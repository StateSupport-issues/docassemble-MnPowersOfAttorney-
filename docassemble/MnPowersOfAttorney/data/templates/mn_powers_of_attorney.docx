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15B72" w14:textId="77777777" w:rsidR="00CD2606" w:rsidRPr="00186091" w:rsidRDefault="00CD2606" w:rsidP="0062576C">
      <w:pPr>
        <w:pStyle w:val="NoSpacing"/>
        <w:rPr>
          <w:sz w:val="24"/>
        </w:rPr>
      </w:pPr>
    </w:p>
    <w:p w14:paraId="32ADE1C8" w14:textId="77777777" w:rsidR="00822289" w:rsidRPr="00BF3806" w:rsidRDefault="00822289" w:rsidP="0062576C">
      <w:pPr>
        <w:pStyle w:val="NoSpacing"/>
        <w:rPr>
          <w:sz w:val="24"/>
        </w:rPr>
      </w:pPr>
      <w:r w:rsidRPr="00BF3806">
        <w:rPr>
          <w:sz w:val="24"/>
        </w:rPr>
        <w:t xml:space="preserve">Dear </w:t>
      </w:r>
      <w:r w:rsidR="00EF6D10">
        <w:rPr>
          <w:sz w:val="24"/>
        </w:rPr>
        <w:t>{{ users }}</w:t>
      </w:r>
      <w:r w:rsidR="0062576C" w:rsidRPr="00BF3806">
        <w:rPr>
          <w:sz w:val="24"/>
        </w:rPr>
        <w:t>,</w:t>
      </w:r>
    </w:p>
    <w:p w14:paraId="53BB866E" w14:textId="77777777" w:rsidR="00822289" w:rsidRPr="00BF3806" w:rsidRDefault="00822289" w:rsidP="0062576C">
      <w:pPr>
        <w:pStyle w:val="NoSpacing"/>
        <w:rPr>
          <w:sz w:val="24"/>
        </w:rPr>
      </w:pPr>
    </w:p>
    <w:p w14:paraId="5C20FC75" w14:textId="77777777" w:rsidR="00822289" w:rsidRPr="00BF3806" w:rsidRDefault="00822289" w:rsidP="0062576C">
      <w:pPr>
        <w:pStyle w:val="NoSpacing"/>
        <w:rPr>
          <w:sz w:val="24"/>
        </w:rPr>
      </w:pPr>
      <w:r w:rsidRPr="00BF3806">
        <w:rPr>
          <w:sz w:val="24"/>
        </w:rPr>
        <w:t>Congratulations! You have completed the interview and your Power of Attorney form has been created.  Here’s what you can d</w:t>
      </w:r>
      <w:r w:rsidR="002C4324" w:rsidRPr="00BF3806">
        <w:rPr>
          <w:sz w:val="24"/>
        </w:rPr>
        <w:t>o next:</w:t>
      </w:r>
    </w:p>
    <w:p w14:paraId="7881EDD1" w14:textId="77777777" w:rsidR="00822289" w:rsidRPr="00BF3806" w:rsidRDefault="00822289" w:rsidP="0062576C">
      <w:pPr>
        <w:pStyle w:val="NoSpacing"/>
        <w:rPr>
          <w:sz w:val="24"/>
        </w:rPr>
      </w:pPr>
    </w:p>
    <w:p w14:paraId="2B8D588C" w14:textId="77777777" w:rsidR="0062576C" w:rsidRPr="00BF3806" w:rsidRDefault="00822289" w:rsidP="0062576C">
      <w:pPr>
        <w:pStyle w:val="NoSpacing"/>
        <w:rPr>
          <w:b/>
          <w:sz w:val="24"/>
        </w:rPr>
      </w:pPr>
      <w:r w:rsidRPr="00BF3806">
        <w:rPr>
          <w:b/>
          <w:sz w:val="24"/>
        </w:rPr>
        <w:t xml:space="preserve">Review your document. </w:t>
      </w:r>
    </w:p>
    <w:p w14:paraId="688AC2CE" w14:textId="77777777" w:rsidR="0062576C" w:rsidRPr="00BF3806" w:rsidRDefault="00822289" w:rsidP="0062576C">
      <w:pPr>
        <w:pStyle w:val="NoSpacing"/>
        <w:numPr>
          <w:ilvl w:val="0"/>
          <w:numId w:val="15"/>
        </w:numPr>
        <w:rPr>
          <w:sz w:val="24"/>
        </w:rPr>
      </w:pPr>
      <w:r w:rsidRPr="00BF3806">
        <w:rPr>
          <w:sz w:val="24"/>
        </w:rPr>
        <w:t xml:space="preserve">Before you print, read this form closely and make sure it accurately reflects your wishes. </w:t>
      </w:r>
    </w:p>
    <w:p w14:paraId="2E6051C6" w14:textId="77777777" w:rsidR="0062576C" w:rsidRPr="00BF3806" w:rsidRDefault="00822289" w:rsidP="0062576C">
      <w:pPr>
        <w:pStyle w:val="NoSpacing"/>
        <w:numPr>
          <w:ilvl w:val="0"/>
          <w:numId w:val="15"/>
        </w:numPr>
        <w:rPr>
          <w:sz w:val="24"/>
        </w:rPr>
      </w:pPr>
      <w:r w:rsidRPr="00BF3806">
        <w:rPr>
          <w:sz w:val="24"/>
        </w:rPr>
        <w:t xml:space="preserve">If you are using MS Word, you can fix any mistakes you find. </w:t>
      </w:r>
    </w:p>
    <w:p w14:paraId="402DD2D9" w14:textId="77777777" w:rsidR="00822289" w:rsidRPr="00BF3806" w:rsidRDefault="00822289" w:rsidP="0062576C">
      <w:pPr>
        <w:pStyle w:val="NoSpacing"/>
        <w:numPr>
          <w:ilvl w:val="0"/>
          <w:numId w:val="15"/>
        </w:numPr>
        <w:rPr>
          <w:sz w:val="24"/>
        </w:rPr>
      </w:pPr>
      <w:r w:rsidRPr="00BF3806">
        <w:rPr>
          <w:sz w:val="24"/>
        </w:rPr>
        <w:t>If you need to make changes but you don’t have MS Word, you may need to try again using a computer at a library or other public place.</w:t>
      </w:r>
      <w:r w:rsidRPr="00BF3806">
        <w:rPr>
          <w:sz w:val="24"/>
        </w:rPr>
        <w:br/>
      </w:r>
    </w:p>
    <w:p w14:paraId="38FEB855" w14:textId="77777777" w:rsidR="0062576C" w:rsidRPr="00BF3806" w:rsidRDefault="00822289" w:rsidP="0062576C">
      <w:pPr>
        <w:pStyle w:val="NoSpacing"/>
        <w:rPr>
          <w:sz w:val="24"/>
        </w:rPr>
      </w:pPr>
      <w:r w:rsidRPr="00BF3806">
        <w:rPr>
          <w:b/>
          <w:sz w:val="24"/>
        </w:rPr>
        <w:t xml:space="preserve">Print your form. </w:t>
      </w:r>
    </w:p>
    <w:p w14:paraId="1EF26521" w14:textId="77777777" w:rsidR="0062576C" w:rsidRPr="00BF3806" w:rsidRDefault="00822289" w:rsidP="0062576C">
      <w:pPr>
        <w:pStyle w:val="NoSpacing"/>
        <w:numPr>
          <w:ilvl w:val="0"/>
          <w:numId w:val="15"/>
        </w:numPr>
        <w:rPr>
          <w:sz w:val="24"/>
        </w:rPr>
      </w:pPr>
      <w:r w:rsidRPr="00BF3806">
        <w:rPr>
          <w:sz w:val="24"/>
        </w:rPr>
        <w:t xml:space="preserve">If your computer is connected to a printer, you can print this form at any time by clicking on “File,” then selecting “Print” from the drop down menu. </w:t>
      </w:r>
    </w:p>
    <w:p w14:paraId="541E6B12" w14:textId="77777777" w:rsidR="0062576C" w:rsidRPr="00BF3806" w:rsidRDefault="00822289" w:rsidP="0062576C">
      <w:pPr>
        <w:pStyle w:val="NoSpacing"/>
        <w:numPr>
          <w:ilvl w:val="0"/>
          <w:numId w:val="15"/>
        </w:numPr>
        <w:rPr>
          <w:sz w:val="24"/>
        </w:rPr>
      </w:pPr>
      <w:r w:rsidRPr="00BF3806">
        <w:rPr>
          <w:sz w:val="24"/>
        </w:rPr>
        <w:t xml:space="preserve">You may also print by pressing “p” while holding down the “Ctrl” key.  </w:t>
      </w:r>
    </w:p>
    <w:p w14:paraId="2DFE6157" w14:textId="77777777" w:rsidR="00822289" w:rsidRPr="00BF3806" w:rsidRDefault="00822289" w:rsidP="0062576C">
      <w:pPr>
        <w:pStyle w:val="NoSpacing"/>
        <w:numPr>
          <w:ilvl w:val="0"/>
          <w:numId w:val="15"/>
        </w:numPr>
        <w:rPr>
          <w:sz w:val="24"/>
        </w:rPr>
      </w:pPr>
      <w:r w:rsidRPr="00BF3806">
        <w:rPr>
          <w:sz w:val="24"/>
        </w:rPr>
        <w:t>If you don’t have a printer, you can find one at a library.</w:t>
      </w:r>
      <w:r w:rsidRPr="00BF3806">
        <w:rPr>
          <w:sz w:val="24"/>
        </w:rPr>
        <w:br/>
      </w:r>
    </w:p>
    <w:p w14:paraId="12E90B3E" w14:textId="77777777" w:rsidR="0062576C" w:rsidRPr="00BF3806" w:rsidRDefault="00822289" w:rsidP="0062576C">
      <w:pPr>
        <w:pStyle w:val="NoSpacing"/>
        <w:rPr>
          <w:sz w:val="24"/>
        </w:rPr>
      </w:pPr>
      <w:r w:rsidRPr="00BF3806">
        <w:rPr>
          <w:b/>
          <w:sz w:val="24"/>
        </w:rPr>
        <w:t xml:space="preserve">DO NOT sign the form right away. </w:t>
      </w:r>
    </w:p>
    <w:p w14:paraId="11610BB0" w14:textId="77777777" w:rsidR="0062576C" w:rsidRPr="00BF3806" w:rsidRDefault="00822289" w:rsidP="0062576C">
      <w:pPr>
        <w:pStyle w:val="NoSpacing"/>
        <w:numPr>
          <w:ilvl w:val="0"/>
          <w:numId w:val="15"/>
        </w:numPr>
        <w:rPr>
          <w:sz w:val="24"/>
        </w:rPr>
      </w:pPr>
      <w:r w:rsidRPr="00BF3806">
        <w:rPr>
          <w:sz w:val="24"/>
        </w:rPr>
        <w:t xml:space="preserve">In order for this form to be valid, you have to sign it in front of a Notary Public or a Court Administrator. </w:t>
      </w:r>
    </w:p>
    <w:p w14:paraId="530A2153" w14:textId="77777777" w:rsidR="0062576C" w:rsidRPr="00BF3806" w:rsidRDefault="00822289" w:rsidP="0062576C">
      <w:pPr>
        <w:pStyle w:val="NoSpacing"/>
        <w:numPr>
          <w:ilvl w:val="0"/>
          <w:numId w:val="15"/>
        </w:numPr>
        <w:rPr>
          <w:sz w:val="24"/>
        </w:rPr>
      </w:pPr>
      <w:r w:rsidRPr="00BF3806">
        <w:rPr>
          <w:sz w:val="24"/>
        </w:rPr>
        <w:t xml:space="preserve">Your attorney-in-fact does NOT need to sign it in front of a notary. </w:t>
      </w:r>
    </w:p>
    <w:p w14:paraId="46AD4472" w14:textId="77777777" w:rsidR="00822289" w:rsidRPr="00BF3806" w:rsidRDefault="00822289" w:rsidP="0062576C">
      <w:pPr>
        <w:pStyle w:val="NoSpacing"/>
        <w:numPr>
          <w:ilvl w:val="0"/>
          <w:numId w:val="15"/>
        </w:numPr>
        <w:rPr>
          <w:sz w:val="24"/>
        </w:rPr>
      </w:pPr>
      <w:r w:rsidRPr="00BF3806">
        <w:rPr>
          <w:sz w:val="24"/>
        </w:rPr>
        <w:t>However, he or she should provide a “specimen signature” as soon as possible. A specimen signature is not legally binding – it only shows what the signature looks like for future reference.</w:t>
      </w:r>
      <w:r w:rsidRPr="00BF3806">
        <w:rPr>
          <w:sz w:val="24"/>
        </w:rPr>
        <w:br/>
      </w:r>
    </w:p>
    <w:p w14:paraId="00279459" w14:textId="77777777" w:rsidR="0062576C" w:rsidRPr="00BF3806" w:rsidRDefault="00822289" w:rsidP="0062576C">
      <w:pPr>
        <w:pStyle w:val="NoSpacing"/>
        <w:rPr>
          <w:sz w:val="24"/>
        </w:rPr>
      </w:pPr>
      <w:r w:rsidRPr="00BF3806">
        <w:rPr>
          <w:b/>
          <w:sz w:val="24"/>
        </w:rPr>
        <w:t xml:space="preserve">Distribute copies of the form. </w:t>
      </w:r>
    </w:p>
    <w:p w14:paraId="0972C006" w14:textId="77777777" w:rsidR="0062576C" w:rsidRPr="00BF3806" w:rsidRDefault="00822289" w:rsidP="0062576C">
      <w:pPr>
        <w:pStyle w:val="NoSpacing"/>
        <w:numPr>
          <w:ilvl w:val="0"/>
          <w:numId w:val="15"/>
        </w:numPr>
        <w:rPr>
          <w:sz w:val="24"/>
        </w:rPr>
      </w:pPr>
      <w:r w:rsidRPr="00BF3806">
        <w:rPr>
          <w:sz w:val="24"/>
        </w:rPr>
        <w:t xml:space="preserve">Give an original, signed and notarized copy of the form (NOT a photocopy) to anyone who is currently acting as your Attorney-in-Fact. </w:t>
      </w:r>
    </w:p>
    <w:p w14:paraId="123D67AC" w14:textId="77777777" w:rsidR="00822289" w:rsidRPr="00BF3806" w:rsidRDefault="00822289" w:rsidP="0062576C">
      <w:pPr>
        <w:pStyle w:val="NoSpacing"/>
        <w:numPr>
          <w:ilvl w:val="0"/>
          <w:numId w:val="15"/>
        </w:numPr>
        <w:rPr>
          <w:sz w:val="24"/>
        </w:rPr>
      </w:pPr>
      <w:r w:rsidRPr="00BF3806">
        <w:rPr>
          <w:sz w:val="24"/>
        </w:rPr>
        <w:t xml:space="preserve">Once your form has been signed and stamped by a Notary or Court Administrator, make a photocopy for yourself, any successor, Attorney-in-Fact, and/or anyone who will receive accountings.  </w:t>
      </w:r>
    </w:p>
    <w:p w14:paraId="58BEE9E5" w14:textId="77777777" w:rsidR="00EF6D10" w:rsidRDefault="00EF6D10">
      <w:r>
        <w:br w:type="page"/>
      </w:r>
    </w:p>
    <w:p w14:paraId="2F1FDE88" w14:textId="77777777" w:rsidR="006B4441" w:rsidRPr="00BF3806" w:rsidRDefault="006B4441" w:rsidP="006B4441">
      <w:pPr>
        <w:jc w:val="center"/>
        <w:rPr>
          <w:b/>
        </w:rPr>
      </w:pPr>
      <w:r w:rsidRPr="00BF3806">
        <w:rPr>
          <w:b/>
        </w:rPr>
        <w:lastRenderedPageBreak/>
        <w:t>STATUTORY SHORT FORM POWER OF ATTORNEY</w:t>
      </w:r>
    </w:p>
    <w:p w14:paraId="74A8CB97" w14:textId="77777777" w:rsidR="006B4441" w:rsidRPr="00BF3806" w:rsidRDefault="006B4441" w:rsidP="006B4441">
      <w:pPr>
        <w:jc w:val="center"/>
        <w:rPr>
          <w:b/>
        </w:rPr>
      </w:pPr>
      <w:r w:rsidRPr="00BF3806">
        <w:rPr>
          <w:b/>
        </w:rPr>
        <w:t>MINNESOTA STATUTES, SECTION 523.23</w:t>
      </w:r>
    </w:p>
    <w:p w14:paraId="0A9744F0" w14:textId="77777777" w:rsidR="006B4441" w:rsidRPr="00BF3806" w:rsidRDefault="006B4441" w:rsidP="006B4441"/>
    <w:p w14:paraId="683C6003" w14:textId="77777777" w:rsidR="006B4441" w:rsidRPr="00BF3806" w:rsidRDefault="006B4441" w:rsidP="006B4441"/>
    <w:p w14:paraId="6F3C2F19" w14:textId="77777777" w:rsidR="006B4441" w:rsidRPr="00BF3806" w:rsidRDefault="007217C1" w:rsidP="006B4441">
      <w:pPr>
        <w:pBdr>
          <w:bottom w:val="single" w:sz="12" w:space="1" w:color="auto"/>
        </w:pBdr>
        <w:rPr>
          <w:i/>
        </w:rPr>
      </w:pPr>
      <w:r w:rsidRPr="00BF3806">
        <w:rPr>
          <w:i/>
        </w:rPr>
        <w:t>Before completing and signing this form, the principal must read and initial the IMPORTANT NOTICE TO THE PRINCIPAL that appears after the signature lines in this form.  Before acting on behalf of the principal, the attorney(s)-in-fact must sign this form acknowledging having read and understood the IMPORTANT NOTICE TO THE ATTORNEY(S)-IN-FACT that appears after the notice to the principal</w:t>
      </w:r>
    </w:p>
    <w:p w14:paraId="72E7D461" w14:textId="77777777" w:rsidR="007217C1" w:rsidRPr="00BF3806" w:rsidRDefault="007217C1" w:rsidP="006B4441">
      <w:pPr>
        <w:pBdr>
          <w:bottom w:val="single" w:sz="12" w:space="1" w:color="auto"/>
        </w:pBdr>
      </w:pPr>
    </w:p>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1890"/>
        <w:gridCol w:w="2610"/>
        <w:gridCol w:w="2700"/>
        <w:gridCol w:w="2700"/>
      </w:tblGrid>
      <w:tr w:rsidR="00820598" w:rsidRPr="00BF3806" w14:paraId="25FCA3B9" w14:textId="77777777" w:rsidTr="004705F5">
        <w:trPr>
          <w:trHeight w:val="360"/>
        </w:trPr>
        <w:tc>
          <w:tcPr>
            <w:tcW w:w="10620" w:type="dxa"/>
            <w:gridSpan w:val="5"/>
            <w:tcBorders>
              <w:top w:val="nil"/>
              <w:left w:val="nil"/>
              <w:bottom w:val="nil"/>
              <w:right w:val="nil"/>
            </w:tcBorders>
            <w:vAlign w:val="center"/>
          </w:tcPr>
          <w:p w14:paraId="42CB88A5" w14:textId="77777777" w:rsidR="00820598" w:rsidRPr="00BF3806" w:rsidRDefault="00820598" w:rsidP="004705F5">
            <w:pPr>
              <w:rPr>
                <w:rFonts w:eastAsia="SimSun"/>
              </w:rPr>
            </w:pPr>
          </w:p>
          <w:p w14:paraId="15460214" w14:textId="77777777" w:rsidR="00820598" w:rsidRPr="00BF3806" w:rsidRDefault="00820598" w:rsidP="004705F5">
            <w:pPr>
              <w:jc w:val="center"/>
              <w:rPr>
                <w:rFonts w:eastAsia="SimSun"/>
              </w:rPr>
            </w:pPr>
            <w:r w:rsidRPr="00BF3806">
              <w:rPr>
                <w:rFonts w:eastAsia="SimSun"/>
                <w:b/>
              </w:rPr>
              <w:t>PRINCIPAL</w:t>
            </w:r>
            <w:r w:rsidRPr="00BF3806">
              <w:rPr>
                <w:rFonts w:eastAsia="SimSun"/>
              </w:rPr>
              <w:t xml:space="preserve"> (Name and address of person granting the power)</w:t>
            </w:r>
          </w:p>
          <w:p w14:paraId="39CA6E77" w14:textId="77777777" w:rsidR="00820598" w:rsidRPr="00BF3806" w:rsidRDefault="00820598" w:rsidP="004705F5">
            <w:pPr>
              <w:rPr>
                <w:rFonts w:eastAsia="SimSun"/>
              </w:rPr>
            </w:pPr>
          </w:p>
        </w:tc>
      </w:tr>
      <w:tr w:rsidR="00820598" w:rsidRPr="00BF3806" w14:paraId="2DF22BE7" w14:textId="77777777" w:rsidTr="004705F5">
        <w:trPr>
          <w:trHeight w:val="360"/>
        </w:trPr>
        <w:tc>
          <w:tcPr>
            <w:tcW w:w="2610" w:type="dxa"/>
            <w:gridSpan w:val="2"/>
            <w:tcBorders>
              <w:top w:val="nil"/>
              <w:left w:val="nil"/>
              <w:bottom w:val="nil"/>
              <w:right w:val="nil"/>
            </w:tcBorders>
            <w:vAlign w:val="center"/>
          </w:tcPr>
          <w:p w14:paraId="6821B789" w14:textId="77777777" w:rsidR="00820598" w:rsidRPr="00BF3806" w:rsidRDefault="00820598" w:rsidP="004705F5">
            <w:pPr>
              <w:rPr>
                <w:rFonts w:eastAsia="SimSun"/>
              </w:rPr>
            </w:pPr>
          </w:p>
        </w:tc>
        <w:tc>
          <w:tcPr>
            <w:tcW w:w="5310" w:type="dxa"/>
            <w:gridSpan w:val="2"/>
            <w:tcBorders>
              <w:top w:val="nil"/>
              <w:left w:val="nil"/>
              <w:right w:val="nil"/>
            </w:tcBorders>
            <w:vAlign w:val="center"/>
          </w:tcPr>
          <w:p w14:paraId="708AFFF9" w14:textId="77777777" w:rsidR="00820598" w:rsidRPr="00BF3806" w:rsidRDefault="00EF6D10" w:rsidP="004705F5">
            <w:pPr>
              <w:rPr>
                <w:rFonts w:eastAsia="SimSun"/>
              </w:rPr>
            </w:pPr>
            <w:r>
              <w:rPr>
                <w:rFonts w:eastAsia="SimSun"/>
              </w:rPr>
              <w:t>{{ users }}</w:t>
            </w:r>
          </w:p>
        </w:tc>
        <w:tc>
          <w:tcPr>
            <w:tcW w:w="2700" w:type="dxa"/>
            <w:tcBorders>
              <w:top w:val="nil"/>
              <w:left w:val="nil"/>
              <w:bottom w:val="nil"/>
              <w:right w:val="nil"/>
            </w:tcBorders>
            <w:vAlign w:val="center"/>
          </w:tcPr>
          <w:p w14:paraId="1F8AE14E" w14:textId="77777777" w:rsidR="00820598" w:rsidRPr="00BF3806" w:rsidRDefault="00820598" w:rsidP="004705F5">
            <w:pPr>
              <w:rPr>
                <w:rFonts w:eastAsia="SimSun"/>
              </w:rPr>
            </w:pPr>
          </w:p>
        </w:tc>
      </w:tr>
      <w:tr w:rsidR="00820598" w:rsidRPr="00BF3806" w14:paraId="65314B1F" w14:textId="77777777" w:rsidTr="004705F5">
        <w:trPr>
          <w:trHeight w:val="360"/>
        </w:trPr>
        <w:tc>
          <w:tcPr>
            <w:tcW w:w="2610" w:type="dxa"/>
            <w:gridSpan w:val="2"/>
            <w:tcBorders>
              <w:top w:val="nil"/>
              <w:left w:val="nil"/>
              <w:bottom w:val="nil"/>
              <w:right w:val="nil"/>
            </w:tcBorders>
            <w:vAlign w:val="center"/>
          </w:tcPr>
          <w:p w14:paraId="3E8B0A18" w14:textId="77777777" w:rsidR="00820598" w:rsidRPr="00BF3806" w:rsidRDefault="00820598" w:rsidP="004705F5">
            <w:pPr>
              <w:rPr>
                <w:rFonts w:eastAsia="SimSun"/>
              </w:rPr>
            </w:pPr>
          </w:p>
        </w:tc>
        <w:tc>
          <w:tcPr>
            <w:tcW w:w="5310" w:type="dxa"/>
            <w:gridSpan w:val="2"/>
            <w:tcBorders>
              <w:left w:val="nil"/>
              <w:bottom w:val="nil"/>
              <w:right w:val="nil"/>
            </w:tcBorders>
            <w:vAlign w:val="center"/>
          </w:tcPr>
          <w:p w14:paraId="770F1800" w14:textId="77777777" w:rsidR="00820598" w:rsidRPr="00BF3806" w:rsidRDefault="00820598" w:rsidP="004705F5">
            <w:pPr>
              <w:rPr>
                <w:rFonts w:eastAsia="SimSun"/>
              </w:rPr>
            </w:pPr>
          </w:p>
        </w:tc>
        <w:tc>
          <w:tcPr>
            <w:tcW w:w="2700" w:type="dxa"/>
            <w:tcBorders>
              <w:top w:val="nil"/>
              <w:left w:val="nil"/>
              <w:bottom w:val="nil"/>
              <w:right w:val="nil"/>
            </w:tcBorders>
            <w:vAlign w:val="center"/>
          </w:tcPr>
          <w:p w14:paraId="1918BDAD" w14:textId="77777777" w:rsidR="00820598" w:rsidRPr="00BF3806" w:rsidRDefault="00820598" w:rsidP="004705F5">
            <w:pPr>
              <w:rPr>
                <w:rFonts w:eastAsia="SimSun"/>
              </w:rPr>
            </w:pPr>
          </w:p>
        </w:tc>
      </w:tr>
      <w:tr w:rsidR="00820598" w:rsidRPr="00BF3806" w14:paraId="4D05C151" w14:textId="77777777" w:rsidTr="004705F5">
        <w:trPr>
          <w:trHeight w:val="360"/>
        </w:trPr>
        <w:tc>
          <w:tcPr>
            <w:tcW w:w="2610" w:type="dxa"/>
            <w:gridSpan w:val="2"/>
            <w:tcBorders>
              <w:top w:val="nil"/>
              <w:left w:val="nil"/>
              <w:bottom w:val="nil"/>
              <w:right w:val="nil"/>
            </w:tcBorders>
            <w:vAlign w:val="center"/>
          </w:tcPr>
          <w:p w14:paraId="2F1BC3B9" w14:textId="77777777" w:rsidR="00820598" w:rsidRPr="00BF3806" w:rsidRDefault="00820598" w:rsidP="004705F5">
            <w:pPr>
              <w:rPr>
                <w:rFonts w:eastAsia="SimSun"/>
              </w:rPr>
            </w:pPr>
          </w:p>
        </w:tc>
        <w:tc>
          <w:tcPr>
            <w:tcW w:w="5310" w:type="dxa"/>
            <w:gridSpan w:val="2"/>
            <w:tcBorders>
              <w:top w:val="nil"/>
              <w:left w:val="nil"/>
              <w:right w:val="nil"/>
            </w:tcBorders>
            <w:vAlign w:val="center"/>
          </w:tcPr>
          <w:p w14:paraId="5730536B" w14:textId="77777777" w:rsidR="00820598" w:rsidRPr="00BF3806" w:rsidRDefault="00EF6D10" w:rsidP="004705F5">
            <w:pPr>
              <w:rPr>
                <w:rFonts w:eastAsia="SimSun"/>
              </w:rPr>
            </w:pPr>
            <w:r>
              <w:rPr>
                <w:rFonts w:eastAsia="SimSun"/>
              </w:rPr>
              <w:t>{{ users[0].</w:t>
            </w:r>
            <w:proofErr w:type="spellStart"/>
            <w:r>
              <w:rPr>
                <w:rFonts w:eastAsia="SimSun"/>
              </w:rPr>
              <w:t>address.line_one</w:t>
            </w:r>
            <w:proofErr w:type="spellEnd"/>
            <w:r>
              <w:rPr>
                <w:rFonts w:eastAsia="SimSun"/>
              </w:rPr>
              <w:t>() }}</w:t>
            </w:r>
          </w:p>
        </w:tc>
        <w:tc>
          <w:tcPr>
            <w:tcW w:w="2700" w:type="dxa"/>
            <w:tcBorders>
              <w:top w:val="nil"/>
              <w:left w:val="nil"/>
              <w:bottom w:val="nil"/>
              <w:right w:val="nil"/>
            </w:tcBorders>
            <w:vAlign w:val="center"/>
          </w:tcPr>
          <w:p w14:paraId="73FD0716" w14:textId="77777777" w:rsidR="00820598" w:rsidRPr="00BF3806" w:rsidRDefault="00820598" w:rsidP="004705F5">
            <w:pPr>
              <w:rPr>
                <w:rFonts w:eastAsia="SimSun"/>
              </w:rPr>
            </w:pPr>
          </w:p>
        </w:tc>
      </w:tr>
      <w:tr w:rsidR="00820598" w:rsidRPr="00BF3806" w14:paraId="7ECA84B6" w14:textId="77777777" w:rsidTr="004705F5">
        <w:trPr>
          <w:trHeight w:val="360"/>
        </w:trPr>
        <w:tc>
          <w:tcPr>
            <w:tcW w:w="2610" w:type="dxa"/>
            <w:gridSpan w:val="2"/>
            <w:tcBorders>
              <w:top w:val="nil"/>
              <w:left w:val="nil"/>
              <w:bottom w:val="nil"/>
              <w:right w:val="nil"/>
            </w:tcBorders>
            <w:vAlign w:val="center"/>
          </w:tcPr>
          <w:p w14:paraId="70D610AC" w14:textId="77777777" w:rsidR="00820598" w:rsidRPr="00BF3806" w:rsidRDefault="00820598" w:rsidP="004705F5">
            <w:pPr>
              <w:rPr>
                <w:rFonts w:eastAsia="SimSun"/>
              </w:rPr>
            </w:pPr>
          </w:p>
        </w:tc>
        <w:tc>
          <w:tcPr>
            <w:tcW w:w="5310" w:type="dxa"/>
            <w:gridSpan w:val="2"/>
            <w:tcBorders>
              <w:left w:val="nil"/>
              <w:bottom w:val="nil"/>
              <w:right w:val="nil"/>
            </w:tcBorders>
            <w:vAlign w:val="center"/>
          </w:tcPr>
          <w:p w14:paraId="5F4A84ED" w14:textId="77777777" w:rsidR="00820598" w:rsidRPr="00BF3806" w:rsidRDefault="00820598" w:rsidP="004705F5">
            <w:pPr>
              <w:rPr>
                <w:rFonts w:eastAsia="SimSun"/>
              </w:rPr>
            </w:pPr>
          </w:p>
        </w:tc>
        <w:tc>
          <w:tcPr>
            <w:tcW w:w="2700" w:type="dxa"/>
            <w:tcBorders>
              <w:top w:val="nil"/>
              <w:left w:val="nil"/>
              <w:bottom w:val="nil"/>
              <w:right w:val="nil"/>
            </w:tcBorders>
            <w:vAlign w:val="center"/>
          </w:tcPr>
          <w:p w14:paraId="48DA6E69" w14:textId="77777777" w:rsidR="00820598" w:rsidRPr="00BF3806" w:rsidRDefault="00820598" w:rsidP="004705F5">
            <w:pPr>
              <w:rPr>
                <w:rFonts w:eastAsia="SimSun"/>
              </w:rPr>
            </w:pPr>
          </w:p>
        </w:tc>
      </w:tr>
      <w:tr w:rsidR="00820598" w:rsidRPr="00BF3806" w14:paraId="2AD7CA88" w14:textId="77777777" w:rsidTr="004705F5">
        <w:trPr>
          <w:trHeight w:val="360"/>
        </w:trPr>
        <w:tc>
          <w:tcPr>
            <w:tcW w:w="2610" w:type="dxa"/>
            <w:gridSpan w:val="2"/>
            <w:tcBorders>
              <w:top w:val="nil"/>
              <w:left w:val="nil"/>
              <w:bottom w:val="nil"/>
              <w:right w:val="nil"/>
            </w:tcBorders>
            <w:vAlign w:val="center"/>
          </w:tcPr>
          <w:p w14:paraId="3A5240C4" w14:textId="77777777" w:rsidR="00820598" w:rsidRPr="00BF3806" w:rsidRDefault="00820598" w:rsidP="004705F5">
            <w:pPr>
              <w:rPr>
                <w:rFonts w:eastAsia="SimSun"/>
              </w:rPr>
            </w:pPr>
          </w:p>
        </w:tc>
        <w:tc>
          <w:tcPr>
            <w:tcW w:w="5310" w:type="dxa"/>
            <w:gridSpan w:val="2"/>
            <w:tcBorders>
              <w:top w:val="nil"/>
              <w:left w:val="nil"/>
              <w:right w:val="nil"/>
            </w:tcBorders>
            <w:vAlign w:val="center"/>
          </w:tcPr>
          <w:p w14:paraId="008B626B" w14:textId="77777777" w:rsidR="00820598" w:rsidRPr="00BF3806" w:rsidRDefault="00EF6D10" w:rsidP="004705F5">
            <w:pPr>
              <w:rPr>
                <w:rFonts w:eastAsia="SimSun"/>
              </w:rPr>
            </w:pPr>
            <w:r>
              <w:rPr>
                <w:rFonts w:eastAsia="SimSun"/>
              </w:rPr>
              <w:t>{{ users[0].</w:t>
            </w:r>
            <w:proofErr w:type="spellStart"/>
            <w:r>
              <w:rPr>
                <w:rFonts w:eastAsia="SimSun"/>
              </w:rPr>
              <w:t>address.line_two</w:t>
            </w:r>
            <w:proofErr w:type="spellEnd"/>
            <w:r>
              <w:rPr>
                <w:rFonts w:eastAsia="SimSun"/>
              </w:rPr>
              <w:t>() }}</w:t>
            </w:r>
          </w:p>
        </w:tc>
        <w:tc>
          <w:tcPr>
            <w:tcW w:w="2700" w:type="dxa"/>
            <w:tcBorders>
              <w:top w:val="nil"/>
              <w:left w:val="nil"/>
              <w:bottom w:val="nil"/>
              <w:right w:val="nil"/>
            </w:tcBorders>
            <w:vAlign w:val="center"/>
          </w:tcPr>
          <w:p w14:paraId="7E4B53B9" w14:textId="77777777" w:rsidR="00820598" w:rsidRPr="00BF3806" w:rsidRDefault="00820598" w:rsidP="004705F5">
            <w:pPr>
              <w:rPr>
                <w:rFonts w:eastAsia="SimSun"/>
              </w:rPr>
            </w:pPr>
          </w:p>
        </w:tc>
      </w:tr>
      <w:tr w:rsidR="00820598" w:rsidRPr="00BF3806" w14:paraId="7F3BAB19" w14:textId="77777777" w:rsidTr="004705F5">
        <w:trPr>
          <w:trHeight w:val="360"/>
        </w:trPr>
        <w:tc>
          <w:tcPr>
            <w:tcW w:w="2610" w:type="dxa"/>
            <w:gridSpan w:val="2"/>
            <w:tcBorders>
              <w:top w:val="nil"/>
              <w:left w:val="nil"/>
              <w:bottom w:val="nil"/>
              <w:right w:val="nil"/>
            </w:tcBorders>
            <w:vAlign w:val="center"/>
          </w:tcPr>
          <w:p w14:paraId="33819F32" w14:textId="77777777" w:rsidR="00820598" w:rsidRPr="00BF3806" w:rsidRDefault="00820598" w:rsidP="004705F5">
            <w:pPr>
              <w:rPr>
                <w:rFonts w:eastAsia="SimSun"/>
              </w:rPr>
            </w:pPr>
          </w:p>
        </w:tc>
        <w:tc>
          <w:tcPr>
            <w:tcW w:w="5310" w:type="dxa"/>
            <w:gridSpan w:val="2"/>
            <w:tcBorders>
              <w:left w:val="nil"/>
              <w:bottom w:val="nil"/>
              <w:right w:val="nil"/>
            </w:tcBorders>
            <w:vAlign w:val="center"/>
          </w:tcPr>
          <w:p w14:paraId="0EC50833" w14:textId="77777777" w:rsidR="00820598" w:rsidRPr="00BF3806" w:rsidRDefault="00820598" w:rsidP="004705F5">
            <w:pPr>
              <w:rPr>
                <w:rFonts w:eastAsia="SimSun"/>
              </w:rPr>
            </w:pPr>
          </w:p>
        </w:tc>
        <w:tc>
          <w:tcPr>
            <w:tcW w:w="2700" w:type="dxa"/>
            <w:tcBorders>
              <w:top w:val="nil"/>
              <w:left w:val="nil"/>
              <w:bottom w:val="nil"/>
              <w:right w:val="nil"/>
            </w:tcBorders>
            <w:vAlign w:val="center"/>
          </w:tcPr>
          <w:p w14:paraId="37D8477F" w14:textId="77777777" w:rsidR="00820598" w:rsidRPr="00BF3806" w:rsidRDefault="00820598" w:rsidP="004705F5">
            <w:pPr>
              <w:rPr>
                <w:rFonts w:eastAsia="SimSun"/>
              </w:rPr>
            </w:pPr>
          </w:p>
        </w:tc>
      </w:tr>
      <w:tr w:rsidR="00820598" w:rsidRPr="00BF3806" w14:paraId="57767E77" w14:textId="77777777" w:rsidTr="004705F5">
        <w:trPr>
          <w:trHeight w:val="360"/>
        </w:trPr>
        <w:tc>
          <w:tcPr>
            <w:tcW w:w="2610" w:type="dxa"/>
            <w:gridSpan w:val="2"/>
            <w:tcBorders>
              <w:top w:val="nil"/>
              <w:left w:val="nil"/>
              <w:bottom w:val="nil"/>
              <w:right w:val="nil"/>
            </w:tcBorders>
            <w:vAlign w:val="center"/>
          </w:tcPr>
          <w:p w14:paraId="2F1FE7BA" w14:textId="77777777" w:rsidR="00820598" w:rsidRPr="00BF3806" w:rsidRDefault="00820598" w:rsidP="004705F5">
            <w:pPr>
              <w:rPr>
                <w:rFonts w:eastAsia="SimSun"/>
              </w:rPr>
            </w:pPr>
          </w:p>
        </w:tc>
        <w:tc>
          <w:tcPr>
            <w:tcW w:w="5310" w:type="dxa"/>
            <w:gridSpan w:val="2"/>
            <w:tcBorders>
              <w:top w:val="nil"/>
              <w:left w:val="nil"/>
              <w:bottom w:val="nil"/>
              <w:right w:val="nil"/>
            </w:tcBorders>
            <w:vAlign w:val="center"/>
          </w:tcPr>
          <w:p w14:paraId="760997F8" w14:textId="77777777" w:rsidR="00820598" w:rsidRPr="00BF3806" w:rsidRDefault="00820598" w:rsidP="004705F5">
            <w:pPr>
              <w:rPr>
                <w:rFonts w:eastAsia="SimSun"/>
              </w:rPr>
            </w:pPr>
          </w:p>
        </w:tc>
        <w:tc>
          <w:tcPr>
            <w:tcW w:w="2700" w:type="dxa"/>
            <w:tcBorders>
              <w:top w:val="nil"/>
              <w:left w:val="nil"/>
              <w:bottom w:val="nil"/>
              <w:right w:val="nil"/>
            </w:tcBorders>
            <w:vAlign w:val="center"/>
          </w:tcPr>
          <w:p w14:paraId="6917F748" w14:textId="77777777" w:rsidR="00820598" w:rsidRPr="00BF3806" w:rsidRDefault="00820598" w:rsidP="004705F5">
            <w:pPr>
              <w:rPr>
                <w:rFonts w:eastAsia="SimSun"/>
              </w:rPr>
            </w:pPr>
          </w:p>
        </w:tc>
      </w:tr>
      <w:tr w:rsidR="00820598" w:rsidRPr="00BF3806" w14:paraId="2F14E3D2" w14:textId="77777777" w:rsidTr="004705F5">
        <w:trPr>
          <w:trHeight w:val="360"/>
        </w:trPr>
        <w:tc>
          <w:tcPr>
            <w:tcW w:w="5220" w:type="dxa"/>
            <w:gridSpan w:val="3"/>
            <w:tcBorders>
              <w:top w:val="nil"/>
              <w:left w:val="nil"/>
              <w:bottom w:val="nil"/>
              <w:right w:val="nil"/>
            </w:tcBorders>
            <w:vAlign w:val="center"/>
          </w:tcPr>
          <w:p w14:paraId="77DE77FD" w14:textId="77777777" w:rsidR="00820598" w:rsidRPr="00BF3806" w:rsidRDefault="00820598" w:rsidP="004705F5">
            <w:pPr>
              <w:rPr>
                <w:rFonts w:eastAsia="SimSun"/>
              </w:rPr>
            </w:pPr>
            <w:r w:rsidRPr="00BF3806">
              <w:rPr>
                <w:rFonts w:eastAsia="SimSun"/>
              </w:rPr>
              <w:t>ATTORNEY(S)-IN-FACT</w:t>
            </w:r>
          </w:p>
        </w:tc>
        <w:tc>
          <w:tcPr>
            <w:tcW w:w="5400" w:type="dxa"/>
            <w:gridSpan w:val="2"/>
            <w:tcBorders>
              <w:top w:val="nil"/>
              <w:left w:val="nil"/>
              <w:bottom w:val="nil"/>
              <w:right w:val="nil"/>
            </w:tcBorders>
            <w:vAlign w:val="center"/>
          </w:tcPr>
          <w:p w14:paraId="2CAE202B" w14:textId="77777777" w:rsidR="00820598" w:rsidRPr="00BF3806" w:rsidRDefault="00820598" w:rsidP="004705F5">
            <w:pPr>
              <w:rPr>
                <w:rFonts w:eastAsia="SimSun"/>
              </w:rPr>
            </w:pPr>
            <w:r w:rsidRPr="00BF3806">
              <w:rPr>
                <w:rFonts w:eastAsia="SimSun"/>
              </w:rPr>
              <w:t xml:space="preserve">SUCCESSOR ATTORNEY(S)-IN-FACT   </w:t>
            </w:r>
          </w:p>
        </w:tc>
      </w:tr>
      <w:tr w:rsidR="00820598" w:rsidRPr="00BF3806" w14:paraId="63641039" w14:textId="77777777" w:rsidTr="004705F5">
        <w:trPr>
          <w:trHeight w:val="360"/>
        </w:trPr>
        <w:tc>
          <w:tcPr>
            <w:tcW w:w="5220" w:type="dxa"/>
            <w:gridSpan w:val="3"/>
            <w:tcBorders>
              <w:top w:val="nil"/>
              <w:left w:val="nil"/>
              <w:bottom w:val="nil"/>
              <w:right w:val="nil"/>
            </w:tcBorders>
            <w:vAlign w:val="center"/>
          </w:tcPr>
          <w:p w14:paraId="4F74ACBB" w14:textId="77777777" w:rsidR="00820598" w:rsidRPr="00BF3806" w:rsidRDefault="00820598" w:rsidP="004705F5">
            <w:pPr>
              <w:rPr>
                <w:rFonts w:eastAsia="SimSun"/>
              </w:rPr>
            </w:pPr>
            <w:r w:rsidRPr="00BF3806">
              <w:rPr>
                <w:rFonts w:eastAsia="SimSun"/>
              </w:rPr>
              <w:t>(Names and Addresses)</w:t>
            </w:r>
          </w:p>
        </w:tc>
        <w:tc>
          <w:tcPr>
            <w:tcW w:w="5400" w:type="dxa"/>
            <w:gridSpan w:val="2"/>
            <w:tcBorders>
              <w:top w:val="nil"/>
              <w:left w:val="nil"/>
              <w:bottom w:val="nil"/>
              <w:right w:val="nil"/>
            </w:tcBorders>
            <w:vAlign w:val="center"/>
          </w:tcPr>
          <w:p w14:paraId="4A1359AD" w14:textId="77777777" w:rsidR="00820598" w:rsidRPr="00BF3806" w:rsidRDefault="00820598" w:rsidP="004705F5">
            <w:pPr>
              <w:rPr>
                <w:rFonts w:eastAsia="SimSun"/>
              </w:rPr>
            </w:pPr>
            <w:r w:rsidRPr="00BF3806">
              <w:rPr>
                <w:rFonts w:eastAsia="SimSun"/>
              </w:rPr>
              <w:t xml:space="preserve">(Optional) To act if any named attorney-in-fact dies, resigns or is otherwise unable to serve.  </w:t>
            </w:r>
          </w:p>
        </w:tc>
      </w:tr>
      <w:tr w:rsidR="00820598" w:rsidRPr="00BF3806" w14:paraId="5315D954" w14:textId="77777777" w:rsidTr="000C7BBD">
        <w:tc>
          <w:tcPr>
            <w:tcW w:w="5220" w:type="dxa"/>
            <w:gridSpan w:val="3"/>
            <w:tcBorders>
              <w:top w:val="nil"/>
              <w:left w:val="nil"/>
              <w:bottom w:val="nil"/>
              <w:right w:val="nil"/>
            </w:tcBorders>
            <w:vAlign w:val="center"/>
          </w:tcPr>
          <w:p w14:paraId="10CF3466" w14:textId="77777777" w:rsidR="00820598" w:rsidRDefault="00984F14" w:rsidP="000A048F">
            <w:pPr>
              <w:rPr>
                <w:rFonts w:eastAsia="SimSun"/>
              </w:rPr>
            </w:pPr>
            <w:r>
              <w:rPr>
                <w:rFonts w:eastAsia="SimSun"/>
              </w:rPr>
              <w:t>{{ attorneys[0] }}</w:t>
            </w:r>
          </w:p>
          <w:p w14:paraId="7819F0C9" w14:textId="77777777" w:rsidR="00984F14" w:rsidRPr="00BF3806" w:rsidRDefault="00984F14" w:rsidP="000A048F">
            <w:pPr>
              <w:rPr>
                <w:rFonts w:eastAsia="SimSun"/>
              </w:rPr>
            </w:pPr>
            <w:r>
              <w:rPr>
                <w:rFonts w:eastAsia="SimSun"/>
              </w:rPr>
              <w:t>{{ attorneys[0].</w:t>
            </w:r>
            <w:proofErr w:type="spellStart"/>
            <w:r>
              <w:rPr>
                <w:rFonts w:eastAsia="SimSun"/>
              </w:rPr>
              <w:t>address.block</w:t>
            </w:r>
            <w:proofErr w:type="spellEnd"/>
            <w:r>
              <w:rPr>
                <w:rFonts w:eastAsia="SimSun"/>
              </w:rPr>
              <w:t>() }}</w:t>
            </w:r>
          </w:p>
        </w:tc>
        <w:tc>
          <w:tcPr>
            <w:tcW w:w="5400" w:type="dxa"/>
            <w:gridSpan w:val="2"/>
            <w:tcBorders>
              <w:top w:val="nil"/>
              <w:left w:val="nil"/>
              <w:bottom w:val="nil"/>
              <w:right w:val="nil"/>
            </w:tcBorders>
            <w:vAlign w:val="center"/>
          </w:tcPr>
          <w:p w14:paraId="16375704" w14:textId="77777777" w:rsidR="00820598" w:rsidRDefault="00820598" w:rsidP="004705F5">
            <w:pPr>
              <w:rPr>
                <w:rFonts w:eastAsia="SimSun"/>
              </w:rPr>
            </w:pPr>
            <w:r w:rsidRPr="00BF3806">
              <w:rPr>
                <w:rFonts w:eastAsia="SimSun"/>
              </w:rPr>
              <w:t>(Name and Address)</w:t>
            </w:r>
          </w:p>
          <w:p w14:paraId="64120201" w14:textId="77777777" w:rsidR="00271205" w:rsidRDefault="00271205" w:rsidP="004705F5">
            <w:pPr>
              <w:rPr>
                <w:rFonts w:eastAsia="SimSun"/>
              </w:rPr>
            </w:pPr>
          </w:p>
          <w:p w14:paraId="21E3BA21" w14:textId="77777777" w:rsidR="00820598" w:rsidRDefault="00EF6D10" w:rsidP="004705F5">
            <w:pPr>
              <w:rPr>
                <w:rFonts w:eastAsia="SimSun"/>
              </w:rPr>
            </w:pPr>
            <w:r>
              <w:rPr>
                <w:rFonts w:eastAsia="SimSun"/>
              </w:rPr>
              <w:t>{% for attorney in attorneys</w:t>
            </w:r>
            <w:r w:rsidR="00984F14">
              <w:rPr>
                <w:rFonts w:eastAsia="SimSun"/>
              </w:rPr>
              <w:t>[1:]</w:t>
            </w:r>
            <w:r>
              <w:rPr>
                <w:rFonts w:eastAsia="SimSun"/>
              </w:rPr>
              <w:t xml:space="preserve"> %}{{ ordinal(</w:t>
            </w:r>
            <w:proofErr w:type="spellStart"/>
            <w:r>
              <w:rPr>
                <w:rFonts w:eastAsia="SimSun"/>
              </w:rPr>
              <w:t>loop</w:t>
            </w:r>
            <w:r w:rsidR="00984F14">
              <w:rPr>
                <w:rFonts w:eastAsia="SimSun"/>
              </w:rPr>
              <w:t>.</w:t>
            </w:r>
            <w:r>
              <w:rPr>
                <w:rFonts w:eastAsia="SimSun"/>
              </w:rPr>
              <w:t>index</w:t>
            </w:r>
            <w:proofErr w:type="spellEnd"/>
            <w:r>
              <w:rPr>
                <w:rFonts w:eastAsia="SimSun"/>
              </w:rPr>
              <w:t>) | capitalize }}</w:t>
            </w:r>
            <w:r w:rsidR="00820598" w:rsidRPr="00BF3806">
              <w:rPr>
                <w:rFonts w:eastAsia="SimSun"/>
              </w:rPr>
              <w:t xml:space="preserve"> Successor:</w:t>
            </w:r>
          </w:p>
          <w:p w14:paraId="38684EB1" w14:textId="77777777" w:rsidR="00984F14" w:rsidRDefault="00984F14" w:rsidP="004705F5">
            <w:pPr>
              <w:rPr>
                <w:rFonts w:eastAsia="SimSun"/>
              </w:rPr>
            </w:pPr>
            <w:r>
              <w:rPr>
                <w:rFonts w:eastAsia="SimSun"/>
              </w:rPr>
              <w:t>{{ attorney}}</w:t>
            </w:r>
          </w:p>
          <w:p w14:paraId="149FB9D0" w14:textId="77777777" w:rsidR="00984F14" w:rsidRPr="00BF3806" w:rsidRDefault="00984F14" w:rsidP="004705F5">
            <w:pPr>
              <w:rPr>
                <w:rFonts w:eastAsia="SimSun"/>
              </w:rPr>
            </w:pPr>
            <w:r>
              <w:rPr>
                <w:rFonts w:eastAsia="SimSun"/>
              </w:rPr>
              <w:t xml:space="preserve">{{ </w:t>
            </w:r>
            <w:proofErr w:type="spellStart"/>
            <w:r>
              <w:rPr>
                <w:rFonts w:eastAsia="SimSun"/>
              </w:rPr>
              <w:t>attorney.address.block</w:t>
            </w:r>
            <w:proofErr w:type="spellEnd"/>
            <w:r>
              <w:rPr>
                <w:rFonts w:eastAsia="SimSun"/>
              </w:rPr>
              <w:t xml:space="preserve">() }}{% </w:t>
            </w:r>
            <w:proofErr w:type="spellStart"/>
            <w:r>
              <w:rPr>
                <w:rFonts w:eastAsia="SimSun"/>
              </w:rPr>
              <w:t>endfor</w:t>
            </w:r>
            <w:proofErr w:type="spellEnd"/>
            <w:r>
              <w:rPr>
                <w:rFonts w:eastAsia="SimSun"/>
              </w:rPr>
              <w:t xml:space="preserve"> %}{% if attorneys | length &lt; 3 %}{% for index in range(3 </w:t>
            </w:r>
            <w:r w:rsidR="00C255F6">
              <w:rPr>
                <w:rFonts w:eastAsia="SimSun"/>
              </w:rPr>
              <w:t>-</w:t>
            </w:r>
            <w:r>
              <w:rPr>
                <w:rFonts w:eastAsia="SimSun"/>
              </w:rPr>
              <w:t xml:space="preserve"> attorneys | length, </w:t>
            </w:r>
            <w:r w:rsidR="00271205">
              <w:rPr>
                <w:rFonts w:eastAsia="SimSun"/>
              </w:rPr>
              <w:t>3</w:t>
            </w:r>
            <w:r>
              <w:rPr>
                <w:rFonts w:eastAsia="SimSun"/>
              </w:rPr>
              <w:t xml:space="preserve">) %}{{ ordinal(index) </w:t>
            </w:r>
            <w:r w:rsidR="00DD7237">
              <w:rPr>
                <w:rFonts w:eastAsia="SimSun"/>
              </w:rPr>
              <w:t xml:space="preserve">| capitalize </w:t>
            </w:r>
            <w:r>
              <w:rPr>
                <w:rFonts w:eastAsia="SimSun"/>
              </w:rPr>
              <w:t>}} Successor:</w:t>
            </w:r>
          </w:p>
          <w:p w14:paraId="4EA82E6A" w14:textId="77777777" w:rsidR="00820598" w:rsidRPr="00BF3806" w:rsidRDefault="00820598" w:rsidP="004705F5">
            <w:pPr>
              <w:rPr>
                <w:rFonts w:eastAsia="SimSun"/>
              </w:rPr>
            </w:pPr>
            <w:r w:rsidRPr="00BF3806">
              <w:rPr>
                <w:rFonts w:eastAsia="SimSun"/>
                <w:u w:val="single"/>
              </w:rPr>
              <w:t>___________________________________________</w:t>
            </w:r>
          </w:p>
          <w:p w14:paraId="250967C9" w14:textId="77777777" w:rsidR="00820598" w:rsidRPr="00BF3806" w:rsidRDefault="00820598" w:rsidP="004705F5">
            <w:pPr>
              <w:rPr>
                <w:rFonts w:eastAsia="SimSun"/>
                <w:u w:val="single"/>
              </w:rPr>
            </w:pPr>
            <w:r w:rsidRPr="00BF3806">
              <w:rPr>
                <w:rFonts w:eastAsia="SimSun"/>
                <w:u w:val="single"/>
              </w:rPr>
              <w:t>___________________________________________</w:t>
            </w:r>
          </w:p>
          <w:p w14:paraId="74DF443C" w14:textId="77777777" w:rsidR="00271205" w:rsidRDefault="00820598" w:rsidP="00984F14">
            <w:pPr>
              <w:rPr>
                <w:rFonts w:eastAsia="SimSun"/>
                <w:u w:val="single"/>
              </w:rPr>
            </w:pPr>
            <w:r w:rsidRPr="00BF3806">
              <w:rPr>
                <w:rFonts w:eastAsia="SimSun"/>
                <w:u w:val="single"/>
              </w:rPr>
              <w:t>___________________________________________</w:t>
            </w:r>
          </w:p>
          <w:p w14:paraId="3449B72C" w14:textId="77777777" w:rsidR="00271205" w:rsidRDefault="00271205" w:rsidP="00984F14">
            <w:pPr>
              <w:rPr>
                <w:rFonts w:eastAsia="SimSun"/>
                <w:u w:val="single"/>
              </w:rPr>
            </w:pPr>
          </w:p>
          <w:p w14:paraId="0B04D2C0" w14:textId="77777777" w:rsidR="00984F14" w:rsidRPr="00984F14" w:rsidRDefault="00984F14" w:rsidP="00984F14">
            <w:pPr>
              <w:rPr>
                <w:rFonts w:eastAsia="SimSun"/>
                <w:u w:val="single"/>
              </w:rPr>
            </w:pPr>
            <w:r>
              <w:rPr>
                <w:rFonts w:eastAsia="SimSun"/>
                <w:u w:val="single"/>
              </w:rPr>
              <w:t xml:space="preserve">{% </w:t>
            </w:r>
            <w:proofErr w:type="spellStart"/>
            <w:r>
              <w:rPr>
                <w:rFonts w:eastAsia="SimSun"/>
                <w:u w:val="single"/>
              </w:rPr>
              <w:t>endfor</w:t>
            </w:r>
            <w:proofErr w:type="spellEnd"/>
            <w:r>
              <w:rPr>
                <w:rFonts w:eastAsia="SimSun"/>
                <w:u w:val="single"/>
              </w:rPr>
              <w:t xml:space="preserve"> %}</w:t>
            </w:r>
            <w:r w:rsidR="00C77C53">
              <w:rPr>
                <w:rFonts w:eastAsia="SimSun"/>
                <w:u w:val="single"/>
              </w:rPr>
              <w:t>{% endif %}</w:t>
            </w:r>
          </w:p>
        </w:tc>
      </w:tr>
      <w:tr w:rsidR="00820598" w:rsidRPr="00BF3806" w14:paraId="63DDC78C" w14:textId="77777777" w:rsidTr="004705F5">
        <w:trPr>
          <w:trHeight w:val="360"/>
        </w:trPr>
        <w:tc>
          <w:tcPr>
            <w:tcW w:w="5220" w:type="dxa"/>
            <w:gridSpan w:val="3"/>
            <w:tcBorders>
              <w:top w:val="nil"/>
              <w:left w:val="nil"/>
              <w:bottom w:val="nil"/>
              <w:right w:val="nil"/>
            </w:tcBorders>
            <w:vAlign w:val="center"/>
          </w:tcPr>
          <w:p w14:paraId="083F5398" w14:textId="77777777" w:rsidR="00820598" w:rsidRPr="00BF3806" w:rsidRDefault="00820598" w:rsidP="004705F5">
            <w:pPr>
              <w:rPr>
                <w:rFonts w:eastAsia="SimSun"/>
              </w:rPr>
            </w:pPr>
          </w:p>
        </w:tc>
        <w:tc>
          <w:tcPr>
            <w:tcW w:w="5400" w:type="dxa"/>
            <w:gridSpan w:val="2"/>
            <w:tcBorders>
              <w:top w:val="nil"/>
              <w:left w:val="nil"/>
              <w:bottom w:val="nil"/>
              <w:right w:val="nil"/>
            </w:tcBorders>
            <w:vAlign w:val="center"/>
          </w:tcPr>
          <w:p w14:paraId="0076AD2A" w14:textId="77777777" w:rsidR="00820598" w:rsidRPr="00BF3806" w:rsidRDefault="00820598" w:rsidP="004705F5">
            <w:pPr>
              <w:rPr>
                <w:rFonts w:eastAsia="SimSun"/>
              </w:rPr>
            </w:pPr>
          </w:p>
        </w:tc>
      </w:tr>
      <w:tr w:rsidR="00820598" w:rsidRPr="00BF3806" w14:paraId="735572AF" w14:textId="77777777" w:rsidTr="004705F5">
        <w:trPr>
          <w:trHeight w:val="360"/>
        </w:trPr>
        <w:tc>
          <w:tcPr>
            <w:tcW w:w="5220" w:type="dxa"/>
            <w:gridSpan w:val="3"/>
            <w:tcBorders>
              <w:top w:val="nil"/>
              <w:left w:val="nil"/>
              <w:bottom w:val="nil"/>
              <w:right w:val="nil"/>
            </w:tcBorders>
            <w:vAlign w:val="center"/>
          </w:tcPr>
          <w:p w14:paraId="4E3D34E7" w14:textId="77777777" w:rsidR="00820598" w:rsidRPr="00BF3806" w:rsidRDefault="00820598" w:rsidP="004705F5">
            <w:pPr>
              <w:rPr>
                <w:rFonts w:eastAsia="SimSun"/>
              </w:rPr>
            </w:pPr>
            <w:r w:rsidRPr="00BF3806">
              <w:rPr>
                <w:rFonts w:eastAsia="SimSun"/>
              </w:rPr>
              <w:t>NOTICE: If more than one attorney-in-fact is designated to act at the same time, make a check or “x” on the line in front of one of the following statements:</w:t>
            </w:r>
          </w:p>
        </w:tc>
        <w:tc>
          <w:tcPr>
            <w:tcW w:w="5400" w:type="dxa"/>
            <w:gridSpan w:val="2"/>
            <w:tcBorders>
              <w:top w:val="nil"/>
              <w:left w:val="nil"/>
              <w:bottom w:val="nil"/>
              <w:right w:val="nil"/>
            </w:tcBorders>
            <w:vAlign w:val="center"/>
          </w:tcPr>
          <w:p w14:paraId="1D236E91" w14:textId="77777777" w:rsidR="00820598" w:rsidRPr="00BF3806" w:rsidRDefault="00820598" w:rsidP="004705F5">
            <w:pPr>
              <w:rPr>
                <w:rFonts w:eastAsia="SimSun"/>
              </w:rPr>
            </w:pPr>
          </w:p>
        </w:tc>
      </w:tr>
      <w:tr w:rsidR="00820598" w:rsidRPr="00BF3806" w14:paraId="6A99F945" w14:textId="77777777" w:rsidTr="004705F5">
        <w:trPr>
          <w:trHeight w:val="360"/>
        </w:trPr>
        <w:tc>
          <w:tcPr>
            <w:tcW w:w="720" w:type="dxa"/>
            <w:tcBorders>
              <w:top w:val="nil"/>
              <w:left w:val="nil"/>
              <w:right w:val="nil"/>
            </w:tcBorders>
            <w:vAlign w:val="center"/>
          </w:tcPr>
          <w:p w14:paraId="301DA4C0" w14:textId="77777777" w:rsidR="00820598" w:rsidRPr="00BF3806" w:rsidRDefault="00984F14" w:rsidP="00F72E01">
            <w:pPr>
              <w:jc w:val="center"/>
              <w:rPr>
                <w:rFonts w:eastAsia="SimSun"/>
              </w:rPr>
            </w:pPr>
            <w:r>
              <w:rPr>
                <w:rFonts w:eastAsia="SimSun"/>
              </w:rPr>
              <w:t xml:space="preserve">{{ </w:t>
            </w:r>
            <w:proofErr w:type="spellStart"/>
            <w:r w:rsidR="00EB5B00">
              <w:rPr>
                <w:rFonts w:eastAsia="SimSun"/>
              </w:rPr>
              <w:t>outpu</w:t>
            </w:r>
            <w:r w:rsidR="00D00621">
              <w:rPr>
                <w:rFonts w:eastAsia="SimSun"/>
              </w:rPr>
              <w:t>t</w:t>
            </w:r>
            <w:r w:rsidR="00EB5B00">
              <w:rPr>
                <w:rFonts w:eastAsia="SimSun"/>
              </w:rPr>
              <w:t>_check</w:t>
            </w:r>
            <w:r w:rsidR="00EB5B00">
              <w:rPr>
                <w:rFonts w:eastAsia="SimSun"/>
              </w:rPr>
              <w:lastRenderedPageBreak/>
              <w:t>box</w:t>
            </w:r>
            <w:proofErr w:type="spellEnd"/>
            <w:r w:rsidR="00EB5B00">
              <w:rPr>
                <w:rFonts w:eastAsia="SimSun"/>
              </w:rPr>
              <w:t>(</w:t>
            </w:r>
            <w:proofErr w:type="spellStart"/>
            <w:r>
              <w:rPr>
                <w:rFonts w:eastAsia="SimSun"/>
              </w:rPr>
              <w:t>aif_acts_independently</w:t>
            </w:r>
            <w:proofErr w:type="spellEnd"/>
            <w:r w:rsidR="00EB5B00">
              <w:rPr>
                <w:rFonts w:eastAsia="SimSun"/>
              </w:rPr>
              <w:t>)</w:t>
            </w:r>
            <w:r>
              <w:rPr>
                <w:rFonts w:eastAsia="SimSun"/>
              </w:rPr>
              <w:t xml:space="preserve"> }}</w:t>
            </w:r>
          </w:p>
        </w:tc>
        <w:tc>
          <w:tcPr>
            <w:tcW w:w="4500" w:type="dxa"/>
            <w:gridSpan w:val="2"/>
            <w:tcBorders>
              <w:top w:val="nil"/>
              <w:left w:val="nil"/>
              <w:bottom w:val="nil"/>
              <w:right w:val="nil"/>
            </w:tcBorders>
            <w:vAlign w:val="bottom"/>
          </w:tcPr>
          <w:p w14:paraId="7C463948" w14:textId="77777777" w:rsidR="00820598" w:rsidRPr="00BF3806" w:rsidRDefault="00820598" w:rsidP="004705F5">
            <w:pPr>
              <w:rPr>
                <w:rFonts w:eastAsia="SimSun"/>
              </w:rPr>
            </w:pPr>
            <w:r w:rsidRPr="00BF3806">
              <w:rPr>
                <w:rFonts w:eastAsia="SimSun"/>
              </w:rPr>
              <w:lastRenderedPageBreak/>
              <w:t>Each attorney-in-fact may independently</w:t>
            </w:r>
          </w:p>
        </w:tc>
        <w:tc>
          <w:tcPr>
            <w:tcW w:w="5400" w:type="dxa"/>
            <w:gridSpan w:val="2"/>
            <w:tcBorders>
              <w:top w:val="nil"/>
              <w:left w:val="nil"/>
              <w:bottom w:val="nil"/>
              <w:right w:val="nil"/>
            </w:tcBorders>
            <w:vAlign w:val="center"/>
          </w:tcPr>
          <w:p w14:paraId="2D106FB3" w14:textId="77777777" w:rsidR="00820598" w:rsidRPr="00BF3806" w:rsidRDefault="00820598" w:rsidP="004705F5">
            <w:pPr>
              <w:rPr>
                <w:rFonts w:eastAsia="SimSun"/>
              </w:rPr>
            </w:pPr>
            <w:r w:rsidRPr="00BF3806">
              <w:rPr>
                <w:rFonts w:eastAsia="SimSun"/>
              </w:rPr>
              <w:t>EXPIRATION DATE (Optional)</w:t>
            </w:r>
          </w:p>
        </w:tc>
      </w:tr>
      <w:tr w:rsidR="00820598" w:rsidRPr="00BF3806" w14:paraId="11767C79" w14:textId="77777777" w:rsidTr="004705F5">
        <w:trPr>
          <w:trHeight w:val="360"/>
        </w:trPr>
        <w:tc>
          <w:tcPr>
            <w:tcW w:w="720" w:type="dxa"/>
            <w:tcBorders>
              <w:left w:val="nil"/>
              <w:bottom w:val="nil"/>
              <w:right w:val="nil"/>
            </w:tcBorders>
            <w:vAlign w:val="center"/>
          </w:tcPr>
          <w:p w14:paraId="2FFCC4B4" w14:textId="77777777" w:rsidR="00820598" w:rsidRPr="00BF3806" w:rsidRDefault="00820598" w:rsidP="00315CCE">
            <w:pPr>
              <w:jc w:val="center"/>
              <w:rPr>
                <w:rFonts w:eastAsia="SimSun"/>
              </w:rPr>
            </w:pPr>
          </w:p>
        </w:tc>
        <w:tc>
          <w:tcPr>
            <w:tcW w:w="4500" w:type="dxa"/>
            <w:gridSpan w:val="2"/>
            <w:tcBorders>
              <w:top w:val="nil"/>
              <w:left w:val="nil"/>
              <w:bottom w:val="nil"/>
              <w:right w:val="nil"/>
            </w:tcBorders>
          </w:tcPr>
          <w:p w14:paraId="0F12F1CE" w14:textId="77777777" w:rsidR="00820598" w:rsidRPr="00BF3806" w:rsidRDefault="00820598" w:rsidP="004705F5">
            <w:pPr>
              <w:rPr>
                <w:rFonts w:eastAsia="SimSun"/>
              </w:rPr>
            </w:pPr>
            <w:r w:rsidRPr="00BF3806">
              <w:rPr>
                <w:rFonts w:eastAsia="SimSun"/>
              </w:rPr>
              <w:t>exercise the powers granted.</w:t>
            </w:r>
          </w:p>
        </w:tc>
        <w:tc>
          <w:tcPr>
            <w:tcW w:w="5400" w:type="dxa"/>
            <w:gridSpan w:val="2"/>
            <w:tcBorders>
              <w:top w:val="nil"/>
              <w:left w:val="nil"/>
              <w:right w:val="nil"/>
            </w:tcBorders>
            <w:vAlign w:val="center"/>
          </w:tcPr>
          <w:p w14:paraId="64D31917" w14:textId="77777777" w:rsidR="00820598" w:rsidRPr="00BF3806" w:rsidRDefault="00984F14" w:rsidP="004705F5">
            <w:pPr>
              <w:rPr>
                <w:rFonts w:eastAsia="SimSun"/>
              </w:rPr>
            </w:pPr>
            <w:r>
              <w:rPr>
                <w:rFonts w:eastAsia="SimSun"/>
              </w:rPr>
              <w:t xml:space="preserve">{% if </w:t>
            </w:r>
            <w:proofErr w:type="spellStart"/>
            <w:r>
              <w:rPr>
                <w:rFonts w:eastAsia="SimSun"/>
              </w:rPr>
              <w:t>poa_expires</w:t>
            </w:r>
            <w:proofErr w:type="spellEnd"/>
            <w:r>
              <w:rPr>
                <w:rFonts w:eastAsia="SimSun"/>
              </w:rPr>
              <w:t xml:space="preserve"> %}{{ </w:t>
            </w:r>
            <w:proofErr w:type="spellStart"/>
            <w:r>
              <w:rPr>
                <w:rFonts w:eastAsia="SimSun"/>
              </w:rPr>
              <w:t>poa_expiration_date</w:t>
            </w:r>
            <w:proofErr w:type="spellEnd"/>
            <w:r>
              <w:rPr>
                <w:rFonts w:eastAsia="SimSun"/>
              </w:rPr>
              <w:t xml:space="preserve"> }}{% endif %}</w:t>
            </w:r>
          </w:p>
        </w:tc>
      </w:tr>
      <w:tr w:rsidR="00820598" w:rsidRPr="00BF3806" w14:paraId="5F0700D5" w14:textId="77777777" w:rsidTr="004705F5">
        <w:trPr>
          <w:trHeight w:val="360"/>
        </w:trPr>
        <w:tc>
          <w:tcPr>
            <w:tcW w:w="720" w:type="dxa"/>
            <w:tcBorders>
              <w:top w:val="nil"/>
              <w:left w:val="nil"/>
              <w:bottom w:val="nil"/>
              <w:right w:val="nil"/>
            </w:tcBorders>
            <w:vAlign w:val="center"/>
          </w:tcPr>
          <w:p w14:paraId="0991DDC4" w14:textId="77777777" w:rsidR="00820598" w:rsidRPr="00BF3806" w:rsidRDefault="00820598" w:rsidP="00315CCE">
            <w:pPr>
              <w:jc w:val="center"/>
              <w:rPr>
                <w:rFonts w:eastAsia="SimSun"/>
              </w:rPr>
            </w:pPr>
          </w:p>
        </w:tc>
        <w:tc>
          <w:tcPr>
            <w:tcW w:w="4500" w:type="dxa"/>
            <w:gridSpan w:val="2"/>
            <w:tcBorders>
              <w:top w:val="nil"/>
              <w:left w:val="nil"/>
              <w:bottom w:val="nil"/>
              <w:right w:val="nil"/>
            </w:tcBorders>
            <w:vAlign w:val="center"/>
          </w:tcPr>
          <w:p w14:paraId="3BF55755" w14:textId="77777777" w:rsidR="00820598" w:rsidRPr="00BF3806" w:rsidRDefault="00820598" w:rsidP="004705F5">
            <w:pPr>
              <w:rPr>
                <w:rFonts w:eastAsia="SimSun"/>
              </w:rPr>
            </w:pPr>
          </w:p>
        </w:tc>
        <w:tc>
          <w:tcPr>
            <w:tcW w:w="5400" w:type="dxa"/>
            <w:gridSpan w:val="2"/>
            <w:tcBorders>
              <w:left w:val="nil"/>
              <w:bottom w:val="nil"/>
              <w:right w:val="nil"/>
            </w:tcBorders>
            <w:vAlign w:val="center"/>
          </w:tcPr>
          <w:p w14:paraId="4E243B62" w14:textId="77777777" w:rsidR="00820598" w:rsidRPr="00BF3806" w:rsidRDefault="00820598" w:rsidP="004705F5">
            <w:pPr>
              <w:rPr>
                <w:rFonts w:eastAsia="SimSun"/>
              </w:rPr>
            </w:pPr>
            <w:r w:rsidRPr="00BF3806">
              <w:rPr>
                <w:rFonts w:eastAsia="SimSun"/>
              </w:rPr>
              <w:t>Use specific month, day and year only</w:t>
            </w:r>
          </w:p>
        </w:tc>
      </w:tr>
      <w:tr w:rsidR="00820598" w:rsidRPr="00BF3806" w14:paraId="47F8D347" w14:textId="77777777" w:rsidTr="004705F5">
        <w:trPr>
          <w:trHeight w:val="360"/>
        </w:trPr>
        <w:tc>
          <w:tcPr>
            <w:tcW w:w="720" w:type="dxa"/>
            <w:tcBorders>
              <w:top w:val="nil"/>
              <w:left w:val="nil"/>
              <w:right w:val="nil"/>
            </w:tcBorders>
            <w:vAlign w:val="center"/>
          </w:tcPr>
          <w:p w14:paraId="2AB7CA3D" w14:textId="77777777" w:rsidR="00820598" w:rsidRPr="00BF3806" w:rsidRDefault="00984F14" w:rsidP="00F72E01">
            <w:pPr>
              <w:tabs>
                <w:tab w:val="left" w:pos="294"/>
              </w:tabs>
              <w:jc w:val="center"/>
              <w:rPr>
                <w:rFonts w:eastAsia="SimSun"/>
              </w:rPr>
            </w:pPr>
            <w:r>
              <w:rPr>
                <w:rFonts w:eastAsia="SimSun"/>
              </w:rPr>
              <w:t xml:space="preserve">{{ not  </w:t>
            </w:r>
            <w:proofErr w:type="spellStart"/>
            <w:r>
              <w:rPr>
                <w:rFonts w:eastAsia="SimSun"/>
              </w:rPr>
              <w:t>aif_acts_independently</w:t>
            </w:r>
            <w:proofErr w:type="spellEnd"/>
            <w:r>
              <w:rPr>
                <w:rFonts w:eastAsia="SimSun"/>
              </w:rPr>
              <w:t xml:space="preserve"> }}</w:t>
            </w:r>
          </w:p>
        </w:tc>
        <w:tc>
          <w:tcPr>
            <w:tcW w:w="4500" w:type="dxa"/>
            <w:gridSpan w:val="2"/>
            <w:tcBorders>
              <w:top w:val="nil"/>
              <w:left w:val="nil"/>
              <w:bottom w:val="nil"/>
              <w:right w:val="nil"/>
            </w:tcBorders>
            <w:vAlign w:val="bottom"/>
          </w:tcPr>
          <w:p w14:paraId="67D65E59" w14:textId="77777777" w:rsidR="00820598" w:rsidRPr="00BF3806" w:rsidRDefault="00820598" w:rsidP="004705F5">
            <w:pPr>
              <w:rPr>
                <w:rFonts w:eastAsia="SimSun"/>
              </w:rPr>
            </w:pPr>
            <w:r w:rsidRPr="00BF3806">
              <w:rPr>
                <w:rFonts w:eastAsia="SimSun"/>
              </w:rPr>
              <w:t>All attorneys-in-fact must jointly exercise</w:t>
            </w:r>
          </w:p>
        </w:tc>
        <w:tc>
          <w:tcPr>
            <w:tcW w:w="5400" w:type="dxa"/>
            <w:gridSpan w:val="2"/>
            <w:tcBorders>
              <w:top w:val="nil"/>
              <w:left w:val="nil"/>
              <w:bottom w:val="nil"/>
              <w:right w:val="nil"/>
            </w:tcBorders>
            <w:vAlign w:val="center"/>
          </w:tcPr>
          <w:p w14:paraId="25EE7485" w14:textId="77777777" w:rsidR="00820598" w:rsidRPr="00BF3806" w:rsidRDefault="00820598" w:rsidP="004705F5">
            <w:pPr>
              <w:rPr>
                <w:rFonts w:eastAsia="SimSun"/>
              </w:rPr>
            </w:pPr>
          </w:p>
        </w:tc>
      </w:tr>
      <w:tr w:rsidR="00820598" w:rsidRPr="00BF3806" w14:paraId="49F9E4D9" w14:textId="77777777" w:rsidTr="004705F5">
        <w:trPr>
          <w:trHeight w:val="360"/>
        </w:trPr>
        <w:tc>
          <w:tcPr>
            <w:tcW w:w="720" w:type="dxa"/>
            <w:tcBorders>
              <w:left w:val="nil"/>
              <w:bottom w:val="nil"/>
              <w:right w:val="nil"/>
            </w:tcBorders>
            <w:vAlign w:val="center"/>
          </w:tcPr>
          <w:p w14:paraId="2FCE3724" w14:textId="77777777" w:rsidR="00820598" w:rsidRPr="00BF3806" w:rsidRDefault="00820598" w:rsidP="004705F5">
            <w:pPr>
              <w:rPr>
                <w:rFonts w:eastAsia="SimSun"/>
              </w:rPr>
            </w:pPr>
          </w:p>
        </w:tc>
        <w:tc>
          <w:tcPr>
            <w:tcW w:w="4500" w:type="dxa"/>
            <w:gridSpan w:val="2"/>
            <w:tcBorders>
              <w:top w:val="nil"/>
              <w:left w:val="nil"/>
              <w:bottom w:val="nil"/>
              <w:right w:val="nil"/>
            </w:tcBorders>
          </w:tcPr>
          <w:p w14:paraId="15262C95" w14:textId="77777777" w:rsidR="00820598" w:rsidRPr="00BF3806" w:rsidRDefault="00820598" w:rsidP="004705F5">
            <w:pPr>
              <w:rPr>
                <w:rFonts w:eastAsia="SimSun"/>
              </w:rPr>
            </w:pPr>
            <w:r w:rsidRPr="00BF3806">
              <w:rPr>
                <w:rFonts w:eastAsia="SimSun"/>
              </w:rPr>
              <w:t>the powers granted.</w:t>
            </w:r>
          </w:p>
        </w:tc>
        <w:tc>
          <w:tcPr>
            <w:tcW w:w="5400" w:type="dxa"/>
            <w:gridSpan w:val="2"/>
            <w:tcBorders>
              <w:top w:val="nil"/>
              <w:left w:val="nil"/>
              <w:bottom w:val="nil"/>
              <w:right w:val="nil"/>
            </w:tcBorders>
            <w:vAlign w:val="center"/>
          </w:tcPr>
          <w:p w14:paraId="7489150F" w14:textId="77777777" w:rsidR="00820598" w:rsidRPr="00BF3806" w:rsidRDefault="00820598" w:rsidP="004705F5">
            <w:pPr>
              <w:rPr>
                <w:rFonts w:eastAsia="SimSun"/>
              </w:rPr>
            </w:pPr>
          </w:p>
        </w:tc>
      </w:tr>
    </w:tbl>
    <w:p w14:paraId="12CD312D" w14:textId="77777777" w:rsidR="00820598" w:rsidRPr="00BF3806" w:rsidRDefault="00820598" w:rsidP="006B4441"/>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9"/>
        <w:gridCol w:w="721"/>
        <w:gridCol w:w="1620"/>
        <w:gridCol w:w="7470"/>
      </w:tblGrid>
      <w:tr w:rsidR="006B4441" w:rsidRPr="00BF3806" w14:paraId="242E0C1C" w14:textId="77777777" w:rsidTr="007E41B1">
        <w:trPr>
          <w:trHeight w:val="360"/>
        </w:trPr>
        <w:tc>
          <w:tcPr>
            <w:tcW w:w="10620" w:type="dxa"/>
            <w:gridSpan w:val="4"/>
            <w:tcBorders>
              <w:top w:val="nil"/>
              <w:left w:val="nil"/>
              <w:bottom w:val="nil"/>
              <w:right w:val="nil"/>
            </w:tcBorders>
          </w:tcPr>
          <w:p w14:paraId="64E444BE" w14:textId="77777777" w:rsidR="006B4441" w:rsidRPr="00BF3806" w:rsidRDefault="006B4441" w:rsidP="00FB446F">
            <w:pPr>
              <w:rPr>
                <w:rFonts w:eastAsia="SimSun"/>
              </w:rPr>
            </w:pPr>
            <w:r w:rsidRPr="00BF3806">
              <w:rPr>
                <w:rFonts w:eastAsia="SimSun"/>
              </w:rPr>
              <w:t xml:space="preserve">I </w:t>
            </w:r>
            <w:r w:rsidR="00984F14">
              <w:rPr>
                <w:rFonts w:eastAsia="SimSun"/>
                <w:u w:val="single"/>
              </w:rPr>
              <w:t>{{ users }}</w:t>
            </w:r>
            <w:r w:rsidRPr="00BF3806">
              <w:rPr>
                <w:rFonts w:eastAsia="SimSun"/>
              </w:rPr>
              <w:t>, appoint the above named Attorney(s)-in-fact</w:t>
            </w:r>
            <w:r w:rsidR="007217C1" w:rsidRPr="00BF3806">
              <w:rPr>
                <w:rFonts w:eastAsia="SimSun"/>
              </w:rPr>
              <w:t xml:space="preserve"> to act as my attorney(s) in fact</w:t>
            </w:r>
            <w:r w:rsidRPr="00BF3806">
              <w:rPr>
                <w:rFonts w:eastAsia="SimSun"/>
              </w:rPr>
              <w:t>:</w:t>
            </w:r>
          </w:p>
        </w:tc>
      </w:tr>
      <w:tr w:rsidR="006B4441" w:rsidRPr="00BF3806" w14:paraId="502D0DBD" w14:textId="77777777" w:rsidTr="007E41B1">
        <w:trPr>
          <w:trHeight w:val="225"/>
        </w:trPr>
        <w:tc>
          <w:tcPr>
            <w:tcW w:w="10620" w:type="dxa"/>
            <w:gridSpan w:val="4"/>
            <w:tcBorders>
              <w:top w:val="nil"/>
              <w:left w:val="nil"/>
              <w:bottom w:val="nil"/>
              <w:right w:val="nil"/>
            </w:tcBorders>
          </w:tcPr>
          <w:p w14:paraId="159354E8" w14:textId="77777777" w:rsidR="006B4441" w:rsidRPr="00BF3806" w:rsidRDefault="006B4441" w:rsidP="007E41B1">
            <w:pPr>
              <w:rPr>
                <w:rFonts w:eastAsia="SimSun"/>
              </w:rPr>
            </w:pPr>
          </w:p>
        </w:tc>
      </w:tr>
      <w:tr w:rsidR="006B4441" w:rsidRPr="00BF3806" w14:paraId="3C2EE721" w14:textId="77777777" w:rsidTr="007E41B1">
        <w:trPr>
          <w:trHeight w:val="360"/>
        </w:trPr>
        <w:tc>
          <w:tcPr>
            <w:tcW w:w="10620" w:type="dxa"/>
            <w:gridSpan w:val="4"/>
            <w:tcBorders>
              <w:top w:val="nil"/>
              <w:left w:val="nil"/>
              <w:bottom w:val="nil"/>
              <w:right w:val="nil"/>
            </w:tcBorders>
          </w:tcPr>
          <w:p w14:paraId="6B74F41C" w14:textId="77777777" w:rsidR="006B4441" w:rsidRPr="00BF3806" w:rsidRDefault="006B4441" w:rsidP="007E41B1">
            <w:pPr>
              <w:rPr>
                <w:rFonts w:eastAsia="SimSun"/>
              </w:rPr>
            </w:pPr>
            <w:r w:rsidRPr="00BF3806">
              <w:rPr>
                <w:rFonts w:eastAsia="SimSun"/>
                <w:b/>
              </w:rPr>
              <w:t>FIRST</w:t>
            </w:r>
            <w:r w:rsidRPr="00BF3806">
              <w:rPr>
                <w:rFonts w:eastAsia="SimSun"/>
              </w:rPr>
              <w:t>:  To act for me in any way I could act with respect to the following matters, as each of them is defined in Minnesota Statutes, section 523.24:</w:t>
            </w:r>
          </w:p>
          <w:p w14:paraId="00C5B7F5" w14:textId="77777777" w:rsidR="006B4441" w:rsidRPr="00BF3806" w:rsidRDefault="006B4441" w:rsidP="007E41B1">
            <w:pPr>
              <w:rPr>
                <w:rFonts w:eastAsia="SimSun"/>
              </w:rPr>
            </w:pPr>
          </w:p>
        </w:tc>
      </w:tr>
      <w:tr w:rsidR="006B4441" w:rsidRPr="00BF3806" w14:paraId="4DE4AE82" w14:textId="77777777" w:rsidTr="007E41B1">
        <w:trPr>
          <w:trHeight w:val="360"/>
        </w:trPr>
        <w:tc>
          <w:tcPr>
            <w:tcW w:w="10620" w:type="dxa"/>
            <w:gridSpan w:val="4"/>
            <w:tcBorders>
              <w:top w:val="nil"/>
              <w:left w:val="nil"/>
              <w:bottom w:val="nil"/>
              <w:right w:val="nil"/>
            </w:tcBorders>
          </w:tcPr>
          <w:p w14:paraId="6E65AE82" w14:textId="77777777" w:rsidR="006B4441" w:rsidRPr="00BF3806" w:rsidRDefault="006B4441" w:rsidP="007E41B1">
            <w:pPr>
              <w:rPr>
                <w:rFonts w:eastAsia="SimSun"/>
              </w:rPr>
            </w:pPr>
            <w:r w:rsidRPr="00BF3806">
              <w:rPr>
                <w:rFonts w:eastAsia="SimSun"/>
              </w:rPr>
              <w:t xml:space="preserve">(To grant the attorney-in fact any of the following powers, make a check or “x” on the line in front of each power being granted.  You may, but need not, cross out each power not granted.  Failure to make a check or “x” on the line in front of the power will have the effect of deleting the power unless the line in front of the power </w:t>
            </w:r>
            <w:r w:rsidR="00B31157" w:rsidRPr="00BF3806">
              <w:rPr>
                <w:rFonts w:eastAsia="SimSun"/>
              </w:rPr>
              <w:t>(</w:t>
            </w:r>
            <w:r w:rsidRPr="00BF3806">
              <w:rPr>
                <w:rFonts w:eastAsia="SimSun"/>
              </w:rPr>
              <w:t>N</w:t>
            </w:r>
            <w:r w:rsidR="00B31157" w:rsidRPr="00BF3806">
              <w:rPr>
                <w:rFonts w:eastAsia="SimSun"/>
              </w:rPr>
              <w:t>)</w:t>
            </w:r>
            <w:r w:rsidRPr="00BF3806">
              <w:rPr>
                <w:rFonts w:eastAsia="SimSun"/>
              </w:rPr>
              <w:t xml:space="preserve"> is checked or x-ed.)</w:t>
            </w:r>
          </w:p>
        </w:tc>
      </w:tr>
      <w:tr w:rsidR="006B4441" w:rsidRPr="00BF3806" w14:paraId="6B4C6AD7" w14:textId="77777777" w:rsidTr="007E41B1">
        <w:trPr>
          <w:trHeight w:val="198"/>
        </w:trPr>
        <w:tc>
          <w:tcPr>
            <w:tcW w:w="3150" w:type="dxa"/>
            <w:gridSpan w:val="3"/>
            <w:tcBorders>
              <w:top w:val="nil"/>
              <w:left w:val="nil"/>
              <w:bottom w:val="nil"/>
              <w:right w:val="nil"/>
            </w:tcBorders>
          </w:tcPr>
          <w:p w14:paraId="59077FAD" w14:textId="77777777" w:rsidR="006B4441" w:rsidRPr="00BF3806" w:rsidRDefault="006B4441" w:rsidP="007E41B1">
            <w:pPr>
              <w:rPr>
                <w:rFonts w:eastAsia="SimSun"/>
              </w:rPr>
            </w:pPr>
          </w:p>
        </w:tc>
        <w:tc>
          <w:tcPr>
            <w:tcW w:w="7470" w:type="dxa"/>
            <w:tcBorders>
              <w:top w:val="nil"/>
              <w:left w:val="nil"/>
              <w:bottom w:val="nil"/>
              <w:right w:val="nil"/>
            </w:tcBorders>
          </w:tcPr>
          <w:p w14:paraId="0FB9F082" w14:textId="77777777" w:rsidR="006B4441" w:rsidRPr="00BF3806" w:rsidRDefault="006B4441" w:rsidP="007E41B1">
            <w:pPr>
              <w:rPr>
                <w:rFonts w:eastAsia="SimSun"/>
              </w:rPr>
            </w:pPr>
          </w:p>
        </w:tc>
      </w:tr>
      <w:tr w:rsidR="006B4441" w:rsidRPr="00BF3806" w14:paraId="2D4E760A" w14:textId="77777777" w:rsidTr="007E41B1">
        <w:trPr>
          <w:trHeight w:val="360"/>
        </w:trPr>
        <w:tc>
          <w:tcPr>
            <w:tcW w:w="3150" w:type="dxa"/>
            <w:gridSpan w:val="3"/>
            <w:tcBorders>
              <w:top w:val="nil"/>
              <w:left w:val="nil"/>
              <w:bottom w:val="nil"/>
              <w:right w:val="nil"/>
            </w:tcBorders>
          </w:tcPr>
          <w:p w14:paraId="6DAB9C1C" w14:textId="77777777" w:rsidR="006B4441" w:rsidRPr="00BF3806" w:rsidRDefault="006B4441" w:rsidP="007E41B1">
            <w:pPr>
              <w:rPr>
                <w:rFonts w:eastAsia="SimSun"/>
              </w:rPr>
            </w:pPr>
            <w:r w:rsidRPr="00BF3806">
              <w:rPr>
                <w:rFonts w:eastAsia="SimSun"/>
              </w:rPr>
              <w:t>Check or “x”</w:t>
            </w:r>
          </w:p>
        </w:tc>
        <w:tc>
          <w:tcPr>
            <w:tcW w:w="7470" w:type="dxa"/>
            <w:tcBorders>
              <w:top w:val="nil"/>
              <w:left w:val="nil"/>
              <w:bottom w:val="nil"/>
              <w:right w:val="nil"/>
            </w:tcBorders>
          </w:tcPr>
          <w:p w14:paraId="6B90CE7D" w14:textId="77777777" w:rsidR="006B4441" w:rsidRPr="00BF3806" w:rsidRDefault="006B4441" w:rsidP="007E41B1">
            <w:pPr>
              <w:rPr>
                <w:rFonts w:eastAsia="SimSun"/>
              </w:rPr>
            </w:pPr>
          </w:p>
        </w:tc>
      </w:tr>
      <w:tr w:rsidR="006B4441" w:rsidRPr="00BF3806" w14:paraId="70461349" w14:textId="77777777" w:rsidTr="00F507A1">
        <w:trPr>
          <w:trHeight w:val="360"/>
        </w:trPr>
        <w:tc>
          <w:tcPr>
            <w:tcW w:w="809" w:type="dxa"/>
            <w:tcBorders>
              <w:top w:val="nil"/>
              <w:left w:val="nil"/>
              <w:right w:val="nil"/>
            </w:tcBorders>
          </w:tcPr>
          <w:p w14:paraId="36133560" w14:textId="77777777" w:rsidR="006B4441" w:rsidRPr="00BF3806" w:rsidRDefault="00290945" w:rsidP="002B51FE">
            <w:pPr>
              <w:jc w:val="center"/>
              <w:rPr>
                <w:rFonts w:eastAsia="SimSun"/>
              </w:rPr>
            </w:pPr>
            <w:r>
              <w:rPr>
                <w:rFonts w:eastAsia="SimSun"/>
              </w:rPr>
              <w:t xml:space="preserve">{{ </w:t>
            </w:r>
            <w:r w:rsidR="0083471D">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power_real_estate</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19F37241" w14:textId="77777777" w:rsidR="006B4441" w:rsidRPr="00BF3806" w:rsidRDefault="006B4441" w:rsidP="007E41B1">
            <w:pPr>
              <w:jc w:val="center"/>
              <w:rPr>
                <w:rFonts w:eastAsia="SimSun"/>
              </w:rPr>
            </w:pPr>
            <w:r w:rsidRPr="00BF3806">
              <w:rPr>
                <w:rFonts w:eastAsia="SimSun"/>
              </w:rPr>
              <w:t>(A)</w:t>
            </w:r>
          </w:p>
        </w:tc>
        <w:tc>
          <w:tcPr>
            <w:tcW w:w="9090" w:type="dxa"/>
            <w:gridSpan w:val="2"/>
            <w:tcBorders>
              <w:top w:val="nil"/>
              <w:left w:val="nil"/>
              <w:bottom w:val="nil"/>
              <w:right w:val="nil"/>
            </w:tcBorders>
            <w:vAlign w:val="bottom"/>
          </w:tcPr>
          <w:p w14:paraId="2B72DAF1" w14:textId="77777777" w:rsidR="006B4441" w:rsidRPr="00BF3806" w:rsidRDefault="006B4441" w:rsidP="007E41B1">
            <w:pPr>
              <w:rPr>
                <w:rFonts w:eastAsia="SimSun"/>
              </w:rPr>
            </w:pPr>
            <w:r w:rsidRPr="00BF3806">
              <w:rPr>
                <w:rFonts w:eastAsia="SimSun"/>
              </w:rPr>
              <w:t xml:space="preserve">Real property transactions; </w:t>
            </w:r>
          </w:p>
        </w:tc>
      </w:tr>
      <w:tr w:rsidR="006315AA" w:rsidRPr="00BF3806" w14:paraId="66E5B776" w14:textId="77777777" w:rsidTr="009833AB">
        <w:trPr>
          <w:trHeight w:val="350"/>
        </w:trPr>
        <w:tc>
          <w:tcPr>
            <w:tcW w:w="1530" w:type="dxa"/>
            <w:gridSpan w:val="2"/>
            <w:tcBorders>
              <w:top w:val="nil"/>
              <w:left w:val="nil"/>
              <w:bottom w:val="nil"/>
              <w:right w:val="nil"/>
            </w:tcBorders>
            <w:vAlign w:val="bottom"/>
          </w:tcPr>
          <w:p w14:paraId="4B5EB927" w14:textId="77777777" w:rsidR="006315AA" w:rsidRPr="00BF3806" w:rsidRDefault="006315AA" w:rsidP="007E41B1">
            <w:pPr>
              <w:jc w:val="right"/>
              <w:rPr>
                <w:rFonts w:eastAsia="SimSun"/>
              </w:rPr>
            </w:pPr>
          </w:p>
        </w:tc>
        <w:tc>
          <w:tcPr>
            <w:tcW w:w="9090" w:type="dxa"/>
            <w:gridSpan w:val="2"/>
            <w:tcBorders>
              <w:top w:val="nil"/>
              <w:left w:val="nil"/>
              <w:bottom w:val="nil"/>
              <w:right w:val="nil"/>
            </w:tcBorders>
            <w:vAlign w:val="center"/>
          </w:tcPr>
          <w:p w14:paraId="0BF1DAB9" w14:textId="77777777" w:rsidR="00290945" w:rsidRDefault="00290945" w:rsidP="00E63824">
            <w:r>
              <w:t xml:space="preserve">{% if </w:t>
            </w:r>
            <w:proofErr w:type="spellStart"/>
            <w:r>
              <w:t>power_real_estate</w:t>
            </w:r>
            <w:proofErr w:type="spellEnd"/>
            <w:r>
              <w:t xml:space="preserve"> </w:t>
            </w:r>
            <w:r w:rsidR="00FE64B9">
              <w:t xml:space="preserve">and </w:t>
            </w:r>
            <w:proofErr w:type="spellStart"/>
            <w:r w:rsidR="00FE64B9">
              <w:t>real_estate_limited</w:t>
            </w:r>
            <w:proofErr w:type="spellEnd"/>
            <w:r w:rsidR="00FE64B9">
              <w:t xml:space="preserve"> </w:t>
            </w:r>
            <w:r>
              <w:t>%}</w:t>
            </w:r>
          </w:p>
          <w:p w14:paraId="58609E9B" w14:textId="77777777" w:rsidR="00E63824" w:rsidRDefault="00E63824" w:rsidP="00E63824">
            <w:r w:rsidRPr="00BF3806">
              <w:t>I choose to limit this power to real property in</w:t>
            </w:r>
            <w:r w:rsidR="00290945">
              <w:t xml:space="preserve"> {{ </w:t>
            </w:r>
            <w:proofErr w:type="spellStart"/>
            <w:r w:rsidR="00290945">
              <w:t>real_estate_</w:t>
            </w:r>
            <w:r w:rsidR="00572055">
              <w:t>items</w:t>
            </w:r>
            <w:proofErr w:type="spellEnd"/>
            <w:r w:rsidR="00572055">
              <w:t xml:space="preserve"> | map(</w:t>
            </w:r>
            <w:r w:rsidR="008D0109">
              <w:t>attribute=</w:t>
            </w:r>
            <w:r w:rsidR="00572055">
              <w:t>“</w:t>
            </w:r>
            <w:r w:rsidR="008D0109">
              <w:t>county</w:t>
            </w:r>
            <w:r w:rsidR="00572055">
              <w:t xml:space="preserve">”) | unique | </w:t>
            </w:r>
            <w:proofErr w:type="spellStart"/>
            <w:r w:rsidR="00572055">
              <w:t>comma_and_list</w:t>
            </w:r>
            <w:proofErr w:type="spellEnd"/>
            <w:r w:rsidR="00290945">
              <w:t xml:space="preserve"> }} {</w:t>
            </w:r>
            <w:r w:rsidR="00572055">
              <w:t xml:space="preserve">{ </w:t>
            </w:r>
            <w:proofErr w:type="spellStart"/>
            <w:r w:rsidR="00572055">
              <w:t>real_estate_items.as_noun</w:t>
            </w:r>
            <w:proofErr w:type="spellEnd"/>
            <w:r w:rsidR="00572055">
              <w:t>(“county”) | capitalize }}</w:t>
            </w:r>
            <w:r w:rsidRPr="00BF3806">
              <w:t>, MN described as follows: (use legal description.  Do not use address.)</w:t>
            </w:r>
          </w:p>
          <w:p w14:paraId="0DB19161" w14:textId="77777777" w:rsidR="00572055" w:rsidRDefault="00572055" w:rsidP="00E63824">
            <w:r>
              <w:t xml:space="preserve">{% for item in </w:t>
            </w:r>
            <w:proofErr w:type="spellStart"/>
            <w:r>
              <w:t>real_estate_items</w:t>
            </w:r>
            <w:proofErr w:type="spellEnd"/>
            <w:r>
              <w:t xml:space="preserve"> %}</w:t>
            </w:r>
          </w:p>
          <w:p w14:paraId="7022ED62" w14:textId="77777777" w:rsidR="00572055" w:rsidRDefault="00572055" w:rsidP="00E63824">
            <w:r>
              <w:t xml:space="preserve">{{ </w:t>
            </w:r>
            <w:proofErr w:type="spellStart"/>
            <w:r>
              <w:t>item.description</w:t>
            </w:r>
            <w:proofErr w:type="spellEnd"/>
            <w:r>
              <w:t xml:space="preserve"> }}</w:t>
            </w:r>
          </w:p>
          <w:p w14:paraId="06F9BCD2" w14:textId="77777777" w:rsidR="00572055" w:rsidRDefault="00572055" w:rsidP="00E63824">
            <w:r>
              <w:t xml:space="preserve">{% </w:t>
            </w:r>
            <w:proofErr w:type="spellStart"/>
            <w:r>
              <w:t>endfor</w:t>
            </w:r>
            <w:proofErr w:type="spellEnd"/>
            <w:r>
              <w:t xml:space="preserve"> %}</w:t>
            </w:r>
          </w:p>
          <w:p w14:paraId="35CD6D47" w14:textId="77777777" w:rsidR="00074D7E" w:rsidRDefault="00074D7E" w:rsidP="00E63824">
            <w:pPr>
              <w:rPr>
                <w:rFonts w:eastAsia="SimSun"/>
              </w:rPr>
            </w:pPr>
            <w:r>
              <w:rPr>
                <w:rFonts w:eastAsia="SimSun"/>
              </w:rPr>
              <w:t xml:space="preserve">{% </w:t>
            </w:r>
            <w:r w:rsidR="00FE64B9">
              <w:rPr>
                <w:rFonts w:eastAsia="SimSun"/>
              </w:rPr>
              <w:t>else</w:t>
            </w:r>
            <w:r>
              <w:rPr>
                <w:rFonts w:eastAsia="SimSun"/>
              </w:rPr>
              <w:t xml:space="preserve"> %}</w:t>
            </w:r>
          </w:p>
          <w:p w14:paraId="24E5FDFC" w14:textId="77777777" w:rsidR="00FE64B9" w:rsidRPr="00BF3806" w:rsidRDefault="00FE64B9" w:rsidP="00FE64B9">
            <w:pPr>
              <w:rPr>
                <w:rFonts w:eastAsia="SimSun"/>
              </w:rPr>
            </w:pPr>
            <w:r w:rsidRPr="00BF3806">
              <w:rPr>
                <w:rFonts w:eastAsia="SimSun"/>
              </w:rPr>
              <w:lastRenderedPageBreak/>
              <w:t xml:space="preserve">I choose to limit this power to real property in </w:t>
            </w:r>
            <w:r w:rsidRPr="00BF3806">
              <w:rPr>
                <w:rFonts w:eastAsia="SimSun"/>
                <w:u w:val="single"/>
              </w:rPr>
              <w:t>_____________</w:t>
            </w:r>
            <w:r w:rsidRPr="00BF3806">
              <w:rPr>
                <w:rFonts w:eastAsia="SimSun"/>
              </w:rPr>
              <w:t xml:space="preserve"> County, MN described as follows:   (use legal description.  Do not use address.)</w:t>
            </w:r>
          </w:p>
          <w:p w14:paraId="264D6113" w14:textId="77777777"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14:paraId="0191D60C" w14:textId="77777777"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14:paraId="52CD2A0E" w14:textId="77777777" w:rsidR="00FE64B9" w:rsidRPr="00BF3806" w:rsidRDefault="00FE64B9" w:rsidP="00FE64B9">
            <w:pPr>
              <w:rPr>
                <w:rFonts w:eastAsia="SimSun"/>
                <w:noProof/>
                <w:u w:val="single"/>
              </w:rPr>
            </w:pPr>
            <w:r w:rsidRPr="00BF3806">
              <w:rPr>
                <w:rFonts w:eastAsia="SimSun"/>
                <w:noProof/>
                <w:u w:val="single"/>
              </w:rPr>
              <w:t>__________________________________________________________________________</w:t>
            </w:r>
          </w:p>
          <w:p w14:paraId="23D32E8F" w14:textId="77777777" w:rsidR="00FE64B9" w:rsidRPr="00BF3806" w:rsidRDefault="00FE64B9" w:rsidP="00FE64B9">
            <w:pPr>
              <w:rPr>
                <w:rFonts w:eastAsia="SimSun"/>
              </w:rPr>
            </w:pPr>
            <w:r w:rsidRPr="00BF3806">
              <w:rPr>
                <w:rFonts w:eastAsia="SimSun"/>
                <w:noProof/>
                <w:u w:val="single"/>
              </w:rPr>
              <w:t>__________________________________________________________________________</w:t>
            </w:r>
            <w:r w:rsidRPr="00BF3806">
              <w:rPr>
                <w:rFonts w:eastAsia="SimSun"/>
              </w:rPr>
              <w:t>(If more space is needed, continue on the back or on an attachment.)</w:t>
            </w:r>
          </w:p>
          <w:p w14:paraId="77ADF039" w14:textId="77777777" w:rsidR="00514C38" w:rsidRPr="00FE64B9" w:rsidRDefault="00FE64B9" w:rsidP="00FE64B9">
            <w:r>
              <w:t>{% endif %}</w:t>
            </w:r>
          </w:p>
        </w:tc>
      </w:tr>
      <w:tr w:rsidR="00871E34" w:rsidRPr="00BF3806" w14:paraId="0C1B433A" w14:textId="77777777" w:rsidTr="007E41B1">
        <w:trPr>
          <w:trHeight w:val="360"/>
        </w:trPr>
        <w:tc>
          <w:tcPr>
            <w:tcW w:w="809" w:type="dxa"/>
            <w:tcBorders>
              <w:top w:val="nil"/>
              <w:left w:val="nil"/>
              <w:right w:val="nil"/>
            </w:tcBorders>
            <w:vAlign w:val="bottom"/>
          </w:tcPr>
          <w:p w14:paraId="15BC1458" w14:textId="77777777" w:rsidR="00871E34" w:rsidRPr="00BF3806" w:rsidRDefault="00214615" w:rsidP="00315CCE">
            <w:pPr>
              <w:jc w:val="center"/>
              <w:rPr>
                <w:rFonts w:eastAsia="SimSun"/>
              </w:rPr>
            </w:pPr>
            <w:r>
              <w:rPr>
                <w:rFonts w:eastAsia="SimSun"/>
              </w:rPr>
              <w:lastRenderedPageBreak/>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power_tangible_property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6B652BB7" w14:textId="77777777" w:rsidR="00871E34" w:rsidRPr="00BF3806" w:rsidRDefault="00871E34" w:rsidP="007E41B1">
            <w:pPr>
              <w:jc w:val="center"/>
              <w:rPr>
                <w:rFonts w:eastAsia="SimSun"/>
              </w:rPr>
            </w:pPr>
            <w:r w:rsidRPr="00BF3806">
              <w:rPr>
                <w:rFonts w:eastAsia="SimSun"/>
              </w:rPr>
              <w:t>(B)</w:t>
            </w:r>
          </w:p>
        </w:tc>
        <w:tc>
          <w:tcPr>
            <w:tcW w:w="9090" w:type="dxa"/>
            <w:gridSpan w:val="2"/>
            <w:tcBorders>
              <w:top w:val="nil"/>
              <w:left w:val="nil"/>
              <w:bottom w:val="nil"/>
              <w:right w:val="nil"/>
            </w:tcBorders>
            <w:vAlign w:val="bottom"/>
          </w:tcPr>
          <w:p w14:paraId="234AEAB7" w14:textId="77777777" w:rsidR="00871E34" w:rsidRPr="00BF3806" w:rsidRDefault="00871E34" w:rsidP="007E41B1">
            <w:pPr>
              <w:rPr>
                <w:rFonts w:eastAsia="SimSun"/>
              </w:rPr>
            </w:pPr>
            <w:r w:rsidRPr="00BF3806">
              <w:rPr>
                <w:rFonts w:eastAsia="SimSun"/>
              </w:rPr>
              <w:t>Tangible personal property transactions;</w:t>
            </w:r>
          </w:p>
        </w:tc>
      </w:tr>
      <w:tr w:rsidR="00871E34" w:rsidRPr="00BF3806" w14:paraId="1D3A228E" w14:textId="77777777" w:rsidTr="007E41B1">
        <w:trPr>
          <w:trHeight w:val="360"/>
        </w:trPr>
        <w:tc>
          <w:tcPr>
            <w:tcW w:w="809" w:type="dxa"/>
            <w:tcBorders>
              <w:left w:val="nil"/>
              <w:right w:val="nil"/>
            </w:tcBorders>
            <w:vAlign w:val="bottom"/>
          </w:tcPr>
          <w:p w14:paraId="0CEECC42"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power_bond_share_commodity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401EBEB1" w14:textId="77777777" w:rsidR="00871E34" w:rsidRPr="00BF3806" w:rsidRDefault="00871E34" w:rsidP="007E41B1">
            <w:pPr>
              <w:jc w:val="center"/>
              <w:rPr>
                <w:rFonts w:eastAsia="SimSun"/>
              </w:rPr>
            </w:pPr>
            <w:r w:rsidRPr="00BF3806">
              <w:rPr>
                <w:rFonts w:eastAsia="SimSun"/>
              </w:rPr>
              <w:t>(C)</w:t>
            </w:r>
          </w:p>
        </w:tc>
        <w:tc>
          <w:tcPr>
            <w:tcW w:w="9090" w:type="dxa"/>
            <w:gridSpan w:val="2"/>
            <w:tcBorders>
              <w:top w:val="nil"/>
              <w:left w:val="nil"/>
              <w:bottom w:val="nil"/>
              <w:right w:val="nil"/>
            </w:tcBorders>
            <w:vAlign w:val="bottom"/>
          </w:tcPr>
          <w:p w14:paraId="76866769" w14:textId="77777777" w:rsidR="00871E34" w:rsidRPr="00BF3806" w:rsidRDefault="00871E34" w:rsidP="007E41B1">
            <w:pPr>
              <w:rPr>
                <w:rFonts w:eastAsia="SimSun"/>
              </w:rPr>
            </w:pPr>
            <w:r w:rsidRPr="00BF3806">
              <w:rPr>
                <w:rFonts w:eastAsia="SimSun"/>
              </w:rPr>
              <w:t>Bond, share, and commodity transactions;</w:t>
            </w:r>
          </w:p>
        </w:tc>
      </w:tr>
      <w:tr w:rsidR="00871E34" w:rsidRPr="00BF3806" w14:paraId="2D59B5F2" w14:textId="77777777" w:rsidTr="007E41B1">
        <w:trPr>
          <w:trHeight w:val="360"/>
        </w:trPr>
        <w:tc>
          <w:tcPr>
            <w:tcW w:w="809" w:type="dxa"/>
            <w:tcBorders>
              <w:left w:val="nil"/>
              <w:right w:val="nil"/>
            </w:tcBorders>
            <w:vAlign w:val="bottom"/>
          </w:tcPr>
          <w:p w14:paraId="5A4C5B5B"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power_banking</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3E598D9F" w14:textId="77777777" w:rsidR="00871E34" w:rsidRPr="00BF3806" w:rsidRDefault="00871E34" w:rsidP="007E41B1">
            <w:pPr>
              <w:jc w:val="center"/>
              <w:rPr>
                <w:rFonts w:eastAsia="SimSun"/>
              </w:rPr>
            </w:pPr>
            <w:r w:rsidRPr="00BF3806">
              <w:rPr>
                <w:rFonts w:eastAsia="SimSun"/>
              </w:rPr>
              <w:t>(D)</w:t>
            </w:r>
          </w:p>
        </w:tc>
        <w:tc>
          <w:tcPr>
            <w:tcW w:w="9090" w:type="dxa"/>
            <w:gridSpan w:val="2"/>
            <w:tcBorders>
              <w:top w:val="nil"/>
              <w:left w:val="nil"/>
              <w:bottom w:val="nil"/>
              <w:right w:val="nil"/>
            </w:tcBorders>
            <w:vAlign w:val="bottom"/>
          </w:tcPr>
          <w:p w14:paraId="0C9AE541" w14:textId="77777777" w:rsidR="00871E34" w:rsidRPr="00BF3806" w:rsidRDefault="00871E34" w:rsidP="007E41B1">
            <w:pPr>
              <w:rPr>
                <w:rFonts w:eastAsia="SimSun"/>
              </w:rPr>
            </w:pPr>
            <w:r w:rsidRPr="00BF3806">
              <w:rPr>
                <w:rFonts w:eastAsia="SimSun"/>
              </w:rPr>
              <w:t>Banking transactions;</w:t>
            </w:r>
          </w:p>
        </w:tc>
      </w:tr>
      <w:tr w:rsidR="00871E34" w:rsidRPr="00BF3806" w14:paraId="0997D543" w14:textId="77777777" w:rsidTr="007E41B1">
        <w:trPr>
          <w:trHeight w:val="360"/>
        </w:trPr>
        <w:tc>
          <w:tcPr>
            <w:tcW w:w="809" w:type="dxa"/>
            <w:tcBorders>
              <w:left w:val="nil"/>
              <w:right w:val="nil"/>
            </w:tcBorders>
            <w:vAlign w:val="bottom"/>
          </w:tcPr>
          <w:p w14:paraId="65A5DBC1"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power_business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26EC68F6" w14:textId="77777777" w:rsidR="00871E34" w:rsidRPr="00BF3806" w:rsidRDefault="00871E34" w:rsidP="007E41B1">
            <w:pPr>
              <w:jc w:val="center"/>
              <w:rPr>
                <w:rFonts w:eastAsia="SimSun"/>
              </w:rPr>
            </w:pPr>
            <w:r w:rsidRPr="00BF3806">
              <w:rPr>
                <w:rFonts w:eastAsia="SimSun"/>
              </w:rPr>
              <w:t>(E)</w:t>
            </w:r>
          </w:p>
        </w:tc>
        <w:tc>
          <w:tcPr>
            <w:tcW w:w="9090" w:type="dxa"/>
            <w:gridSpan w:val="2"/>
            <w:tcBorders>
              <w:top w:val="nil"/>
              <w:left w:val="nil"/>
              <w:bottom w:val="nil"/>
              <w:right w:val="nil"/>
            </w:tcBorders>
            <w:vAlign w:val="bottom"/>
          </w:tcPr>
          <w:p w14:paraId="568363C8" w14:textId="77777777" w:rsidR="00871E34" w:rsidRPr="00BF3806" w:rsidRDefault="00871E34" w:rsidP="007E41B1">
            <w:pPr>
              <w:rPr>
                <w:rFonts w:eastAsia="SimSun"/>
              </w:rPr>
            </w:pPr>
            <w:r w:rsidRPr="00BF3806">
              <w:rPr>
                <w:rFonts w:eastAsia="SimSun"/>
              </w:rPr>
              <w:t>Business operating transactions;</w:t>
            </w:r>
          </w:p>
        </w:tc>
      </w:tr>
      <w:tr w:rsidR="00871E34" w:rsidRPr="00BF3806" w14:paraId="6F55FD50" w14:textId="77777777" w:rsidTr="007E41B1">
        <w:trPr>
          <w:trHeight w:val="360"/>
        </w:trPr>
        <w:tc>
          <w:tcPr>
            <w:tcW w:w="809" w:type="dxa"/>
            <w:tcBorders>
              <w:left w:val="nil"/>
              <w:right w:val="nil"/>
            </w:tcBorders>
            <w:vAlign w:val="bottom"/>
          </w:tcPr>
          <w:p w14:paraId="20DD2A82"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w:t>
            </w:r>
            <w:r w:rsidR="0083471D" w:rsidRPr="0083471D">
              <w:rPr>
                <w:rFonts w:eastAsia="SimSun"/>
              </w:rPr>
              <w:lastRenderedPageBreak/>
              <w:t>ckbox</w:t>
            </w:r>
            <w:proofErr w:type="spellEnd"/>
            <w:r w:rsidR="0083471D" w:rsidRPr="0083471D">
              <w:rPr>
                <w:rFonts w:eastAsia="SimSun"/>
              </w:rPr>
              <w:t xml:space="preserve"> </w:t>
            </w:r>
            <w:r w:rsidR="0083471D">
              <w:rPr>
                <w:rFonts w:eastAsia="SimSun"/>
              </w:rPr>
              <w:t>(</w:t>
            </w:r>
            <w:proofErr w:type="spellStart"/>
            <w:r>
              <w:rPr>
                <w:rFonts w:eastAsia="SimSun"/>
              </w:rPr>
              <w:t>power_insurance</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5FB4756C" w14:textId="77777777" w:rsidR="00871E34" w:rsidRPr="00BF3806" w:rsidRDefault="00871E34" w:rsidP="007E41B1">
            <w:pPr>
              <w:jc w:val="center"/>
              <w:rPr>
                <w:rFonts w:eastAsia="SimSun"/>
              </w:rPr>
            </w:pPr>
            <w:r w:rsidRPr="00BF3806">
              <w:rPr>
                <w:rFonts w:eastAsia="SimSun"/>
              </w:rPr>
              <w:lastRenderedPageBreak/>
              <w:t>(F)</w:t>
            </w:r>
          </w:p>
        </w:tc>
        <w:tc>
          <w:tcPr>
            <w:tcW w:w="9090" w:type="dxa"/>
            <w:gridSpan w:val="2"/>
            <w:tcBorders>
              <w:top w:val="nil"/>
              <w:left w:val="nil"/>
              <w:bottom w:val="nil"/>
              <w:right w:val="nil"/>
            </w:tcBorders>
            <w:vAlign w:val="bottom"/>
          </w:tcPr>
          <w:p w14:paraId="290992EB" w14:textId="77777777" w:rsidR="00871E34" w:rsidRPr="00BF3806" w:rsidRDefault="00871E34" w:rsidP="007E41B1">
            <w:pPr>
              <w:rPr>
                <w:rFonts w:eastAsia="SimSun"/>
              </w:rPr>
            </w:pPr>
            <w:r w:rsidRPr="00BF3806">
              <w:rPr>
                <w:rFonts w:eastAsia="SimSun"/>
              </w:rPr>
              <w:t>Insurance transactions;</w:t>
            </w:r>
          </w:p>
        </w:tc>
      </w:tr>
      <w:tr w:rsidR="00871E34" w:rsidRPr="00BF3806" w14:paraId="55E9FD72" w14:textId="77777777" w:rsidTr="007E41B1">
        <w:trPr>
          <w:trHeight w:val="360"/>
        </w:trPr>
        <w:tc>
          <w:tcPr>
            <w:tcW w:w="809" w:type="dxa"/>
            <w:tcBorders>
              <w:left w:val="nil"/>
              <w:right w:val="nil"/>
            </w:tcBorders>
            <w:vAlign w:val="bottom"/>
          </w:tcPr>
          <w:p w14:paraId="50E3CBE4"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power_beneficiaries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4E11BDF9" w14:textId="77777777" w:rsidR="00871E34" w:rsidRPr="00BF3806" w:rsidRDefault="00871E34" w:rsidP="007E41B1">
            <w:pPr>
              <w:jc w:val="center"/>
              <w:rPr>
                <w:rFonts w:eastAsia="SimSun"/>
              </w:rPr>
            </w:pPr>
            <w:r w:rsidRPr="00BF3806">
              <w:rPr>
                <w:rFonts w:eastAsia="SimSun"/>
              </w:rPr>
              <w:t>(G)</w:t>
            </w:r>
          </w:p>
        </w:tc>
        <w:tc>
          <w:tcPr>
            <w:tcW w:w="9090" w:type="dxa"/>
            <w:gridSpan w:val="2"/>
            <w:tcBorders>
              <w:top w:val="nil"/>
              <w:left w:val="nil"/>
              <w:bottom w:val="nil"/>
              <w:right w:val="nil"/>
            </w:tcBorders>
            <w:vAlign w:val="bottom"/>
          </w:tcPr>
          <w:p w14:paraId="19B1D2A0" w14:textId="77777777" w:rsidR="00871E34" w:rsidRPr="00BF3806" w:rsidRDefault="00871E34" w:rsidP="007E41B1">
            <w:pPr>
              <w:rPr>
                <w:rFonts w:eastAsia="SimSun"/>
              </w:rPr>
            </w:pPr>
            <w:r w:rsidRPr="00BF3806">
              <w:rPr>
                <w:rFonts w:eastAsia="SimSun"/>
              </w:rPr>
              <w:t>Beneficiary transactions;</w:t>
            </w:r>
          </w:p>
        </w:tc>
      </w:tr>
      <w:tr w:rsidR="00871E34" w:rsidRPr="00BF3806" w14:paraId="1C380835" w14:textId="77777777" w:rsidTr="007E41B1">
        <w:trPr>
          <w:trHeight w:val="360"/>
        </w:trPr>
        <w:tc>
          <w:tcPr>
            <w:tcW w:w="809" w:type="dxa"/>
            <w:tcBorders>
              <w:left w:val="nil"/>
              <w:right w:val="nil"/>
            </w:tcBorders>
            <w:vAlign w:val="bottom"/>
          </w:tcPr>
          <w:p w14:paraId="0CACD688" w14:textId="77777777" w:rsidR="00871E34" w:rsidRPr="00BF3806" w:rsidRDefault="00214615" w:rsidP="00894564">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power_gifts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5DAEEA42" w14:textId="77777777" w:rsidR="00871E34" w:rsidRPr="00BF3806" w:rsidRDefault="00871E34" w:rsidP="007E41B1">
            <w:pPr>
              <w:jc w:val="center"/>
              <w:rPr>
                <w:rFonts w:eastAsia="SimSun"/>
              </w:rPr>
            </w:pPr>
            <w:r w:rsidRPr="00BF3806">
              <w:rPr>
                <w:rFonts w:eastAsia="SimSun"/>
              </w:rPr>
              <w:t>(H)</w:t>
            </w:r>
          </w:p>
        </w:tc>
        <w:tc>
          <w:tcPr>
            <w:tcW w:w="9090" w:type="dxa"/>
            <w:gridSpan w:val="2"/>
            <w:tcBorders>
              <w:top w:val="nil"/>
              <w:left w:val="nil"/>
              <w:bottom w:val="nil"/>
              <w:right w:val="nil"/>
            </w:tcBorders>
            <w:vAlign w:val="bottom"/>
          </w:tcPr>
          <w:p w14:paraId="1A5DD16D" w14:textId="77777777" w:rsidR="00871E34" w:rsidRPr="00BF3806" w:rsidRDefault="00871E34" w:rsidP="007E41B1">
            <w:pPr>
              <w:rPr>
                <w:rFonts w:eastAsia="SimSun"/>
              </w:rPr>
            </w:pPr>
            <w:r w:rsidRPr="00BF3806">
              <w:rPr>
                <w:rFonts w:eastAsia="SimSun"/>
              </w:rPr>
              <w:t>Gift transactions;</w:t>
            </w:r>
          </w:p>
        </w:tc>
      </w:tr>
      <w:tr w:rsidR="00871E34" w:rsidRPr="00BF3806" w14:paraId="05F17083" w14:textId="77777777" w:rsidTr="007E41B1">
        <w:trPr>
          <w:trHeight w:val="360"/>
        </w:trPr>
        <w:tc>
          <w:tcPr>
            <w:tcW w:w="809" w:type="dxa"/>
            <w:tcBorders>
              <w:left w:val="nil"/>
              <w:right w:val="nil"/>
            </w:tcBorders>
            <w:vAlign w:val="bottom"/>
          </w:tcPr>
          <w:p w14:paraId="2C9FA947"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power_fiduciary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042DE256" w14:textId="77777777" w:rsidR="00871E34" w:rsidRPr="00BF3806" w:rsidRDefault="00871E34" w:rsidP="007E41B1">
            <w:pPr>
              <w:jc w:val="center"/>
              <w:rPr>
                <w:rFonts w:eastAsia="SimSun"/>
              </w:rPr>
            </w:pPr>
            <w:r w:rsidRPr="00BF3806">
              <w:rPr>
                <w:rFonts w:eastAsia="SimSun"/>
              </w:rPr>
              <w:t>(I)</w:t>
            </w:r>
          </w:p>
        </w:tc>
        <w:tc>
          <w:tcPr>
            <w:tcW w:w="9090" w:type="dxa"/>
            <w:gridSpan w:val="2"/>
            <w:tcBorders>
              <w:top w:val="nil"/>
              <w:left w:val="nil"/>
              <w:bottom w:val="nil"/>
              <w:right w:val="nil"/>
            </w:tcBorders>
            <w:vAlign w:val="bottom"/>
          </w:tcPr>
          <w:p w14:paraId="6F50B30A" w14:textId="77777777" w:rsidR="00871E34" w:rsidRPr="00BF3806" w:rsidRDefault="00871E34" w:rsidP="007E41B1">
            <w:pPr>
              <w:rPr>
                <w:rFonts w:eastAsia="SimSun"/>
              </w:rPr>
            </w:pPr>
            <w:r w:rsidRPr="00BF3806">
              <w:rPr>
                <w:rFonts w:eastAsia="SimSun"/>
              </w:rPr>
              <w:t>Fiduciary transactions;</w:t>
            </w:r>
          </w:p>
        </w:tc>
      </w:tr>
      <w:tr w:rsidR="00871E34" w:rsidRPr="00BF3806" w14:paraId="499519A7" w14:textId="77777777" w:rsidTr="007E41B1">
        <w:trPr>
          <w:trHeight w:val="360"/>
        </w:trPr>
        <w:tc>
          <w:tcPr>
            <w:tcW w:w="809" w:type="dxa"/>
            <w:tcBorders>
              <w:left w:val="nil"/>
              <w:right w:val="nil"/>
            </w:tcBorders>
            <w:vAlign w:val="bottom"/>
          </w:tcPr>
          <w:p w14:paraId="1A75F808" w14:textId="77777777" w:rsidR="00871E34" w:rsidRPr="00BF3806" w:rsidRDefault="00214615"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power_claims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3AB9055A" w14:textId="77777777" w:rsidR="00871E34" w:rsidRPr="00BF3806" w:rsidRDefault="00871E34" w:rsidP="007E41B1">
            <w:pPr>
              <w:jc w:val="center"/>
              <w:rPr>
                <w:rFonts w:eastAsia="SimSun"/>
              </w:rPr>
            </w:pPr>
            <w:r w:rsidRPr="00BF3806">
              <w:rPr>
                <w:rFonts w:eastAsia="SimSun"/>
              </w:rPr>
              <w:t>(J)</w:t>
            </w:r>
          </w:p>
        </w:tc>
        <w:tc>
          <w:tcPr>
            <w:tcW w:w="9090" w:type="dxa"/>
            <w:gridSpan w:val="2"/>
            <w:tcBorders>
              <w:top w:val="nil"/>
              <w:left w:val="nil"/>
              <w:bottom w:val="nil"/>
              <w:right w:val="nil"/>
            </w:tcBorders>
            <w:vAlign w:val="bottom"/>
          </w:tcPr>
          <w:p w14:paraId="670F1B3E" w14:textId="77777777" w:rsidR="00871E34" w:rsidRPr="00BF3806" w:rsidRDefault="00871E34" w:rsidP="007E41B1">
            <w:pPr>
              <w:rPr>
                <w:rFonts w:eastAsia="SimSun"/>
              </w:rPr>
            </w:pPr>
            <w:r w:rsidRPr="00BF3806">
              <w:rPr>
                <w:rFonts w:eastAsia="SimSun"/>
              </w:rPr>
              <w:t>Claims and litigations;</w:t>
            </w:r>
          </w:p>
        </w:tc>
      </w:tr>
      <w:tr w:rsidR="00871E34" w:rsidRPr="00BF3806" w14:paraId="2E074E2F" w14:textId="77777777" w:rsidTr="007E41B1">
        <w:trPr>
          <w:trHeight w:val="360"/>
        </w:trPr>
        <w:tc>
          <w:tcPr>
            <w:tcW w:w="809" w:type="dxa"/>
            <w:tcBorders>
              <w:left w:val="nil"/>
              <w:right w:val="nil"/>
            </w:tcBorders>
            <w:vAlign w:val="bottom"/>
          </w:tcPr>
          <w:p w14:paraId="7805E65E" w14:textId="77777777"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power_family</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1563A806" w14:textId="77777777" w:rsidR="00871E34" w:rsidRPr="00BF3806" w:rsidRDefault="00871E34" w:rsidP="007E41B1">
            <w:pPr>
              <w:jc w:val="center"/>
              <w:rPr>
                <w:rFonts w:eastAsia="SimSun"/>
              </w:rPr>
            </w:pPr>
            <w:r w:rsidRPr="00BF3806">
              <w:rPr>
                <w:rFonts w:eastAsia="SimSun"/>
              </w:rPr>
              <w:t>(K)</w:t>
            </w:r>
          </w:p>
        </w:tc>
        <w:tc>
          <w:tcPr>
            <w:tcW w:w="9090" w:type="dxa"/>
            <w:gridSpan w:val="2"/>
            <w:tcBorders>
              <w:top w:val="nil"/>
              <w:left w:val="nil"/>
              <w:bottom w:val="nil"/>
              <w:right w:val="nil"/>
            </w:tcBorders>
            <w:vAlign w:val="bottom"/>
          </w:tcPr>
          <w:p w14:paraId="2B31BC08" w14:textId="77777777" w:rsidR="00871E34" w:rsidRPr="00BF3806" w:rsidRDefault="00871E34" w:rsidP="007E41B1">
            <w:pPr>
              <w:rPr>
                <w:rFonts w:eastAsia="SimSun"/>
              </w:rPr>
            </w:pPr>
            <w:r w:rsidRPr="00BF3806">
              <w:rPr>
                <w:rFonts w:eastAsia="SimSun"/>
              </w:rPr>
              <w:t>Family maintenance;</w:t>
            </w:r>
          </w:p>
        </w:tc>
      </w:tr>
      <w:tr w:rsidR="00871E34" w:rsidRPr="00BF3806" w14:paraId="61D1FC9A" w14:textId="77777777" w:rsidTr="00BB24C5">
        <w:trPr>
          <w:trHeight w:val="360"/>
        </w:trPr>
        <w:tc>
          <w:tcPr>
            <w:tcW w:w="809" w:type="dxa"/>
            <w:tcBorders>
              <w:left w:val="nil"/>
              <w:right w:val="nil"/>
            </w:tcBorders>
            <w:vAlign w:val="bottom"/>
          </w:tcPr>
          <w:p w14:paraId="694F1B4B" w14:textId="77777777"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w:t>
            </w:r>
            <w:r w:rsidR="0083471D" w:rsidRPr="0083471D">
              <w:rPr>
                <w:rFonts w:eastAsia="SimSun"/>
              </w:rPr>
              <w:lastRenderedPageBreak/>
              <w:t>ckbox</w:t>
            </w:r>
            <w:proofErr w:type="spellEnd"/>
            <w:r w:rsidR="0083471D" w:rsidRPr="0083471D">
              <w:rPr>
                <w:rFonts w:eastAsia="SimSun"/>
              </w:rPr>
              <w:t xml:space="preserve"> </w:t>
            </w:r>
            <w:r w:rsidR="0083471D">
              <w:rPr>
                <w:rFonts w:eastAsia="SimSun"/>
              </w:rPr>
              <w:t>(</w:t>
            </w:r>
            <w:proofErr w:type="spellStart"/>
            <w:r>
              <w:rPr>
                <w:rFonts w:eastAsia="SimSun"/>
              </w:rPr>
              <w:t>power_military_benefits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1AD6EB42" w14:textId="77777777" w:rsidR="00871E34" w:rsidRPr="00BF3806" w:rsidRDefault="00871E34" w:rsidP="007E41B1">
            <w:pPr>
              <w:jc w:val="center"/>
              <w:rPr>
                <w:rFonts w:eastAsia="SimSun"/>
              </w:rPr>
            </w:pPr>
            <w:r w:rsidRPr="00BF3806">
              <w:rPr>
                <w:rFonts w:eastAsia="SimSun"/>
              </w:rPr>
              <w:lastRenderedPageBreak/>
              <w:t>(L)</w:t>
            </w:r>
          </w:p>
        </w:tc>
        <w:tc>
          <w:tcPr>
            <w:tcW w:w="9090" w:type="dxa"/>
            <w:gridSpan w:val="2"/>
            <w:tcBorders>
              <w:top w:val="nil"/>
              <w:left w:val="nil"/>
              <w:bottom w:val="nil"/>
              <w:right w:val="nil"/>
            </w:tcBorders>
            <w:vAlign w:val="bottom"/>
          </w:tcPr>
          <w:p w14:paraId="420C02BE" w14:textId="77777777" w:rsidR="00871E34" w:rsidRPr="00BF3806" w:rsidRDefault="00871E34" w:rsidP="007E41B1">
            <w:pPr>
              <w:rPr>
                <w:rFonts w:eastAsia="SimSun"/>
              </w:rPr>
            </w:pPr>
            <w:r w:rsidRPr="00BF3806">
              <w:rPr>
                <w:rFonts w:eastAsia="SimSun"/>
              </w:rPr>
              <w:t>Benefits from military service;</w:t>
            </w:r>
          </w:p>
        </w:tc>
      </w:tr>
      <w:tr w:rsidR="00871E34" w:rsidRPr="00BF3806" w14:paraId="23C72B0E" w14:textId="77777777" w:rsidTr="00BB24C5">
        <w:trPr>
          <w:trHeight w:val="360"/>
        </w:trPr>
        <w:tc>
          <w:tcPr>
            <w:tcW w:w="809" w:type="dxa"/>
            <w:tcBorders>
              <w:left w:val="nil"/>
              <w:right w:val="nil"/>
            </w:tcBorders>
            <w:vAlign w:val="bottom"/>
          </w:tcPr>
          <w:p w14:paraId="4FD48805" w14:textId="77777777" w:rsidR="00871E34" w:rsidRPr="00BF3806" w:rsidRDefault="006436D0"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power_records</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27730D1F" w14:textId="77777777" w:rsidR="00871E34" w:rsidRPr="00BF3806" w:rsidRDefault="00871E34" w:rsidP="007E41B1">
            <w:pPr>
              <w:jc w:val="center"/>
              <w:rPr>
                <w:rFonts w:eastAsia="SimSun"/>
              </w:rPr>
            </w:pPr>
            <w:r w:rsidRPr="00BF3806">
              <w:rPr>
                <w:rFonts w:eastAsia="SimSun"/>
              </w:rPr>
              <w:t>(M)</w:t>
            </w:r>
          </w:p>
        </w:tc>
        <w:tc>
          <w:tcPr>
            <w:tcW w:w="9090" w:type="dxa"/>
            <w:gridSpan w:val="2"/>
            <w:tcBorders>
              <w:top w:val="nil"/>
              <w:left w:val="nil"/>
              <w:bottom w:val="nil"/>
              <w:right w:val="nil"/>
            </w:tcBorders>
            <w:vAlign w:val="bottom"/>
          </w:tcPr>
          <w:p w14:paraId="03CB27EC" w14:textId="77777777" w:rsidR="00871E34" w:rsidRPr="00BF3806" w:rsidRDefault="00871E34" w:rsidP="007E41B1">
            <w:pPr>
              <w:rPr>
                <w:rFonts w:eastAsia="SimSun"/>
              </w:rPr>
            </w:pPr>
            <w:r w:rsidRPr="00BF3806">
              <w:rPr>
                <w:rFonts w:eastAsia="SimSun"/>
              </w:rPr>
              <w:t>Records, reports, and statements;</w:t>
            </w:r>
          </w:p>
        </w:tc>
      </w:tr>
      <w:tr w:rsidR="00BB24C5" w:rsidRPr="00BF3806" w14:paraId="43158949" w14:textId="77777777" w:rsidTr="0002392A">
        <w:trPr>
          <w:trHeight w:val="360"/>
        </w:trPr>
        <w:tc>
          <w:tcPr>
            <w:tcW w:w="809" w:type="dxa"/>
            <w:tcBorders>
              <w:top w:val="nil"/>
              <w:left w:val="nil"/>
              <w:right w:val="nil"/>
            </w:tcBorders>
            <w:vAlign w:val="bottom"/>
          </w:tcPr>
          <w:p w14:paraId="2ACB72E8" w14:textId="77777777" w:rsidR="00BB24C5" w:rsidRPr="00BF3806" w:rsidRDefault="008702AD"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power_all_above</w:t>
            </w:r>
            <w:proofErr w:type="spellEnd"/>
            <w:r w:rsidR="0083471D">
              <w:rPr>
                <w:rFonts w:eastAsia="SimSun"/>
              </w:rPr>
              <w:t>)</w:t>
            </w:r>
            <w:r>
              <w:rPr>
                <w:rFonts w:eastAsia="SimSun"/>
              </w:rPr>
              <w:t xml:space="preserve"> }}</w:t>
            </w:r>
          </w:p>
        </w:tc>
        <w:tc>
          <w:tcPr>
            <w:tcW w:w="721" w:type="dxa"/>
            <w:tcBorders>
              <w:top w:val="nil"/>
              <w:left w:val="nil"/>
              <w:bottom w:val="nil"/>
              <w:right w:val="nil"/>
            </w:tcBorders>
            <w:vAlign w:val="bottom"/>
          </w:tcPr>
          <w:p w14:paraId="5A03F84F" w14:textId="77777777" w:rsidR="00BB24C5" w:rsidRPr="00BF3806" w:rsidRDefault="00BB24C5" w:rsidP="007E41B1">
            <w:pPr>
              <w:jc w:val="center"/>
              <w:rPr>
                <w:rFonts w:eastAsia="SimSun"/>
              </w:rPr>
            </w:pPr>
            <w:r w:rsidRPr="00BF3806">
              <w:rPr>
                <w:rFonts w:eastAsia="SimSun"/>
              </w:rPr>
              <w:t>(N)</w:t>
            </w:r>
          </w:p>
        </w:tc>
        <w:tc>
          <w:tcPr>
            <w:tcW w:w="9090" w:type="dxa"/>
            <w:gridSpan w:val="2"/>
            <w:vMerge w:val="restart"/>
            <w:tcBorders>
              <w:top w:val="nil"/>
              <w:left w:val="nil"/>
              <w:right w:val="nil"/>
            </w:tcBorders>
            <w:vAlign w:val="bottom"/>
          </w:tcPr>
          <w:p w14:paraId="6559DA38" w14:textId="77777777" w:rsidR="00BB24C5" w:rsidRPr="00BF3806" w:rsidRDefault="00BB24C5" w:rsidP="007E41B1">
            <w:pPr>
              <w:rPr>
                <w:rFonts w:eastAsia="SimSun"/>
              </w:rPr>
            </w:pPr>
            <w:r w:rsidRPr="00BF3806">
              <w:rPr>
                <w:rFonts w:eastAsia="SimSun"/>
              </w:rPr>
              <w:t>All of the powers listed in (A) through (M) above and all other matters other than health care decisions under a health care directive that complies with Minnesota Statutes, chapter 145C.</w:t>
            </w:r>
          </w:p>
        </w:tc>
      </w:tr>
      <w:tr w:rsidR="00BB24C5" w:rsidRPr="00BF3806" w14:paraId="36D1A2AF" w14:textId="77777777" w:rsidTr="0002392A">
        <w:trPr>
          <w:trHeight w:val="323"/>
        </w:trPr>
        <w:tc>
          <w:tcPr>
            <w:tcW w:w="809" w:type="dxa"/>
            <w:tcBorders>
              <w:left w:val="nil"/>
              <w:bottom w:val="nil"/>
              <w:right w:val="nil"/>
            </w:tcBorders>
            <w:vAlign w:val="bottom"/>
          </w:tcPr>
          <w:p w14:paraId="2C40816C" w14:textId="77777777" w:rsidR="00BB24C5" w:rsidRPr="00BF3806" w:rsidRDefault="00BB24C5" w:rsidP="007E41B1">
            <w:pPr>
              <w:rPr>
                <w:rFonts w:eastAsia="SimSun"/>
              </w:rPr>
            </w:pPr>
          </w:p>
        </w:tc>
        <w:tc>
          <w:tcPr>
            <w:tcW w:w="721" w:type="dxa"/>
            <w:tcBorders>
              <w:top w:val="nil"/>
              <w:left w:val="nil"/>
              <w:bottom w:val="nil"/>
              <w:right w:val="nil"/>
            </w:tcBorders>
            <w:vAlign w:val="bottom"/>
          </w:tcPr>
          <w:p w14:paraId="41B1E626" w14:textId="77777777" w:rsidR="00BB24C5" w:rsidRPr="00BF3806" w:rsidRDefault="00BB24C5" w:rsidP="007E41B1">
            <w:pPr>
              <w:rPr>
                <w:rFonts w:eastAsia="SimSun"/>
              </w:rPr>
            </w:pPr>
          </w:p>
        </w:tc>
        <w:tc>
          <w:tcPr>
            <w:tcW w:w="9090" w:type="dxa"/>
            <w:gridSpan w:val="2"/>
            <w:vMerge/>
            <w:tcBorders>
              <w:left w:val="nil"/>
              <w:bottom w:val="nil"/>
              <w:right w:val="nil"/>
            </w:tcBorders>
            <w:vAlign w:val="bottom"/>
          </w:tcPr>
          <w:p w14:paraId="60D71871" w14:textId="77777777" w:rsidR="00BB24C5" w:rsidRPr="00BF3806" w:rsidRDefault="00BB24C5" w:rsidP="007E41B1">
            <w:pPr>
              <w:rPr>
                <w:rFonts w:eastAsia="SimSun"/>
                <w:i/>
              </w:rPr>
            </w:pPr>
          </w:p>
        </w:tc>
      </w:tr>
      <w:tr w:rsidR="00BB24C5" w:rsidRPr="00BF3806" w14:paraId="4815B055" w14:textId="77777777" w:rsidTr="00BB24C5">
        <w:trPr>
          <w:trHeight w:val="323"/>
        </w:trPr>
        <w:tc>
          <w:tcPr>
            <w:tcW w:w="809" w:type="dxa"/>
            <w:tcBorders>
              <w:top w:val="nil"/>
              <w:left w:val="nil"/>
              <w:bottom w:val="nil"/>
              <w:right w:val="nil"/>
            </w:tcBorders>
            <w:vAlign w:val="bottom"/>
          </w:tcPr>
          <w:p w14:paraId="235AE22D" w14:textId="77777777" w:rsidR="00BB24C5" w:rsidRPr="00BF3806" w:rsidRDefault="00BB24C5" w:rsidP="007E41B1">
            <w:pPr>
              <w:rPr>
                <w:rFonts w:eastAsia="SimSun"/>
              </w:rPr>
            </w:pPr>
          </w:p>
        </w:tc>
        <w:tc>
          <w:tcPr>
            <w:tcW w:w="721" w:type="dxa"/>
            <w:tcBorders>
              <w:top w:val="nil"/>
              <w:left w:val="nil"/>
              <w:bottom w:val="nil"/>
              <w:right w:val="nil"/>
            </w:tcBorders>
            <w:vAlign w:val="bottom"/>
          </w:tcPr>
          <w:p w14:paraId="70A3A093" w14:textId="77777777" w:rsidR="00BB24C5" w:rsidRPr="00BF3806" w:rsidRDefault="00BB24C5" w:rsidP="007E41B1">
            <w:pPr>
              <w:rPr>
                <w:rFonts w:eastAsia="SimSun"/>
              </w:rPr>
            </w:pPr>
          </w:p>
        </w:tc>
        <w:tc>
          <w:tcPr>
            <w:tcW w:w="9090" w:type="dxa"/>
            <w:gridSpan w:val="2"/>
            <w:tcBorders>
              <w:top w:val="nil"/>
              <w:left w:val="nil"/>
              <w:bottom w:val="nil"/>
              <w:right w:val="nil"/>
            </w:tcBorders>
            <w:vAlign w:val="bottom"/>
          </w:tcPr>
          <w:p w14:paraId="50542B80" w14:textId="77777777" w:rsidR="00BB24C5" w:rsidRPr="00BF3806" w:rsidRDefault="00BB24C5" w:rsidP="007E41B1">
            <w:pPr>
              <w:rPr>
                <w:rFonts w:eastAsia="SimSun"/>
                <w:i/>
              </w:rPr>
            </w:pPr>
          </w:p>
        </w:tc>
      </w:tr>
      <w:tr w:rsidR="00871E34" w:rsidRPr="00BF3806" w14:paraId="294ACE10" w14:textId="77777777" w:rsidTr="007E41B1">
        <w:trPr>
          <w:trHeight w:val="360"/>
        </w:trPr>
        <w:tc>
          <w:tcPr>
            <w:tcW w:w="10620" w:type="dxa"/>
            <w:gridSpan w:val="4"/>
            <w:tcBorders>
              <w:top w:val="nil"/>
              <w:left w:val="nil"/>
              <w:bottom w:val="nil"/>
              <w:right w:val="nil"/>
            </w:tcBorders>
            <w:vAlign w:val="bottom"/>
          </w:tcPr>
          <w:p w14:paraId="031A76C3" w14:textId="77777777" w:rsidR="00871E34" w:rsidRPr="00BF3806" w:rsidRDefault="00871E34" w:rsidP="007E41B1">
            <w:pPr>
              <w:rPr>
                <w:rFonts w:eastAsia="SimSun"/>
              </w:rPr>
            </w:pPr>
            <w:r w:rsidRPr="00BF3806">
              <w:rPr>
                <w:rFonts w:eastAsia="SimSun"/>
                <w:b/>
              </w:rPr>
              <w:t>SECOND</w:t>
            </w:r>
            <w:r w:rsidRPr="00BF3806">
              <w:rPr>
                <w:rFonts w:eastAsia="SimSun"/>
              </w:rPr>
              <w:t xml:space="preserve">:  (you must indicate below whether or not this power of attorney will be effective if you become incapacitated or incompetent.  Make a check or “x” on the line in front of the statement that expresses </w:t>
            </w:r>
            <w:proofErr w:type="gramStart"/>
            <w:r w:rsidRPr="00BF3806">
              <w:rPr>
                <w:rFonts w:eastAsia="SimSun"/>
              </w:rPr>
              <w:t>you</w:t>
            </w:r>
            <w:proofErr w:type="gramEnd"/>
            <w:r w:rsidRPr="00BF3806">
              <w:rPr>
                <w:rFonts w:eastAsia="SimSun"/>
              </w:rPr>
              <w:t xml:space="preserve"> intent.)</w:t>
            </w:r>
          </w:p>
        </w:tc>
      </w:tr>
      <w:tr w:rsidR="00871E34" w:rsidRPr="00BF3806" w14:paraId="47CF999E" w14:textId="77777777" w:rsidTr="007E41B1">
        <w:trPr>
          <w:trHeight w:val="360"/>
        </w:trPr>
        <w:tc>
          <w:tcPr>
            <w:tcW w:w="809" w:type="dxa"/>
            <w:tcBorders>
              <w:top w:val="nil"/>
              <w:left w:val="nil"/>
              <w:right w:val="nil"/>
            </w:tcBorders>
            <w:vAlign w:val="bottom"/>
          </w:tcPr>
          <w:p w14:paraId="35D010A2" w14:textId="77777777"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is_durable_poa</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14:paraId="0A1AF903" w14:textId="77777777" w:rsidR="00871E34" w:rsidRPr="00BF3806" w:rsidRDefault="00871E34" w:rsidP="007E41B1">
            <w:pPr>
              <w:rPr>
                <w:rFonts w:eastAsia="SimSun"/>
              </w:rPr>
            </w:pPr>
            <w:r w:rsidRPr="00BF3806">
              <w:rPr>
                <w:rFonts w:eastAsia="SimSun"/>
              </w:rPr>
              <w:t>This power of attorney shall continue to be effective if I become incapacitated or incompetent.</w:t>
            </w:r>
          </w:p>
        </w:tc>
      </w:tr>
      <w:tr w:rsidR="00871E34" w:rsidRPr="00BF3806" w14:paraId="1D87682A" w14:textId="77777777" w:rsidTr="007E41B1">
        <w:trPr>
          <w:trHeight w:val="233"/>
        </w:trPr>
        <w:tc>
          <w:tcPr>
            <w:tcW w:w="809" w:type="dxa"/>
            <w:tcBorders>
              <w:left w:val="nil"/>
              <w:bottom w:val="nil"/>
              <w:right w:val="nil"/>
            </w:tcBorders>
            <w:vAlign w:val="bottom"/>
          </w:tcPr>
          <w:p w14:paraId="02451EB7" w14:textId="77777777"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14:paraId="30B7FD91" w14:textId="77777777" w:rsidR="00871E34" w:rsidRPr="00BF3806" w:rsidRDefault="00871E34" w:rsidP="007E41B1">
            <w:pPr>
              <w:rPr>
                <w:rFonts w:eastAsia="SimSun"/>
              </w:rPr>
            </w:pPr>
          </w:p>
        </w:tc>
      </w:tr>
      <w:tr w:rsidR="00871E34" w:rsidRPr="00BF3806" w14:paraId="7A2981E5" w14:textId="77777777" w:rsidTr="007E41B1">
        <w:trPr>
          <w:trHeight w:val="315"/>
        </w:trPr>
        <w:tc>
          <w:tcPr>
            <w:tcW w:w="809" w:type="dxa"/>
            <w:tcBorders>
              <w:top w:val="nil"/>
              <w:left w:val="nil"/>
              <w:right w:val="nil"/>
            </w:tcBorders>
            <w:vAlign w:val="bottom"/>
          </w:tcPr>
          <w:p w14:paraId="6EB3DE7C" w14:textId="77777777" w:rsidR="00871E34" w:rsidRPr="00BF3806" w:rsidRDefault="006D1C4C" w:rsidP="00315CC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r>
              <w:rPr>
                <w:rFonts w:eastAsia="SimSun"/>
              </w:rPr>
              <w:t xml:space="preserve">not </w:t>
            </w:r>
            <w:proofErr w:type="spellStart"/>
            <w:r>
              <w:rPr>
                <w:rFonts w:eastAsia="SimSun"/>
              </w:rPr>
              <w:t>is_durable_poa</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14:paraId="056B22FA" w14:textId="77777777" w:rsidR="00871E34" w:rsidRPr="00BF3806" w:rsidRDefault="00871E34" w:rsidP="007E41B1">
            <w:pPr>
              <w:rPr>
                <w:rFonts w:eastAsia="SimSun"/>
              </w:rPr>
            </w:pPr>
            <w:r w:rsidRPr="00BF3806">
              <w:rPr>
                <w:rFonts w:eastAsia="SimSun"/>
              </w:rPr>
              <w:t xml:space="preserve">This power of attorney </w:t>
            </w:r>
            <w:r w:rsidRPr="00BF3806">
              <w:rPr>
                <w:rFonts w:eastAsia="SimSun"/>
                <w:b/>
              </w:rPr>
              <w:t>shall not</w:t>
            </w:r>
            <w:r w:rsidRPr="00BF3806">
              <w:rPr>
                <w:rFonts w:eastAsia="SimSun"/>
              </w:rPr>
              <w:t xml:space="preserve"> be effective if I become incapacitated or incompetent.</w:t>
            </w:r>
          </w:p>
        </w:tc>
      </w:tr>
      <w:tr w:rsidR="00871E34" w:rsidRPr="00BF3806" w14:paraId="5977EA56" w14:textId="77777777" w:rsidTr="007E41B1">
        <w:trPr>
          <w:trHeight w:val="315"/>
        </w:trPr>
        <w:tc>
          <w:tcPr>
            <w:tcW w:w="809" w:type="dxa"/>
            <w:tcBorders>
              <w:left w:val="nil"/>
              <w:bottom w:val="nil"/>
              <w:right w:val="nil"/>
            </w:tcBorders>
            <w:vAlign w:val="bottom"/>
          </w:tcPr>
          <w:p w14:paraId="25692D6C" w14:textId="77777777" w:rsidR="00871E34" w:rsidRPr="00BF3806" w:rsidRDefault="00871E34" w:rsidP="007E41B1">
            <w:pPr>
              <w:rPr>
                <w:rFonts w:eastAsia="SimSun"/>
              </w:rPr>
            </w:pPr>
          </w:p>
        </w:tc>
        <w:tc>
          <w:tcPr>
            <w:tcW w:w="9811" w:type="dxa"/>
            <w:gridSpan w:val="3"/>
            <w:tcBorders>
              <w:top w:val="nil"/>
              <w:left w:val="nil"/>
              <w:bottom w:val="nil"/>
              <w:right w:val="nil"/>
            </w:tcBorders>
            <w:vAlign w:val="bottom"/>
          </w:tcPr>
          <w:p w14:paraId="4F004C32" w14:textId="77777777" w:rsidR="00871E34" w:rsidRPr="00BF3806" w:rsidRDefault="00871E34" w:rsidP="007E41B1">
            <w:pPr>
              <w:rPr>
                <w:rFonts w:eastAsia="SimSun"/>
              </w:rPr>
            </w:pPr>
          </w:p>
        </w:tc>
      </w:tr>
      <w:tr w:rsidR="00871E34" w:rsidRPr="00BF3806" w14:paraId="246B82C4" w14:textId="77777777" w:rsidTr="007E41B1">
        <w:trPr>
          <w:trHeight w:val="360"/>
        </w:trPr>
        <w:tc>
          <w:tcPr>
            <w:tcW w:w="10620" w:type="dxa"/>
            <w:gridSpan w:val="4"/>
            <w:tcBorders>
              <w:top w:val="nil"/>
              <w:left w:val="nil"/>
              <w:bottom w:val="nil"/>
              <w:right w:val="nil"/>
            </w:tcBorders>
            <w:vAlign w:val="bottom"/>
          </w:tcPr>
          <w:p w14:paraId="6865CCB7" w14:textId="77777777" w:rsidR="00871E34" w:rsidRPr="00BF3806" w:rsidRDefault="00871E34" w:rsidP="007E41B1">
            <w:pPr>
              <w:rPr>
                <w:rFonts w:eastAsia="SimSun"/>
              </w:rPr>
            </w:pPr>
            <w:r w:rsidRPr="00BF3806">
              <w:rPr>
                <w:rFonts w:eastAsia="SimSun"/>
                <w:b/>
              </w:rPr>
              <w:t>THIRD</w:t>
            </w:r>
            <w:r w:rsidRPr="00BF3806">
              <w:rPr>
                <w:rFonts w:eastAsia="SimSun"/>
              </w:rPr>
              <w:t>: My attorney(s)-in-fact MAY NOT make gifts to the attorney(s)-in-fact, or anyone the attorney-in-</w:t>
            </w:r>
            <w:r w:rsidRPr="00BF3806">
              <w:rPr>
                <w:rFonts w:eastAsia="SimSun"/>
              </w:rPr>
              <w:lastRenderedPageBreak/>
              <w:t>fact is legally obligated to support, UNLESS I have made a check or an “x” on the line in front of the second statement below and I have written in the name(s) of the attorney(s)-in-fact.  The second option allows you to limit the gifting power to only the attorney(s)-in-fact you name in the statement.  Minnesota Statutes, section 523.24, subdivision 8, clause (2), limits the annual gift(s) made to my attorney(s)-in-fact, or to anyone the attorney(s)-in-fact are legally obligated to support, to an amount, in the aggregate, that does not exceed the federal annual gift tax exclusion amount in the year of the gift.</w:t>
            </w:r>
          </w:p>
        </w:tc>
      </w:tr>
      <w:tr w:rsidR="00871E34" w:rsidRPr="00BF3806" w14:paraId="66BFDEFF" w14:textId="77777777" w:rsidTr="007E41B1">
        <w:trPr>
          <w:trHeight w:val="198"/>
        </w:trPr>
        <w:tc>
          <w:tcPr>
            <w:tcW w:w="809" w:type="dxa"/>
            <w:tcBorders>
              <w:top w:val="nil"/>
              <w:left w:val="nil"/>
              <w:bottom w:val="nil"/>
              <w:right w:val="nil"/>
            </w:tcBorders>
          </w:tcPr>
          <w:p w14:paraId="4B845D76" w14:textId="77777777" w:rsidR="00871E34" w:rsidRPr="00BF3806" w:rsidRDefault="00871E34" w:rsidP="007E41B1">
            <w:pPr>
              <w:rPr>
                <w:rFonts w:eastAsia="SimSun"/>
              </w:rPr>
            </w:pPr>
          </w:p>
        </w:tc>
        <w:tc>
          <w:tcPr>
            <w:tcW w:w="9811" w:type="dxa"/>
            <w:gridSpan w:val="3"/>
            <w:tcBorders>
              <w:top w:val="nil"/>
              <w:left w:val="nil"/>
              <w:bottom w:val="nil"/>
              <w:right w:val="nil"/>
            </w:tcBorders>
            <w:vAlign w:val="bottom"/>
          </w:tcPr>
          <w:p w14:paraId="300263EA" w14:textId="77777777" w:rsidR="00871E34" w:rsidRPr="00BF3806" w:rsidRDefault="00871E34" w:rsidP="007E41B1">
            <w:pPr>
              <w:rPr>
                <w:rFonts w:eastAsia="SimSun"/>
              </w:rPr>
            </w:pPr>
          </w:p>
        </w:tc>
      </w:tr>
      <w:tr w:rsidR="00871E34" w:rsidRPr="00BF3806" w14:paraId="14E54523" w14:textId="77777777" w:rsidTr="007E41B1">
        <w:trPr>
          <w:trHeight w:val="360"/>
        </w:trPr>
        <w:tc>
          <w:tcPr>
            <w:tcW w:w="809" w:type="dxa"/>
            <w:tcBorders>
              <w:top w:val="nil"/>
              <w:left w:val="nil"/>
              <w:right w:val="nil"/>
            </w:tcBorders>
          </w:tcPr>
          <w:p w14:paraId="69DAD86B" w14:textId="77777777" w:rsidR="00871E34" w:rsidRPr="00BF3806" w:rsidRDefault="00214615" w:rsidP="002B51FE">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r>
              <w:rPr>
                <w:rFonts w:eastAsia="SimSun"/>
              </w:rPr>
              <w:t xml:space="preserve">not </w:t>
            </w:r>
            <w:proofErr w:type="spellStart"/>
            <w:r>
              <w:rPr>
                <w:rFonts w:eastAsia="SimSun"/>
              </w:rPr>
              <w:t>authority_gift_to_self</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14:paraId="0BAD5D69" w14:textId="77777777" w:rsidR="00871E34" w:rsidRPr="00BF3806" w:rsidRDefault="00871E34" w:rsidP="007E41B1">
            <w:pPr>
              <w:rPr>
                <w:rFonts w:eastAsia="SimSun"/>
              </w:rPr>
            </w:pPr>
            <w:r w:rsidRPr="00BF3806">
              <w:rPr>
                <w:rFonts w:eastAsia="SimSun"/>
              </w:rPr>
              <w:t xml:space="preserve">I </w:t>
            </w:r>
            <w:r w:rsidRPr="00BF3806">
              <w:rPr>
                <w:rFonts w:eastAsia="SimSun"/>
                <w:b/>
              </w:rPr>
              <w:t>do not</w:t>
            </w:r>
            <w:r w:rsidRPr="00BF3806">
              <w:rPr>
                <w:rFonts w:eastAsia="SimSun"/>
              </w:rPr>
              <w:t xml:space="preserve"> authorize any of my attorney(s)-in-fact to make gifts to themselves or to anyone the </w:t>
            </w:r>
          </w:p>
        </w:tc>
      </w:tr>
      <w:tr w:rsidR="00871E34" w:rsidRPr="00BF3806" w14:paraId="18B8E092" w14:textId="77777777" w:rsidTr="007E41B1">
        <w:trPr>
          <w:trHeight w:val="233"/>
        </w:trPr>
        <w:tc>
          <w:tcPr>
            <w:tcW w:w="809" w:type="dxa"/>
            <w:tcBorders>
              <w:left w:val="nil"/>
              <w:bottom w:val="nil"/>
              <w:right w:val="nil"/>
            </w:tcBorders>
          </w:tcPr>
          <w:p w14:paraId="3A9A07D6" w14:textId="77777777"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14:paraId="422B7874" w14:textId="77777777" w:rsidR="00871E34" w:rsidRPr="00BF3806" w:rsidRDefault="00871E34" w:rsidP="007E41B1">
            <w:pPr>
              <w:rPr>
                <w:rFonts w:eastAsia="SimSun"/>
              </w:rPr>
            </w:pPr>
            <w:r w:rsidRPr="00BF3806">
              <w:rPr>
                <w:rFonts w:eastAsia="SimSun"/>
              </w:rPr>
              <w:t xml:space="preserve">attorney(s) in fact have a legal obligation to support.  </w:t>
            </w:r>
          </w:p>
        </w:tc>
      </w:tr>
      <w:tr w:rsidR="00871E34" w:rsidRPr="00BF3806" w14:paraId="5D5B1991" w14:textId="77777777" w:rsidTr="002B51FE">
        <w:trPr>
          <w:trHeight w:val="233"/>
        </w:trPr>
        <w:tc>
          <w:tcPr>
            <w:tcW w:w="809" w:type="dxa"/>
            <w:tcBorders>
              <w:top w:val="nil"/>
              <w:left w:val="nil"/>
              <w:bottom w:val="nil"/>
              <w:right w:val="nil"/>
            </w:tcBorders>
          </w:tcPr>
          <w:p w14:paraId="078C0022" w14:textId="77777777"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14:paraId="20EDC995" w14:textId="77777777" w:rsidR="00871E34" w:rsidRPr="00BF3806" w:rsidRDefault="00871E34" w:rsidP="007E41B1">
            <w:pPr>
              <w:rPr>
                <w:rFonts w:eastAsia="SimSun"/>
              </w:rPr>
            </w:pPr>
          </w:p>
        </w:tc>
      </w:tr>
      <w:tr w:rsidR="002B51FE" w:rsidRPr="00BF3806" w14:paraId="015DAB52" w14:textId="77777777" w:rsidTr="00BD3501">
        <w:trPr>
          <w:trHeight w:val="360"/>
        </w:trPr>
        <w:tc>
          <w:tcPr>
            <w:tcW w:w="809" w:type="dxa"/>
            <w:tcBorders>
              <w:top w:val="nil"/>
              <w:left w:val="nil"/>
              <w:right w:val="nil"/>
            </w:tcBorders>
          </w:tcPr>
          <w:p w14:paraId="0AF0B19C" w14:textId="77777777" w:rsidR="002B51FE" w:rsidRPr="00BF3806" w:rsidRDefault="00214615" w:rsidP="009241E4">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authority_gift_to_self</w:t>
            </w:r>
            <w:proofErr w:type="spellEnd"/>
            <w:r w:rsidR="0083471D">
              <w:rPr>
                <w:rFonts w:eastAsia="SimSun"/>
              </w:rPr>
              <w:t>)</w:t>
            </w:r>
            <w:r>
              <w:rPr>
                <w:rFonts w:eastAsia="SimSun"/>
              </w:rPr>
              <w:t xml:space="preserve"> }} </w:t>
            </w:r>
          </w:p>
        </w:tc>
        <w:tc>
          <w:tcPr>
            <w:tcW w:w="9811" w:type="dxa"/>
            <w:gridSpan w:val="3"/>
            <w:vMerge w:val="restart"/>
            <w:tcBorders>
              <w:top w:val="nil"/>
              <w:left w:val="nil"/>
              <w:bottom w:val="nil"/>
              <w:right w:val="nil"/>
            </w:tcBorders>
          </w:tcPr>
          <w:p w14:paraId="4EDA70A8" w14:textId="34115B27" w:rsidR="002B51FE" w:rsidRDefault="00214615" w:rsidP="007F62AD">
            <w:pPr>
              <w:rPr>
                <w:rFonts w:eastAsia="SimSun"/>
              </w:rPr>
            </w:pPr>
            <w:r>
              <w:rPr>
                <w:rFonts w:eastAsia="SimSun"/>
              </w:rPr>
              <w:t xml:space="preserve">{% if </w:t>
            </w:r>
            <w:proofErr w:type="spellStart"/>
            <w:r>
              <w:rPr>
                <w:rFonts w:eastAsia="SimSun"/>
              </w:rPr>
              <w:t>authority_gift_to_self</w:t>
            </w:r>
            <w:proofErr w:type="spellEnd"/>
            <w:r>
              <w:rPr>
                <w:rFonts w:eastAsia="SimSun"/>
              </w:rPr>
              <w:t xml:space="preserve"> %} </w:t>
            </w:r>
            <w:r w:rsidR="002B51FE" w:rsidRPr="00BF3806">
              <w:rPr>
                <w:rFonts w:eastAsia="SimSun"/>
              </w:rPr>
              <w:t xml:space="preserve">I authorize </w:t>
            </w:r>
            <w:proofErr w:type="gramStart"/>
            <w:r>
              <w:rPr>
                <w:rFonts w:eastAsia="SimSun"/>
              </w:rPr>
              <w:t>{{ attorneys</w:t>
            </w:r>
            <w:proofErr w:type="gramEnd"/>
            <w:r>
              <w:rPr>
                <w:rFonts w:eastAsia="SimSun"/>
              </w:rPr>
              <w:t xml:space="preserve"> }} </w:t>
            </w:r>
            <w:r w:rsidR="002B51FE" w:rsidRPr="00BF3806">
              <w:rPr>
                <w:rFonts w:eastAsia="SimSun"/>
              </w:rPr>
              <w:t>(write in names), as my attorney(s)-in-fact, to make gifts to themselves or to anyone the attorney(s)-in-fact have a legal obligation to support.</w:t>
            </w:r>
          </w:p>
          <w:p w14:paraId="2D20C5B5" w14:textId="77777777" w:rsidR="00214615" w:rsidRDefault="00214615" w:rsidP="007F62AD">
            <w:pPr>
              <w:rPr>
                <w:rFonts w:eastAsia="SimSun"/>
              </w:rPr>
            </w:pPr>
            <w:r>
              <w:rPr>
                <w:rFonts w:eastAsia="SimSun"/>
              </w:rPr>
              <w:t>{% else %}</w:t>
            </w:r>
          </w:p>
          <w:p w14:paraId="5D4D8113" w14:textId="6B1E4670" w:rsidR="00214615" w:rsidRPr="00BF3806" w:rsidRDefault="00214615" w:rsidP="007F62AD">
            <w:pPr>
              <w:rPr>
                <w:rFonts w:eastAsia="SimSun"/>
              </w:rPr>
            </w:pPr>
            <w:r w:rsidRPr="00BF3806">
              <w:rPr>
                <w:rFonts w:eastAsia="SimSun"/>
              </w:rPr>
              <w:t xml:space="preserve">I authorize </w:t>
            </w:r>
            <w:r w:rsidR="007A2A44">
              <w:rPr>
                <w:rFonts w:eastAsia="SimSun"/>
              </w:rPr>
              <w:t xml:space="preserve">_______________ </w:t>
            </w:r>
            <w:r w:rsidRPr="00BF3806">
              <w:rPr>
                <w:rFonts w:eastAsia="SimSun"/>
              </w:rPr>
              <w:t>(write in names), as my attorney(s)-in-fact, to make gifts to themselves or to anyone the attorney(s)-in-fact have a legal obligation to support.</w:t>
            </w:r>
            <w:r>
              <w:rPr>
                <w:rFonts w:eastAsia="SimSun"/>
              </w:rPr>
              <w:t xml:space="preserve"> {% endif %}</w:t>
            </w:r>
          </w:p>
        </w:tc>
      </w:tr>
      <w:tr w:rsidR="002B51FE" w:rsidRPr="00BF3806" w14:paraId="149AD06E" w14:textId="77777777" w:rsidTr="002B51FE">
        <w:trPr>
          <w:trHeight w:val="360"/>
        </w:trPr>
        <w:tc>
          <w:tcPr>
            <w:tcW w:w="809" w:type="dxa"/>
            <w:tcBorders>
              <w:left w:val="nil"/>
              <w:bottom w:val="nil"/>
              <w:right w:val="nil"/>
            </w:tcBorders>
          </w:tcPr>
          <w:p w14:paraId="01820E1C" w14:textId="77777777" w:rsidR="002B51FE" w:rsidRPr="00BF3806" w:rsidRDefault="002B51FE" w:rsidP="007E41B1">
            <w:pPr>
              <w:rPr>
                <w:rFonts w:eastAsia="SimSun"/>
              </w:rPr>
            </w:pPr>
          </w:p>
        </w:tc>
        <w:tc>
          <w:tcPr>
            <w:tcW w:w="9811" w:type="dxa"/>
            <w:gridSpan w:val="3"/>
            <w:vMerge/>
            <w:tcBorders>
              <w:top w:val="nil"/>
              <w:left w:val="nil"/>
              <w:bottom w:val="nil"/>
              <w:right w:val="nil"/>
            </w:tcBorders>
          </w:tcPr>
          <w:p w14:paraId="7563E6D1" w14:textId="77777777" w:rsidR="002B51FE" w:rsidRPr="00BF3806" w:rsidRDefault="002B51FE" w:rsidP="00B36448">
            <w:pPr>
              <w:rPr>
                <w:rFonts w:eastAsia="SimSun"/>
              </w:rPr>
            </w:pPr>
          </w:p>
        </w:tc>
      </w:tr>
      <w:tr w:rsidR="002B51FE" w:rsidRPr="00BF3806" w14:paraId="7785642A" w14:textId="77777777" w:rsidTr="002B51FE">
        <w:trPr>
          <w:trHeight w:val="360"/>
        </w:trPr>
        <w:tc>
          <w:tcPr>
            <w:tcW w:w="809" w:type="dxa"/>
            <w:tcBorders>
              <w:top w:val="nil"/>
              <w:left w:val="nil"/>
              <w:bottom w:val="nil"/>
              <w:right w:val="nil"/>
            </w:tcBorders>
          </w:tcPr>
          <w:p w14:paraId="123AD7DE" w14:textId="77777777" w:rsidR="002B51FE" w:rsidRPr="00BF3806" w:rsidRDefault="002B51FE" w:rsidP="007E41B1">
            <w:pPr>
              <w:rPr>
                <w:rFonts w:eastAsia="SimSun"/>
              </w:rPr>
            </w:pPr>
          </w:p>
        </w:tc>
        <w:tc>
          <w:tcPr>
            <w:tcW w:w="9811" w:type="dxa"/>
            <w:gridSpan w:val="3"/>
            <w:vMerge/>
            <w:tcBorders>
              <w:top w:val="nil"/>
              <w:left w:val="nil"/>
              <w:bottom w:val="nil"/>
              <w:right w:val="nil"/>
            </w:tcBorders>
          </w:tcPr>
          <w:p w14:paraId="76781332" w14:textId="77777777" w:rsidR="002B51FE" w:rsidRPr="00BF3806" w:rsidRDefault="002B51FE" w:rsidP="007E41B1">
            <w:pPr>
              <w:rPr>
                <w:rFonts w:eastAsia="SimSun"/>
              </w:rPr>
            </w:pPr>
          </w:p>
        </w:tc>
      </w:tr>
      <w:tr w:rsidR="00871E34" w:rsidRPr="00BF3806" w14:paraId="10F7ECF5" w14:textId="77777777" w:rsidTr="002B51FE">
        <w:trPr>
          <w:trHeight w:val="360"/>
        </w:trPr>
        <w:tc>
          <w:tcPr>
            <w:tcW w:w="809" w:type="dxa"/>
            <w:tcBorders>
              <w:top w:val="nil"/>
              <w:left w:val="nil"/>
              <w:bottom w:val="nil"/>
              <w:right w:val="nil"/>
            </w:tcBorders>
          </w:tcPr>
          <w:p w14:paraId="53609AF7" w14:textId="77777777" w:rsidR="00871E34" w:rsidRPr="00BF3806" w:rsidRDefault="00871E34" w:rsidP="007E41B1">
            <w:pPr>
              <w:rPr>
                <w:rFonts w:eastAsia="SimSun"/>
              </w:rPr>
            </w:pPr>
          </w:p>
        </w:tc>
        <w:tc>
          <w:tcPr>
            <w:tcW w:w="9811" w:type="dxa"/>
            <w:gridSpan w:val="3"/>
            <w:tcBorders>
              <w:top w:val="nil"/>
              <w:left w:val="nil"/>
              <w:bottom w:val="nil"/>
              <w:right w:val="nil"/>
            </w:tcBorders>
          </w:tcPr>
          <w:p w14:paraId="3C25CB60" w14:textId="77777777" w:rsidR="00871E34" w:rsidRPr="00BF3806" w:rsidRDefault="00871E34" w:rsidP="007E41B1">
            <w:pPr>
              <w:rPr>
                <w:rFonts w:eastAsia="SimSun"/>
                <w:i/>
              </w:rPr>
            </w:pPr>
          </w:p>
        </w:tc>
      </w:tr>
      <w:tr w:rsidR="00871E34" w:rsidRPr="00BF3806" w14:paraId="41B8CE19" w14:textId="77777777" w:rsidTr="007E41B1">
        <w:trPr>
          <w:trHeight w:val="675"/>
        </w:trPr>
        <w:tc>
          <w:tcPr>
            <w:tcW w:w="10620" w:type="dxa"/>
            <w:gridSpan w:val="4"/>
            <w:tcBorders>
              <w:top w:val="nil"/>
              <w:left w:val="nil"/>
              <w:bottom w:val="nil"/>
              <w:right w:val="nil"/>
            </w:tcBorders>
          </w:tcPr>
          <w:p w14:paraId="124A26A2" w14:textId="77777777" w:rsidR="00871E34" w:rsidRPr="00BF3806" w:rsidRDefault="00871E34" w:rsidP="007E41B1">
            <w:pPr>
              <w:rPr>
                <w:rFonts w:eastAsia="SimSun"/>
              </w:rPr>
            </w:pPr>
            <w:r w:rsidRPr="00BF3806">
              <w:rPr>
                <w:rFonts w:eastAsia="SimSun"/>
                <w:b/>
              </w:rPr>
              <w:t>FOURTH</w:t>
            </w:r>
            <w:r w:rsidRPr="00BF3806">
              <w:rPr>
                <w:rFonts w:eastAsia="SimSun"/>
              </w:rPr>
              <w:t>: (you may indicate below whether or not the attorney-in-fact is required to make an accounting.  Make a check or “x” on the line in front of the statement that expresses your intent.)</w:t>
            </w:r>
          </w:p>
        </w:tc>
      </w:tr>
      <w:tr w:rsidR="00871E34" w:rsidRPr="00BF3806" w14:paraId="067AE4DC" w14:textId="77777777" w:rsidTr="007E41B1">
        <w:trPr>
          <w:trHeight w:val="450"/>
        </w:trPr>
        <w:tc>
          <w:tcPr>
            <w:tcW w:w="809" w:type="dxa"/>
            <w:tcBorders>
              <w:top w:val="nil"/>
              <w:left w:val="nil"/>
              <w:right w:val="nil"/>
            </w:tcBorders>
          </w:tcPr>
          <w:p w14:paraId="69C7663A" w14:textId="77777777" w:rsidR="00871E34" w:rsidRPr="00BF3806" w:rsidRDefault="00232293" w:rsidP="0083471D">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r>
              <w:rPr>
                <w:rFonts w:eastAsia="SimSun"/>
              </w:rPr>
              <w:t xml:space="preserve">not </w:t>
            </w:r>
            <w:proofErr w:type="spellStart"/>
            <w:r>
              <w:rPr>
                <w:rFonts w:eastAsia="SimSun"/>
              </w:rPr>
              <w:t>attorney_must_provide_accounting</w:t>
            </w:r>
            <w:proofErr w:type="spellEnd"/>
            <w:r w:rsidR="0083471D">
              <w:rPr>
                <w:rFonts w:eastAsia="SimSun"/>
              </w:rPr>
              <w:t>)</w:t>
            </w:r>
            <w:r>
              <w:rPr>
                <w:rFonts w:eastAsia="SimSun"/>
              </w:rPr>
              <w:t xml:space="preserve"> }}</w:t>
            </w:r>
          </w:p>
        </w:tc>
        <w:tc>
          <w:tcPr>
            <w:tcW w:w="9811" w:type="dxa"/>
            <w:gridSpan w:val="3"/>
            <w:tcBorders>
              <w:top w:val="nil"/>
              <w:left w:val="nil"/>
              <w:bottom w:val="nil"/>
              <w:right w:val="nil"/>
            </w:tcBorders>
            <w:vAlign w:val="bottom"/>
          </w:tcPr>
          <w:p w14:paraId="21A9B469" w14:textId="77777777" w:rsidR="00871E34" w:rsidRPr="00BF3806" w:rsidRDefault="00871E34" w:rsidP="007E41B1">
            <w:pPr>
              <w:rPr>
                <w:rFonts w:eastAsia="SimSun"/>
              </w:rPr>
            </w:pPr>
            <w:r w:rsidRPr="00BF3806">
              <w:rPr>
                <w:rFonts w:eastAsia="SimSun"/>
              </w:rPr>
              <w:t xml:space="preserve">My attorney-in-fact need not render an accounting unless I request it or the accounting is </w:t>
            </w:r>
          </w:p>
        </w:tc>
      </w:tr>
      <w:tr w:rsidR="00871E34" w:rsidRPr="00BF3806" w14:paraId="4284A458" w14:textId="77777777" w:rsidTr="007E41B1">
        <w:trPr>
          <w:trHeight w:val="350"/>
        </w:trPr>
        <w:tc>
          <w:tcPr>
            <w:tcW w:w="809" w:type="dxa"/>
            <w:tcBorders>
              <w:left w:val="nil"/>
              <w:bottom w:val="nil"/>
              <w:right w:val="nil"/>
            </w:tcBorders>
          </w:tcPr>
          <w:p w14:paraId="33AA6EB1" w14:textId="77777777"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14:paraId="2C653A91" w14:textId="77777777" w:rsidR="00871E34" w:rsidRPr="00BF3806" w:rsidRDefault="00871E34" w:rsidP="007E41B1">
            <w:pPr>
              <w:rPr>
                <w:rFonts w:eastAsia="SimSun"/>
              </w:rPr>
            </w:pPr>
            <w:r w:rsidRPr="00BF3806">
              <w:rPr>
                <w:rFonts w:eastAsia="SimSun"/>
              </w:rPr>
              <w:t>otherwise required by Minnesota Statutes, section 523.21.</w:t>
            </w:r>
          </w:p>
        </w:tc>
      </w:tr>
      <w:tr w:rsidR="00871E34" w:rsidRPr="00BF3806" w14:paraId="5402864C" w14:textId="77777777" w:rsidTr="007E41B1">
        <w:trPr>
          <w:trHeight w:val="188"/>
        </w:trPr>
        <w:tc>
          <w:tcPr>
            <w:tcW w:w="809" w:type="dxa"/>
            <w:tcBorders>
              <w:top w:val="nil"/>
              <w:left w:val="nil"/>
              <w:bottom w:val="nil"/>
              <w:right w:val="nil"/>
            </w:tcBorders>
          </w:tcPr>
          <w:p w14:paraId="75A18B5F" w14:textId="77777777" w:rsidR="00871E34" w:rsidRPr="00BF3806" w:rsidRDefault="00871E34" w:rsidP="00315CCE">
            <w:pPr>
              <w:jc w:val="center"/>
              <w:rPr>
                <w:rFonts w:eastAsia="SimSun"/>
              </w:rPr>
            </w:pPr>
          </w:p>
        </w:tc>
        <w:tc>
          <w:tcPr>
            <w:tcW w:w="9811" w:type="dxa"/>
            <w:gridSpan w:val="3"/>
            <w:tcBorders>
              <w:top w:val="nil"/>
              <w:left w:val="nil"/>
              <w:bottom w:val="nil"/>
              <w:right w:val="nil"/>
            </w:tcBorders>
            <w:vAlign w:val="bottom"/>
          </w:tcPr>
          <w:p w14:paraId="516CBFAF" w14:textId="77777777" w:rsidR="00871E34" w:rsidRPr="00BF3806" w:rsidRDefault="00871E34" w:rsidP="007E41B1">
            <w:pPr>
              <w:rPr>
                <w:rFonts w:eastAsia="SimSun"/>
              </w:rPr>
            </w:pPr>
          </w:p>
        </w:tc>
      </w:tr>
      <w:tr w:rsidR="006122F3" w:rsidRPr="00BF3806" w14:paraId="334CC6BC" w14:textId="77777777" w:rsidTr="007E41B1">
        <w:trPr>
          <w:trHeight w:val="468"/>
        </w:trPr>
        <w:tc>
          <w:tcPr>
            <w:tcW w:w="809" w:type="dxa"/>
            <w:tcBorders>
              <w:top w:val="nil"/>
              <w:left w:val="nil"/>
              <w:right w:val="nil"/>
            </w:tcBorders>
          </w:tcPr>
          <w:p w14:paraId="7FE6F6C2" w14:textId="77777777" w:rsidR="006122F3" w:rsidRPr="00BF3806" w:rsidRDefault="00232293" w:rsidP="00AA77A9">
            <w:pPr>
              <w:jc w:val="center"/>
              <w:rPr>
                <w:rFonts w:eastAsia="SimSun"/>
              </w:rPr>
            </w:pPr>
            <w:r>
              <w:rPr>
                <w:rFonts w:eastAsia="SimSun"/>
              </w:rPr>
              <w:t xml:space="preserve">{{ </w:t>
            </w:r>
            <w:r w:rsidR="0083471D" w:rsidRPr="0083471D">
              <w:rPr>
                <w:rFonts w:eastAsia="SimSun"/>
              </w:rPr>
              <w:t xml:space="preserve"> </w:t>
            </w:r>
            <w:proofErr w:type="spellStart"/>
            <w:r w:rsidR="0083471D" w:rsidRPr="0083471D">
              <w:rPr>
                <w:rFonts w:eastAsia="SimSun"/>
              </w:rPr>
              <w:t>output_checkbox</w:t>
            </w:r>
            <w:proofErr w:type="spellEnd"/>
            <w:r w:rsidR="0083471D" w:rsidRPr="0083471D">
              <w:rPr>
                <w:rFonts w:eastAsia="SimSun"/>
              </w:rPr>
              <w:t xml:space="preserve"> </w:t>
            </w:r>
            <w:r w:rsidR="0083471D">
              <w:rPr>
                <w:rFonts w:eastAsia="SimSun"/>
              </w:rPr>
              <w:t>(</w:t>
            </w:r>
            <w:proofErr w:type="spellStart"/>
            <w:r>
              <w:rPr>
                <w:rFonts w:eastAsia="SimSun"/>
              </w:rPr>
              <w:t>attorney_must_provide_accounting</w:t>
            </w:r>
            <w:proofErr w:type="spellEnd"/>
            <w:r w:rsidR="0083471D">
              <w:rPr>
                <w:rFonts w:eastAsia="SimSun"/>
              </w:rPr>
              <w:t>)</w:t>
            </w:r>
            <w:r>
              <w:rPr>
                <w:rFonts w:eastAsia="SimSun"/>
              </w:rPr>
              <w:t xml:space="preserve"> }}</w:t>
            </w:r>
          </w:p>
        </w:tc>
        <w:tc>
          <w:tcPr>
            <w:tcW w:w="9811" w:type="dxa"/>
            <w:gridSpan w:val="3"/>
            <w:vMerge w:val="restart"/>
            <w:tcBorders>
              <w:top w:val="nil"/>
              <w:left w:val="nil"/>
              <w:bottom w:val="nil"/>
              <w:right w:val="nil"/>
            </w:tcBorders>
            <w:vAlign w:val="center"/>
          </w:tcPr>
          <w:p w14:paraId="239E5E13" w14:textId="77777777" w:rsidR="006122F3" w:rsidRDefault="009C7BF2" w:rsidP="00AA77A9">
            <w:pPr>
              <w:rPr>
                <w:rFonts w:eastAsia="SimSun"/>
              </w:rPr>
            </w:pPr>
            <w:r w:rsidRPr="005F348B">
              <w:rPr>
                <w:rFonts w:eastAsia="SimSun"/>
              </w:rPr>
              <w:t xml:space="preserve">{% if </w:t>
            </w:r>
            <w:proofErr w:type="spellStart"/>
            <w:r w:rsidRPr="005F348B">
              <w:rPr>
                <w:rFonts w:eastAsia="SimSun"/>
              </w:rPr>
              <w:t>attorney_must_provide_accounting</w:t>
            </w:r>
            <w:proofErr w:type="spellEnd"/>
            <w:r w:rsidRPr="005F348B">
              <w:rPr>
                <w:rFonts w:eastAsia="SimSun"/>
              </w:rPr>
              <w:t xml:space="preserve"> %} </w:t>
            </w:r>
            <w:r w:rsidR="006122F3" w:rsidRPr="005F348B">
              <w:rPr>
                <w:rFonts w:eastAsia="SimSun"/>
              </w:rPr>
              <w:t xml:space="preserve">My attorney-in-fact must render </w:t>
            </w:r>
            <w:r w:rsidR="00232293" w:rsidRPr="005F348B">
              <w:rPr>
                <w:rFonts w:eastAsia="SimSun"/>
              </w:rPr>
              <w:t xml:space="preserve">accountings to me or </w:t>
            </w:r>
            <w:proofErr w:type="gramStart"/>
            <w:r w:rsidR="007268F5" w:rsidRPr="005F348B">
              <w:rPr>
                <w:rFonts w:eastAsia="SimSun"/>
              </w:rPr>
              <w:t>{{ attorneys</w:t>
            </w:r>
            <w:proofErr w:type="gramEnd"/>
            <w:r w:rsidR="007268F5" w:rsidRPr="005F348B">
              <w:rPr>
                <w:rFonts w:eastAsia="SimSun"/>
              </w:rPr>
              <w:t xml:space="preserve"> }}</w:t>
            </w:r>
            <w:r w:rsidR="006122F3" w:rsidRPr="005F348B">
              <w:rPr>
                <w:rFonts w:eastAsia="SimSun"/>
              </w:rPr>
              <w:t>,</w:t>
            </w:r>
            <w:r w:rsidR="006122F3" w:rsidRPr="006278DC">
              <w:rPr>
                <w:rFonts w:eastAsia="SimSun"/>
                <w:color w:val="FF0000"/>
              </w:rPr>
              <w:t xml:space="preserve"> </w:t>
            </w:r>
            <w:r w:rsidR="006122F3" w:rsidRPr="00BF3806">
              <w:rPr>
                <w:rFonts w:eastAsia="SimSun"/>
              </w:rPr>
              <w:t>or during my lifetime, and a final accounting to the personal representative of my estate, if any is appointed, after my death.</w:t>
            </w:r>
          </w:p>
          <w:p w14:paraId="0D8BD6A6" w14:textId="77777777" w:rsidR="006F4B2A" w:rsidRDefault="006F4B2A" w:rsidP="006F4B2A">
            <w:pPr>
              <w:rPr>
                <w:rFonts w:eastAsia="SimSun"/>
              </w:rPr>
            </w:pPr>
            <w:r>
              <w:rPr>
                <w:rFonts w:eastAsia="SimSun"/>
              </w:rPr>
              <w:t>{% else %}</w:t>
            </w:r>
          </w:p>
          <w:p w14:paraId="00DD257D" w14:textId="690F8C75" w:rsidR="006F4B2A" w:rsidRDefault="006F4B2A" w:rsidP="006F4B2A">
            <w:pPr>
              <w:rPr>
                <w:rFonts w:eastAsia="SimSun"/>
              </w:rPr>
            </w:pPr>
            <w:r w:rsidRPr="00BF3806">
              <w:rPr>
                <w:rFonts w:eastAsia="SimSun"/>
              </w:rPr>
              <w:t xml:space="preserve">My attorney-in-fact must render </w:t>
            </w:r>
            <w:r>
              <w:rPr>
                <w:rFonts w:eastAsia="SimSun"/>
              </w:rPr>
              <w:t>accountings to me or</w:t>
            </w:r>
            <w:r w:rsidRPr="006F4B2A">
              <w:rPr>
                <w:rFonts w:eastAsia="SimSun"/>
              </w:rPr>
              <w:t xml:space="preserve"> </w:t>
            </w:r>
            <w:r w:rsidRPr="006F4B2A">
              <w:rPr>
                <w:rFonts w:eastAsia="SimSun"/>
              </w:rPr>
              <w:t>___________,</w:t>
            </w:r>
            <w:r w:rsidRPr="006278DC">
              <w:rPr>
                <w:rFonts w:eastAsia="SimSun"/>
                <w:color w:val="FF0000"/>
              </w:rPr>
              <w:t xml:space="preserve"> </w:t>
            </w:r>
            <w:r w:rsidRPr="00BF3806">
              <w:rPr>
                <w:rFonts w:eastAsia="SimSun"/>
              </w:rPr>
              <w:t>or during my lifetime, and a final accounting to the personal representative of my estate, if any is appointed, after my death.</w:t>
            </w:r>
            <w:r>
              <w:rPr>
                <w:rFonts w:eastAsia="SimSun"/>
              </w:rPr>
              <w:t xml:space="preserve"> </w:t>
            </w:r>
            <w:r>
              <w:rPr>
                <w:rFonts w:eastAsia="SimSun"/>
              </w:rPr>
              <w:t>{% endif %}</w:t>
            </w:r>
          </w:p>
          <w:p w14:paraId="0B7E21A3" w14:textId="77777777" w:rsidR="006F4B2A" w:rsidRDefault="006F4B2A" w:rsidP="006F4B2A">
            <w:pPr>
              <w:rPr>
                <w:rFonts w:eastAsia="SimSun"/>
              </w:rPr>
            </w:pPr>
          </w:p>
          <w:p w14:paraId="5A9578EB" w14:textId="29E316F0" w:rsidR="006F4B2A" w:rsidRPr="00BF3806" w:rsidRDefault="006F4B2A" w:rsidP="00AA77A9">
            <w:pPr>
              <w:rPr>
                <w:rFonts w:eastAsia="SimSun"/>
              </w:rPr>
            </w:pPr>
          </w:p>
        </w:tc>
      </w:tr>
      <w:tr w:rsidR="006122F3" w:rsidRPr="00BF3806" w14:paraId="4DD4298B" w14:textId="77777777" w:rsidTr="007E41B1">
        <w:trPr>
          <w:trHeight w:val="512"/>
        </w:trPr>
        <w:tc>
          <w:tcPr>
            <w:tcW w:w="809" w:type="dxa"/>
            <w:tcBorders>
              <w:left w:val="nil"/>
              <w:bottom w:val="nil"/>
              <w:right w:val="nil"/>
            </w:tcBorders>
            <w:vAlign w:val="center"/>
          </w:tcPr>
          <w:p w14:paraId="2370DB56" w14:textId="77777777" w:rsidR="006122F3" w:rsidRPr="00BF3806" w:rsidRDefault="006122F3" w:rsidP="007E41B1">
            <w:pPr>
              <w:jc w:val="right"/>
              <w:rPr>
                <w:rFonts w:eastAsia="SimSun"/>
              </w:rPr>
            </w:pPr>
          </w:p>
        </w:tc>
        <w:tc>
          <w:tcPr>
            <w:tcW w:w="9811" w:type="dxa"/>
            <w:gridSpan w:val="3"/>
            <w:vMerge/>
            <w:tcBorders>
              <w:top w:val="nil"/>
              <w:left w:val="nil"/>
              <w:bottom w:val="nil"/>
              <w:right w:val="nil"/>
            </w:tcBorders>
          </w:tcPr>
          <w:p w14:paraId="3B9B3F32" w14:textId="77777777" w:rsidR="006122F3" w:rsidRPr="00BF3806" w:rsidRDefault="006122F3" w:rsidP="007E41B1">
            <w:pPr>
              <w:rPr>
                <w:rFonts w:eastAsia="SimSun"/>
              </w:rPr>
            </w:pPr>
          </w:p>
        </w:tc>
      </w:tr>
    </w:tbl>
    <w:p w14:paraId="5F4AA52B" w14:textId="77777777" w:rsidR="006D1C4C" w:rsidRDefault="006D1C4C"/>
    <w:p w14:paraId="4DAF3D22" w14:textId="77777777" w:rsidR="006D1C4C" w:rsidRDefault="006D1C4C">
      <w:r>
        <w:br w:type="page"/>
      </w:r>
    </w:p>
    <w:p w14:paraId="56C92B60" w14:textId="77777777" w:rsidR="00F115D9" w:rsidRPr="00BF3806" w:rsidRDefault="00F115D9"/>
    <w:tbl>
      <w:tblPr>
        <w:tblpPr w:leftFromText="180" w:rightFromText="180" w:vertAnchor="text" w:tblpX="-432" w:tblpY="1"/>
        <w:tblOverlap w:val="neve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990"/>
        <w:gridCol w:w="450"/>
        <w:gridCol w:w="630"/>
        <w:gridCol w:w="720"/>
        <w:gridCol w:w="1890"/>
        <w:gridCol w:w="990"/>
        <w:gridCol w:w="540"/>
        <w:gridCol w:w="720"/>
        <w:gridCol w:w="180"/>
        <w:gridCol w:w="468"/>
        <w:gridCol w:w="252"/>
        <w:gridCol w:w="1170"/>
        <w:gridCol w:w="1080"/>
      </w:tblGrid>
      <w:tr w:rsidR="00FB0C8E" w:rsidRPr="00BF3806" w14:paraId="14D1F199" w14:textId="77777777" w:rsidTr="00E3628F">
        <w:trPr>
          <w:trHeight w:val="360"/>
        </w:trPr>
        <w:tc>
          <w:tcPr>
            <w:tcW w:w="6210" w:type="dxa"/>
            <w:gridSpan w:val="7"/>
            <w:tcBorders>
              <w:top w:val="nil"/>
              <w:left w:val="nil"/>
              <w:bottom w:val="nil"/>
              <w:right w:val="nil"/>
            </w:tcBorders>
            <w:vAlign w:val="bottom"/>
          </w:tcPr>
          <w:p w14:paraId="7E91DC89" w14:textId="77777777" w:rsidR="00FB0C8E" w:rsidRPr="00BF3806" w:rsidRDefault="00FB0C8E" w:rsidP="007E41B1">
            <w:pPr>
              <w:rPr>
                <w:rFonts w:eastAsia="SimSun"/>
              </w:rPr>
            </w:pPr>
            <w:r w:rsidRPr="00BF3806">
              <w:rPr>
                <w:rFonts w:eastAsia="SimSun"/>
                <w:b/>
              </w:rPr>
              <w:t>IN WITNESS WHEREOF,</w:t>
            </w:r>
            <w:r w:rsidRPr="00BF3806">
              <w:rPr>
                <w:rFonts w:eastAsia="SimSun"/>
              </w:rPr>
              <w:t xml:space="preserve"> I have hereunto signed my name this</w:t>
            </w:r>
          </w:p>
        </w:tc>
        <w:tc>
          <w:tcPr>
            <w:tcW w:w="540" w:type="dxa"/>
            <w:tcBorders>
              <w:top w:val="nil"/>
              <w:left w:val="nil"/>
              <w:right w:val="nil"/>
            </w:tcBorders>
            <w:vAlign w:val="bottom"/>
          </w:tcPr>
          <w:p w14:paraId="3CC66BBB" w14:textId="77777777" w:rsidR="00FB0C8E" w:rsidRPr="00BF3806" w:rsidRDefault="00FB0C8E" w:rsidP="007E41B1">
            <w:pPr>
              <w:rPr>
                <w:rFonts w:eastAsia="SimSun"/>
              </w:rPr>
            </w:pPr>
          </w:p>
        </w:tc>
        <w:tc>
          <w:tcPr>
            <w:tcW w:w="900" w:type="dxa"/>
            <w:gridSpan w:val="2"/>
            <w:tcBorders>
              <w:top w:val="nil"/>
              <w:left w:val="nil"/>
              <w:bottom w:val="nil"/>
              <w:right w:val="nil"/>
            </w:tcBorders>
            <w:vAlign w:val="bottom"/>
          </w:tcPr>
          <w:p w14:paraId="231FB76F" w14:textId="77777777" w:rsidR="00FB0C8E" w:rsidRPr="00BF3806" w:rsidRDefault="00FB0C8E" w:rsidP="007E41B1">
            <w:pPr>
              <w:jc w:val="center"/>
              <w:rPr>
                <w:rFonts w:eastAsia="SimSun"/>
              </w:rPr>
            </w:pPr>
            <w:r w:rsidRPr="00BF3806">
              <w:rPr>
                <w:rFonts w:eastAsia="SimSun"/>
              </w:rPr>
              <w:t>day of</w:t>
            </w:r>
          </w:p>
        </w:tc>
        <w:tc>
          <w:tcPr>
            <w:tcW w:w="1890" w:type="dxa"/>
            <w:gridSpan w:val="3"/>
            <w:tcBorders>
              <w:top w:val="nil"/>
              <w:left w:val="nil"/>
              <w:right w:val="nil"/>
            </w:tcBorders>
            <w:vAlign w:val="bottom"/>
          </w:tcPr>
          <w:p w14:paraId="12CCD047" w14:textId="77777777" w:rsidR="00FB0C8E" w:rsidRPr="00BF3806" w:rsidRDefault="00FB0C8E" w:rsidP="007E41B1">
            <w:pPr>
              <w:rPr>
                <w:rFonts w:eastAsia="SimSun"/>
              </w:rPr>
            </w:pPr>
          </w:p>
        </w:tc>
        <w:tc>
          <w:tcPr>
            <w:tcW w:w="1080" w:type="dxa"/>
            <w:tcBorders>
              <w:top w:val="nil"/>
              <w:left w:val="nil"/>
              <w:bottom w:val="nil"/>
              <w:right w:val="nil"/>
            </w:tcBorders>
            <w:vAlign w:val="bottom"/>
          </w:tcPr>
          <w:p w14:paraId="565EFB0C" w14:textId="77777777" w:rsidR="00FB0C8E" w:rsidRPr="00BF3806" w:rsidRDefault="00232293" w:rsidP="008446D2">
            <w:pPr>
              <w:rPr>
                <w:rFonts w:eastAsia="SimSun"/>
              </w:rPr>
            </w:pPr>
            <w:r>
              <w:rPr>
                <w:rFonts w:eastAsia="SimSun"/>
              </w:rPr>
              <w:t>{{ today().year }}</w:t>
            </w:r>
          </w:p>
        </w:tc>
      </w:tr>
      <w:tr w:rsidR="00871E34" w:rsidRPr="00BF3806" w14:paraId="6B475D7A" w14:textId="77777777" w:rsidTr="007E41B1">
        <w:trPr>
          <w:trHeight w:val="360"/>
        </w:trPr>
        <w:tc>
          <w:tcPr>
            <w:tcW w:w="10620" w:type="dxa"/>
            <w:gridSpan w:val="14"/>
            <w:tcBorders>
              <w:top w:val="nil"/>
              <w:left w:val="nil"/>
              <w:bottom w:val="nil"/>
              <w:right w:val="nil"/>
            </w:tcBorders>
            <w:vAlign w:val="center"/>
          </w:tcPr>
          <w:p w14:paraId="552E462F" w14:textId="77777777" w:rsidR="00871E34" w:rsidRPr="00BF3806" w:rsidRDefault="00871E34" w:rsidP="007E41B1">
            <w:pPr>
              <w:rPr>
                <w:rFonts w:eastAsia="SimSun"/>
              </w:rPr>
            </w:pPr>
          </w:p>
        </w:tc>
      </w:tr>
      <w:tr w:rsidR="00871E34" w:rsidRPr="00BF3806" w14:paraId="4741B6A2" w14:textId="77777777" w:rsidTr="007E41B1">
        <w:trPr>
          <w:trHeight w:val="360"/>
        </w:trPr>
        <w:tc>
          <w:tcPr>
            <w:tcW w:w="3330" w:type="dxa"/>
            <w:gridSpan w:val="5"/>
            <w:tcBorders>
              <w:top w:val="nil"/>
              <w:left w:val="nil"/>
              <w:bottom w:val="nil"/>
              <w:right w:val="nil"/>
            </w:tcBorders>
            <w:vAlign w:val="center"/>
          </w:tcPr>
          <w:p w14:paraId="2BD9FA72" w14:textId="77777777" w:rsidR="00871E34" w:rsidRPr="00BF3806" w:rsidRDefault="00871E34" w:rsidP="007E41B1">
            <w:pPr>
              <w:rPr>
                <w:rFonts w:eastAsia="SimSun"/>
              </w:rPr>
            </w:pPr>
          </w:p>
        </w:tc>
        <w:tc>
          <w:tcPr>
            <w:tcW w:w="7290" w:type="dxa"/>
            <w:gridSpan w:val="9"/>
            <w:tcBorders>
              <w:top w:val="nil"/>
              <w:left w:val="nil"/>
              <w:right w:val="nil"/>
            </w:tcBorders>
            <w:vAlign w:val="center"/>
          </w:tcPr>
          <w:p w14:paraId="6469BB42" w14:textId="77777777" w:rsidR="00871E34" w:rsidRPr="00BF3806" w:rsidRDefault="00871E34" w:rsidP="007E41B1">
            <w:pPr>
              <w:rPr>
                <w:rFonts w:eastAsia="SimSun"/>
              </w:rPr>
            </w:pPr>
          </w:p>
        </w:tc>
      </w:tr>
      <w:tr w:rsidR="00871E34" w:rsidRPr="00BF3806" w14:paraId="75C8EE3E" w14:textId="77777777" w:rsidTr="007E41B1">
        <w:trPr>
          <w:trHeight w:val="233"/>
        </w:trPr>
        <w:tc>
          <w:tcPr>
            <w:tcW w:w="3330" w:type="dxa"/>
            <w:gridSpan w:val="5"/>
            <w:tcBorders>
              <w:top w:val="nil"/>
              <w:left w:val="nil"/>
              <w:bottom w:val="nil"/>
              <w:right w:val="nil"/>
            </w:tcBorders>
          </w:tcPr>
          <w:p w14:paraId="3F082EA8" w14:textId="77777777" w:rsidR="00871E34" w:rsidRPr="00BF3806" w:rsidRDefault="00871E34" w:rsidP="007E41B1">
            <w:pPr>
              <w:jc w:val="center"/>
              <w:rPr>
                <w:rFonts w:eastAsia="SimSun"/>
              </w:rPr>
            </w:pPr>
          </w:p>
        </w:tc>
        <w:tc>
          <w:tcPr>
            <w:tcW w:w="7290" w:type="dxa"/>
            <w:gridSpan w:val="9"/>
            <w:tcBorders>
              <w:top w:val="nil"/>
              <w:left w:val="nil"/>
              <w:bottom w:val="nil"/>
              <w:right w:val="nil"/>
            </w:tcBorders>
          </w:tcPr>
          <w:p w14:paraId="37F2B9A6" w14:textId="77777777" w:rsidR="00871E34" w:rsidRPr="00BF3806" w:rsidRDefault="00871E34" w:rsidP="007E41B1">
            <w:pPr>
              <w:jc w:val="center"/>
              <w:rPr>
                <w:rFonts w:eastAsia="SimSun"/>
                <w:i/>
              </w:rPr>
            </w:pPr>
            <w:r w:rsidRPr="00BF3806">
              <w:rPr>
                <w:rFonts w:eastAsia="SimSun"/>
                <w:i/>
              </w:rPr>
              <w:t>(Signature of Principal)</w:t>
            </w:r>
          </w:p>
        </w:tc>
      </w:tr>
      <w:tr w:rsidR="00871E34" w:rsidRPr="00BF3806" w14:paraId="4DDFCCA1" w14:textId="77777777" w:rsidTr="007E41B1">
        <w:trPr>
          <w:trHeight w:val="360"/>
        </w:trPr>
        <w:tc>
          <w:tcPr>
            <w:tcW w:w="3330" w:type="dxa"/>
            <w:gridSpan w:val="5"/>
            <w:tcBorders>
              <w:top w:val="nil"/>
              <w:left w:val="nil"/>
              <w:bottom w:val="nil"/>
              <w:right w:val="nil"/>
            </w:tcBorders>
            <w:vAlign w:val="bottom"/>
          </w:tcPr>
          <w:p w14:paraId="3868B1AA" w14:textId="77777777" w:rsidR="00871E34" w:rsidRPr="00BF3806" w:rsidRDefault="00871E34" w:rsidP="007E41B1">
            <w:pPr>
              <w:rPr>
                <w:rFonts w:eastAsia="SimSun"/>
              </w:rPr>
            </w:pPr>
            <w:r w:rsidRPr="00BF3806">
              <w:rPr>
                <w:rFonts w:eastAsia="SimSun"/>
              </w:rPr>
              <w:t>(Acknowledgment of Principal)</w:t>
            </w:r>
          </w:p>
        </w:tc>
        <w:tc>
          <w:tcPr>
            <w:tcW w:w="7290" w:type="dxa"/>
            <w:gridSpan w:val="9"/>
            <w:tcBorders>
              <w:top w:val="nil"/>
              <w:left w:val="nil"/>
              <w:bottom w:val="nil"/>
              <w:right w:val="nil"/>
            </w:tcBorders>
            <w:vAlign w:val="bottom"/>
          </w:tcPr>
          <w:p w14:paraId="2374AB63" w14:textId="77777777" w:rsidR="00871E34" w:rsidRPr="00BF3806" w:rsidRDefault="00871E34" w:rsidP="007E41B1">
            <w:pPr>
              <w:rPr>
                <w:rFonts w:eastAsia="SimSun"/>
              </w:rPr>
            </w:pPr>
          </w:p>
        </w:tc>
      </w:tr>
      <w:tr w:rsidR="00871E34" w:rsidRPr="00BF3806" w14:paraId="71421FBE" w14:textId="77777777" w:rsidTr="007E41B1">
        <w:trPr>
          <w:trHeight w:val="198"/>
        </w:trPr>
        <w:tc>
          <w:tcPr>
            <w:tcW w:w="3330" w:type="dxa"/>
            <w:gridSpan w:val="5"/>
            <w:tcBorders>
              <w:top w:val="nil"/>
              <w:left w:val="nil"/>
              <w:bottom w:val="nil"/>
              <w:right w:val="nil"/>
            </w:tcBorders>
            <w:vAlign w:val="bottom"/>
          </w:tcPr>
          <w:p w14:paraId="1DBA2A43" w14:textId="77777777" w:rsidR="00871E34" w:rsidRPr="00BF3806" w:rsidRDefault="00871E34" w:rsidP="007E41B1">
            <w:pPr>
              <w:rPr>
                <w:rFonts w:eastAsia="SimSun"/>
              </w:rPr>
            </w:pPr>
          </w:p>
        </w:tc>
        <w:tc>
          <w:tcPr>
            <w:tcW w:w="7290" w:type="dxa"/>
            <w:gridSpan w:val="9"/>
            <w:tcBorders>
              <w:top w:val="nil"/>
              <w:left w:val="nil"/>
              <w:bottom w:val="nil"/>
              <w:right w:val="nil"/>
            </w:tcBorders>
            <w:vAlign w:val="bottom"/>
          </w:tcPr>
          <w:p w14:paraId="09F403CA" w14:textId="77777777" w:rsidR="00871E34" w:rsidRPr="00BF3806" w:rsidRDefault="00871E34" w:rsidP="007E41B1">
            <w:pPr>
              <w:rPr>
                <w:rFonts w:eastAsia="SimSun"/>
              </w:rPr>
            </w:pPr>
          </w:p>
        </w:tc>
      </w:tr>
      <w:tr w:rsidR="00871E34" w:rsidRPr="00BF3806" w14:paraId="466795A0" w14:textId="77777777" w:rsidTr="007E41B1">
        <w:trPr>
          <w:trHeight w:val="360"/>
        </w:trPr>
        <w:tc>
          <w:tcPr>
            <w:tcW w:w="3330" w:type="dxa"/>
            <w:gridSpan w:val="5"/>
            <w:tcBorders>
              <w:top w:val="nil"/>
              <w:left w:val="nil"/>
              <w:bottom w:val="nil"/>
              <w:right w:val="nil"/>
            </w:tcBorders>
            <w:vAlign w:val="bottom"/>
          </w:tcPr>
          <w:p w14:paraId="10C8A12E" w14:textId="77777777" w:rsidR="00871E34" w:rsidRPr="00BF3806" w:rsidRDefault="00871E34" w:rsidP="007E41B1">
            <w:pPr>
              <w:rPr>
                <w:rFonts w:eastAsia="SimSun"/>
              </w:rPr>
            </w:pPr>
            <w:r w:rsidRPr="00BF3806">
              <w:rPr>
                <w:rFonts w:eastAsia="SimSun"/>
              </w:rPr>
              <w:t>STATE OF MINNESOTA</w:t>
            </w:r>
          </w:p>
        </w:tc>
        <w:tc>
          <w:tcPr>
            <w:tcW w:w="7290" w:type="dxa"/>
            <w:gridSpan w:val="9"/>
            <w:tcBorders>
              <w:top w:val="nil"/>
              <w:left w:val="nil"/>
              <w:bottom w:val="nil"/>
              <w:right w:val="nil"/>
            </w:tcBorders>
            <w:vAlign w:val="bottom"/>
          </w:tcPr>
          <w:p w14:paraId="7BDC1D93" w14:textId="77777777" w:rsidR="00871E34" w:rsidRPr="00BF3806" w:rsidRDefault="00871E34" w:rsidP="007E41B1">
            <w:pPr>
              <w:rPr>
                <w:rFonts w:eastAsia="SimSun"/>
              </w:rPr>
            </w:pPr>
            <w:r w:rsidRPr="00BF3806">
              <w:rPr>
                <w:rFonts w:eastAsia="SimSun"/>
              </w:rPr>
              <w:t>)</w:t>
            </w:r>
          </w:p>
        </w:tc>
      </w:tr>
      <w:tr w:rsidR="00871E34" w:rsidRPr="00BF3806" w14:paraId="4C72F7FE" w14:textId="77777777" w:rsidTr="007E41B1">
        <w:trPr>
          <w:trHeight w:val="360"/>
        </w:trPr>
        <w:tc>
          <w:tcPr>
            <w:tcW w:w="3330" w:type="dxa"/>
            <w:gridSpan w:val="5"/>
            <w:tcBorders>
              <w:top w:val="nil"/>
              <w:left w:val="nil"/>
              <w:bottom w:val="nil"/>
              <w:right w:val="nil"/>
            </w:tcBorders>
            <w:vAlign w:val="bottom"/>
          </w:tcPr>
          <w:p w14:paraId="0EE3F378" w14:textId="77777777" w:rsidR="00871E34" w:rsidRPr="00BF3806" w:rsidRDefault="00871E34" w:rsidP="007E41B1">
            <w:pPr>
              <w:rPr>
                <w:rFonts w:eastAsia="SimSun"/>
              </w:rPr>
            </w:pPr>
          </w:p>
        </w:tc>
        <w:tc>
          <w:tcPr>
            <w:tcW w:w="7290" w:type="dxa"/>
            <w:gridSpan w:val="9"/>
            <w:tcBorders>
              <w:top w:val="nil"/>
              <w:left w:val="nil"/>
              <w:bottom w:val="nil"/>
              <w:right w:val="nil"/>
            </w:tcBorders>
            <w:vAlign w:val="bottom"/>
          </w:tcPr>
          <w:p w14:paraId="59FFFBFD" w14:textId="77777777" w:rsidR="00871E34" w:rsidRPr="00BF3806" w:rsidRDefault="00871E34" w:rsidP="007E41B1">
            <w:pPr>
              <w:rPr>
                <w:rFonts w:eastAsia="SimSun"/>
              </w:rPr>
            </w:pPr>
            <w:r w:rsidRPr="00BF3806">
              <w:rPr>
                <w:rFonts w:eastAsia="SimSun"/>
              </w:rPr>
              <w:t>) ss.</w:t>
            </w:r>
          </w:p>
        </w:tc>
      </w:tr>
      <w:tr w:rsidR="00952663" w:rsidRPr="00BF3806" w14:paraId="51D58126" w14:textId="77777777" w:rsidTr="00AE4B4F">
        <w:trPr>
          <w:trHeight w:val="360"/>
        </w:trPr>
        <w:tc>
          <w:tcPr>
            <w:tcW w:w="1530" w:type="dxa"/>
            <w:gridSpan w:val="2"/>
            <w:tcBorders>
              <w:top w:val="nil"/>
              <w:left w:val="nil"/>
              <w:bottom w:val="nil"/>
              <w:right w:val="nil"/>
            </w:tcBorders>
            <w:vAlign w:val="bottom"/>
          </w:tcPr>
          <w:p w14:paraId="71A0B85E" w14:textId="77777777" w:rsidR="00871E34" w:rsidRPr="00BF3806" w:rsidRDefault="00871E34" w:rsidP="007E41B1">
            <w:pPr>
              <w:rPr>
                <w:rFonts w:eastAsia="SimSun"/>
              </w:rPr>
            </w:pPr>
            <w:r w:rsidRPr="00BF3806">
              <w:rPr>
                <w:rFonts w:eastAsia="SimSun"/>
              </w:rPr>
              <w:t>COUNTY OF</w:t>
            </w:r>
          </w:p>
        </w:tc>
        <w:tc>
          <w:tcPr>
            <w:tcW w:w="1800" w:type="dxa"/>
            <w:gridSpan w:val="3"/>
            <w:tcBorders>
              <w:top w:val="nil"/>
              <w:left w:val="nil"/>
              <w:right w:val="nil"/>
            </w:tcBorders>
            <w:vAlign w:val="bottom"/>
          </w:tcPr>
          <w:p w14:paraId="3DCDD9F9" w14:textId="77777777" w:rsidR="00871E34" w:rsidRPr="00BF3806" w:rsidRDefault="00871E34" w:rsidP="007E41B1">
            <w:pPr>
              <w:rPr>
                <w:rFonts w:eastAsia="SimSun"/>
              </w:rPr>
            </w:pPr>
          </w:p>
        </w:tc>
        <w:tc>
          <w:tcPr>
            <w:tcW w:w="7290" w:type="dxa"/>
            <w:gridSpan w:val="9"/>
            <w:tcBorders>
              <w:top w:val="nil"/>
              <w:left w:val="nil"/>
              <w:bottom w:val="nil"/>
              <w:right w:val="nil"/>
            </w:tcBorders>
            <w:vAlign w:val="bottom"/>
          </w:tcPr>
          <w:p w14:paraId="1D2FE79F" w14:textId="77777777" w:rsidR="00871E34" w:rsidRPr="00BF3806" w:rsidRDefault="00871E34" w:rsidP="007E41B1">
            <w:pPr>
              <w:rPr>
                <w:rFonts w:eastAsia="SimSun"/>
              </w:rPr>
            </w:pPr>
            <w:r w:rsidRPr="00BF3806">
              <w:rPr>
                <w:rFonts w:eastAsia="SimSun"/>
              </w:rPr>
              <w:t>)</w:t>
            </w:r>
          </w:p>
        </w:tc>
      </w:tr>
      <w:tr w:rsidR="00952663" w:rsidRPr="00BF3806" w14:paraId="15B487EF" w14:textId="77777777" w:rsidTr="00AE4B4F">
        <w:trPr>
          <w:trHeight w:val="360"/>
        </w:trPr>
        <w:tc>
          <w:tcPr>
            <w:tcW w:w="1530" w:type="dxa"/>
            <w:gridSpan w:val="2"/>
            <w:tcBorders>
              <w:top w:val="nil"/>
              <w:left w:val="nil"/>
              <w:bottom w:val="nil"/>
              <w:right w:val="nil"/>
            </w:tcBorders>
            <w:vAlign w:val="bottom"/>
          </w:tcPr>
          <w:p w14:paraId="06C8661A" w14:textId="77777777" w:rsidR="00871E34" w:rsidRPr="00BF3806" w:rsidRDefault="00871E34" w:rsidP="007E41B1">
            <w:pPr>
              <w:rPr>
                <w:rFonts w:eastAsia="SimSun"/>
              </w:rPr>
            </w:pPr>
          </w:p>
        </w:tc>
        <w:tc>
          <w:tcPr>
            <w:tcW w:w="1800" w:type="dxa"/>
            <w:gridSpan w:val="3"/>
            <w:tcBorders>
              <w:left w:val="nil"/>
              <w:bottom w:val="nil"/>
              <w:right w:val="nil"/>
            </w:tcBorders>
            <w:vAlign w:val="bottom"/>
          </w:tcPr>
          <w:p w14:paraId="51019802" w14:textId="77777777" w:rsidR="00871E34" w:rsidRPr="00BF3806" w:rsidRDefault="00871E34" w:rsidP="007E41B1">
            <w:pPr>
              <w:rPr>
                <w:rFonts w:eastAsia="SimSun"/>
              </w:rPr>
            </w:pPr>
          </w:p>
        </w:tc>
        <w:tc>
          <w:tcPr>
            <w:tcW w:w="7290" w:type="dxa"/>
            <w:gridSpan w:val="9"/>
            <w:tcBorders>
              <w:top w:val="nil"/>
              <w:left w:val="nil"/>
              <w:bottom w:val="nil"/>
              <w:right w:val="nil"/>
            </w:tcBorders>
            <w:vAlign w:val="bottom"/>
          </w:tcPr>
          <w:p w14:paraId="45317724" w14:textId="77777777" w:rsidR="00871E34" w:rsidRPr="00BF3806" w:rsidRDefault="00871E34" w:rsidP="007E41B1">
            <w:pPr>
              <w:rPr>
                <w:rFonts w:eastAsia="SimSun"/>
              </w:rPr>
            </w:pPr>
          </w:p>
        </w:tc>
      </w:tr>
      <w:tr w:rsidR="00952663" w:rsidRPr="00BF3806" w14:paraId="70C13D13" w14:textId="77777777" w:rsidTr="007E41B1">
        <w:trPr>
          <w:trHeight w:val="360"/>
        </w:trPr>
        <w:tc>
          <w:tcPr>
            <w:tcW w:w="540" w:type="dxa"/>
            <w:tcBorders>
              <w:top w:val="nil"/>
              <w:left w:val="nil"/>
              <w:bottom w:val="nil"/>
              <w:right w:val="nil"/>
            </w:tcBorders>
            <w:vAlign w:val="bottom"/>
          </w:tcPr>
          <w:p w14:paraId="49CF85DC" w14:textId="77777777" w:rsidR="00871E34" w:rsidRPr="00BF3806" w:rsidRDefault="00871E34" w:rsidP="007E41B1">
            <w:pPr>
              <w:rPr>
                <w:rFonts w:eastAsia="SimSun"/>
              </w:rPr>
            </w:pPr>
          </w:p>
        </w:tc>
        <w:tc>
          <w:tcPr>
            <w:tcW w:w="6210" w:type="dxa"/>
            <w:gridSpan w:val="7"/>
            <w:tcBorders>
              <w:top w:val="nil"/>
              <w:left w:val="nil"/>
              <w:bottom w:val="nil"/>
              <w:right w:val="nil"/>
            </w:tcBorders>
            <w:vAlign w:val="bottom"/>
          </w:tcPr>
          <w:p w14:paraId="394F1EF1" w14:textId="77777777" w:rsidR="00871E34" w:rsidRPr="00BF3806" w:rsidRDefault="00871E34" w:rsidP="007E41B1">
            <w:pPr>
              <w:rPr>
                <w:rFonts w:eastAsia="SimSun"/>
              </w:rPr>
            </w:pPr>
            <w:r w:rsidRPr="00BF3806">
              <w:rPr>
                <w:rFonts w:eastAsia="SimSun"/>
              </w:rPr>
              <w:t>The foregoing instrument was acknowledged before me this</w:t>
            </w:r>
          </w:p>
        </w:tc>
        <w:tc>
          <w:tcPr>
            <w:tcW w:w="720" w:type="dxa"/>
            <w:tcBorders>
              <w:top w:val="nil"/>
              <w:left w:val="nil"/>
              <w:right w:val="nil"/>
            </w:tcBorders>
            <w:vAlign w:val="bottom"/>
          </w:tcPr>
          <w:p w14:paraId="2B62CB1C" w14:textId="77777777" w:rsidR="00871E34" w:rsidRPr="00BF3806" w:rsidRDefault="00871E34" w:rsidP="007E41B1">
            <w:pPr>
              <w:rPr>
                <w:rFonts w:eastAsia="SimSun"/>
              </w:rPr>
            </w:pPr>
          </w:p>
        </w:tc>
        <w:tc>
          <w:tcPr>
            <w:tcW w:w="900" w:type="dxa"/>
            <w:gridSpan w:val="3"/>
            <w:tcBorders>
              <w:top w:val="nil"/>
              <w:left w:val="nil"/>
              <w:bottom w:val="nil"/>
              <w:right w:val="nil"/>
            </w:tcBorders>
            <w:vAlign w:val="bottom"/>
          </w:tcPr>
          <w:p w14:paraId="0816B68F" w14:textId="77777777" w:rsidR="00871E34" w:rsidRPr="00BF3806" w:rsidRDefault="00871E34" w:rsidP="007E41B1">
            <w:pPr>
              <w:rPr>
                <w:rFonts w:eastAsia="SimSun"/>
              </w:rPr>
            </w:pPr>
            <w:r w:rsidRPr="00BF3806">
              <w:rPr>
                <w:rFonts w:eastAsia="SimSun"/>
              </w:rPr>
              <w:t>day of</w:t>
            </w:r>
          </w:p>
        </w:tc>
        <w:tc>
          <w:tcPr>
            <w:tcW w:w="2250" w:type="dxa"/>
            <w:gridSpan w:val="2"/>
            <w:tcBorders>
              <w:top w:val="nil"/>
              <w:left w:val="nil"/>
              <w:right w:val="nil"/>
            </w:tcBorders>
            <w:vAlign w:val="bottom"/>
          </w:tcPr>
          <w:p w14:paraId="6A664711" w14:textId="77777777" w:rsidR="00871E34" w:rsidRPr="00BF3806" w:rsidRDefault="00871E34" w:rsidP="007E41B1">
            <w:pPr>
              <w:rPr>
                <w:rFonts w:eastAsia="SimSun"/>
              </w:rPr>
            </w:pPr>
          </w:p>
        </w:tc>
      </w:tr>
      <w:tr w:rsidR="00FB0C8E" w:rsidRPr="00BF3806" w14:paraId="008F6998" w14:textId="77777777" w:rsidTr="00FB0C8E">
        <w:trPr>
          <w:trHeight w:val="360"/>
        </w:trPr>
        <w:tc>
          <w:tcPr>
            <w:tcW w:w="540" w:type="dxa"/>
            <w:tcBorders>
              <w:top w:val="nil"/>
              <w:left w:val="nil"/>
              <w:bottom w:val="nil"/>
              <w:right w:val="nil"/>
            </w:tcBorders>
            <w:vAlign w:val="bottom"/>
          </w:tcPr>
          <w:p w14:paraId="4051034E" w14:textId="77777777" w:rsidR="00FB0C8E" w:rsidRPr="00BF3806" w:rsidRDefault="00FB0C8E" w:rsidP="007E41B1">
            <w:pPr>
              <w:rPr>
                <w:rFonts w:eastAsia="SimSun"/>
              </w:rPr>
            </w:pPr>
          </w:p>
        </w:tc>
        <w:tc>
          <w:tcPr>
            <w:tcW w:w="1440" w:type="dxa"/>
            <w:gridSpan w:val="2"/>
            <w:tcBorders>
              <w:top w:val="nil"/>
              <w:left w:val="nil"/>
              <w:bottom w:val="nil"/>
              <w:right w:val="nil"/>
            </w:tcBorders>
            <w:vAlign w:val="bottom"/>
          </w:tcPr>
          <w:p w14:paraId="7EF8957C" w14:textId="77777777" w:rsidR="00FB0C8E" w:rsidRPr="00BF3806" w:rsidRDefault="00232293" w:rsidP="008446D2">
            <w:pPr>
              <w:jc w:val="right"/>
              <w:rPr>
                <w:rFonts w:eastAsia="SimSun"/>
              </w:rPr>
            </w:pPr>
            <w:r>
              <w:rPr>
                <w:rFonts w:eastAsia="SimSun"/>
              </w:rPr>
              <w:t>{{ today().year }}</w:t>
            </w:r>
          </w:p>
        </w:tc>
        <w:tc>
          <w:tcPr>
            <w:tcW w:w="630" w:type="dxa"/>
            <w:tcBorders>
              <w:top w:val="nil"/>
              <w:left w:val="nil"/>
              <w:bottom w:val="nil"/>
              <w:right w:val="nil"/>
            </w:tcBorders>
            <w:vAlign w:val="bottom"/>
          </w:tcPr>
          <w:p w14:paraId="218BA132" w14:textId="77777777" w:rsidR="00FB0C8E" w:rsidRPr="00BF3806" w:rsidRDefault="00FB0C8E" w:rsidP="007E41B1">
            <w:pPr>
              <w:rPr>
                <w:rFonts w:eastAsia="SimSun"/>
              </w:rPr>
            </w:pPr>
            <w:r w:rsidRPr="00BF3806">
              <w:rPr>
                <w:rFonts w:eastAsia="SimSun"/>
              </w:rPr>
              <w:t>, by</w:t>
            </w:r>
          </w:p>
        </w:tc>
        <w:tc>
          <w:tcPr>
            <w:tcW w:w="8010" w:type="dxa"/>
            <w:gridSpan w:val="10"/>
            <w:tcBorders>
              <w:top w:val="nil"/>
              <w:left w:val="nil"/>
              <w:right w:val="nil"/>
            </w:tcBorders>
            <w:vAlign w:val="bottom"/>
          </w:tcPr>
          <w:p w14:paraId="04B3CB6B" w14:textId="77777777" w:rsidR="00FB0C8E" w:rsidRPr="00BF3806" w:rsidRDefault="00232293" w:rsidP="007E41B1">
            <w:pPr>
              <w:rPr>
                <w:rFonts w:eastAsia="SimSun"/>
              </w:rPr>
            </w:pPr>
            <w:r>
              <w:rPr>
                <w:rFonts w:eastAsia="SimSun"/>
              </w:rPr>
              <w:t>{{ users }}</w:t>
            </w:r>
          </w:p>
        </w:tc>
      </w:tr>
      <w:tr w:rsidR="00952663" w:rsidRPr="00BF3806" w14:paraId="1E8AAB18" w14:textId="77777777" w:rsidTr="0031654E">
        <w:trPr>
          <w:trHeight w:val="360"/>
        </w:trPr>
        <w:tc>
          <w:tcPr>
            <w:tcW w:w="3330" w:type="dxa"/>
            <w:gridSpan w:val="5"/>
            <w:tcBorders>
              <w:top w:val="nil"/>
              <w:left w:val="nil"/>
              <w:bottom w:val="nil"/>
              <w:right w:val="nil"/>
            </w:tcBorders>
            <w:vAlign w:val="bottom"/>
          </w:tcPr>
          <w:p w14:paraId="18D295A8" w14:textId="77777777" w:rsidR="00871E34" w:rsidRPr="00BF3806" w:rsidRDefault="00871E34" w:rsidP="007E41B1">
            <w:pPr>
              <w:rPr>
                <w:rFonts w:eastAsia="SimSun"/>
              </w:rPr>
            </w:pPr>
          </w:p>
        </w:tc>
        <w:tc>
          <w:tcPr>
            <w:tcW w:w="4788" w:type="dxa"/>
            <w:gridSpan w:val="6"/>
            <w:tcBorders>
              <w:top w:val="nil"/>
              <w:left w:val="nil"/>
              <w:bottom w:val="nil"/>
              <w:right w:val="nil"/>
            </w:tcBorders>
          </w:tcPr>
          <w:p w14:paraId="61C412AA" w14:textId="77777777" w:rsidR="00871E34" w:rsidRPr="00BF3806" w:rsidRDefault="00871E34" w:rsidP="007E41B1">
            <w:pPr>
              <w:jc w:val="center"/>
              <w:rPr>
                <w:rFonts w:eastAsia="SimSun"/>
                <w:i/>
              </w:rPr>
            </w:pPr>
            <w:r w:rsidRPr="00BF3806">
              <w:rPr>
                <w:rFonts w:eastAsia="SimSun"/>
                <w:i/>
              </w:rPr>
              <w:t>(Insert name of principal)</w:t>
            </w:r>
          </w:p>
        </w:tc>
        <w:tc>
          <w:tcPr>
            <w:tcW w:w="2502" w:type="dxa"/>
            <w:gridSpan w:val="3"/>
            <w:tcBorders>
              <w:top w:val="nil"/>
              <w:left w:val="nil"/>
              <w:bottom w:val="nil"/>
              <w:right w:val="nil"/>
            </w:tcBorders>
            <w:vAlign w:val="bottom"/>
          </w:tcPr>
          <w:p w14:paraId="3A0CF7C9" w14:textId="77777777" w:rsidR="00871E34" w:rsidRPr="00BF3806" w:rsidRDefault="00871E34" w:rsidP="007E41B1">
            <w:pPr>
              <w:rPr>
                <w:rFonts w:eastAsia="SimSun"/>
              </w:rPr>
            </w:pPr>
          </w:p>
        </w:tc>
      </w:tr>
      <w:tr w:rsidR="00871E34" w:rsidRPr="00BF3806" w14:paraId="57D9F72C" w14:textId="77777777" w:rsidTr="007E41B1">
        <w:trPr>
          <w:trHeight w:val="360"/>
        </w:trPr>
        <w:tc>
          <w:tcPr>
            <w:tcW w:w="3330" w:type="dxa"/>
            <w:gridSpan w:val="5"/>
            <w:tcBorders>
              <w:top w:val="nil"/>
              <w:left w:val="nil"/>
              <w:bottom w:val="nil"/>
              <w:right w:val="nil"/>
            </w:tcBorders>
            <w:vAlign w:val="bottom"/>
          </w:tcPr>
          <w:p w14:paraId="48D27FBA" w14:textId="77777777" w:rsidR="00871E34" w:rsidRPr="00BF3806" w:rsidRDefault="00871E34" w:rsidP="007E41B1">
            <w:pPr>
              <w:rPr>
                <w:rFonts w:eastAsia="SimSun"/>
              </w:rPr>
            </w:pPr>
          </w:p>
        </w:tc>
        <w:tc>
          <w:tcPr>
            <w:tcW w:w="7290" w:type="dxa"/>
            <w:gridSpan w:val="9"/>
            <w:tcBorders>
              <w:top w:val="nil"/>
              <w:left w:val="nil"/>
              <w:right w:val="nil"/>
            </w:tcBorders>
            <w:vAlign w:val="bottom"/>
          </w:tcPr>
          <w:p w14:paraId="4E7ACB66" w14:textId="77777777" w:rsidR="00871E34" w:rsidRPr="00BF3806" w:rsidRDefault="00871E34" w:rsidP="007E41B1">
            <w:pPr>
              <w:rPr>
                <w:rFonts w:eastAsia="SimSun"/>
              </w:rPr>
            </w:pPr>
          </w:p>
        </w:tc>
      </w:tr>
      <w:tr w:rsidR="00871E34" w:rsidRPr="00BF3806" w14:paraId="5A5186A8" w14:textId="77777777" w:rsidTr="007E41B1">
        <w:trPr>
          <w:trHeight w:val="360"/>
        </w:trPr>
        <w:tc>
          <w:tcPr>
            <w:tcW w:w="3330" w:type="dxa"/>
            <w:gridSpan w:val="5"/>
            <w:tcBorders>
              <w:top w:val="nil"/>
              <w:left w:val="nil"/>
              <w:bottom w:val="nil"/>
              <w:right w:val="nil"/>
            </w:tcBorders>
            <w:vAlign w:val="bottom"/>
          </w:tcPr>
          <w:p w14:paraId="5FEC3B22" w14:textId="77777777" w:rsidR="00871E34" w:rsidRPr="00BF3806" w:rsidRDefault="00871E34" w:rsidP="007E41B1">
            <w:pPr>
              <w:rPr>
                <w:rFonts w:eastAsia="SimSun"/>
              </w:rPr>
            </w:pPr>
          </w:p>
        </w:tc>
        <w:tc>
          <w:tcPr>
            <w:tcW w:w="7290" w:type="dxa"/>
            <w:gridSpan w:val="9"/>
            <w:tcBorders>
              <w:top w:val="nil"/>
              <w:left w:val="nil"/>
              <w:bottom w:val="nil"/>
              <w:right w:val="nil"/>
            </w:tcBorders>
          </w:tcPr>
          <w:p w14:paraId="04A573A0" w14:textId="77777777" w:rsidR="00871E34" w:rsidRPr="00BF3806" w:rsidRDefault="00871E34" w:rsidP="007E41B1">
            <w:pPr>
              <w:jc w:val="center"/>
              <w:rPr>
                <w:rFonts w:eastAsia="SimSun"/>
              </w:rPr>
            </w:pPr>
            <w:r w:rsidRPr="00BF3806">
              <w:rPr>
                <w:rFonts w:eastAsia="SimSun"/>
              </w:rPr>
              <w:t>Signature of Notary Public or other official</w:t>
            </w:r>
          </w:p>
        </w:tc>
      </w:tr>
      <w:tr w:rsidR="00871E34" w:rsidRPr="00BF3806" w14:paraId="340E7B70" w14:textId="77777777" w:rsidTr="007E41B1">
        <w:trPr>
          <w:trHeight w:val="360"/>
        </w:trPr>
        <w:tc>
          <w:tcPr>
            <w:tcW w:w="10620" w:type="dxa"/>
            <w:gridSpan w:val="14"/>
            <w:tcBorders>
              <w:top w:val="nil"/>
              <w:left w:val="nil"/>
              <w:bottom w:val="nil"/>
              <w:right w:val="nil"/>
            </w:tcBorders>
            <w:vAlign w:val="center"/>
          </w:tcPr>
          <w:p w14:paraId="04A7CA74" w14:textId="77777777" w:rsidR="00871E34" w:rsidRPr="00BF3806" w:rsidRDefault="00871E34" w:rsidP="007E41B1">
            <w:pPr>
              <w:rPr>
                <w:rFonts w:eastAsia="SimSun"/>
                <w:i/>
              </w:rPr>
            </w:pPr>
          </w:p>
        </w:tc>
      </w:tr>
      <w:tr w:rsidR="00871E34" w:rsidRPr="00BF3806" w14:paraId="3069365B" w14:textId="77777777" w:rsidTr="007E41B1">
        <w:trPr>
          <w:trHeight w:val="360"/>
        </w:trPr>
        <w:tc>
          <w:tcPr>
            <w:tcW w:w="10620" w:type="dxa"/>
            <w:gridSpan w:val="14"/>
            <w:tcBorders>
              <w:top w:val="nil"/>
              <w:left w:val="nil"/>
              <w:bottom w:val="nil"/>
              <w:right w:val="nil"/>
            </w:tcBorders>
            <w:vAlign w:val="center"/>
          </w:tcPr>
          <w:p w14:paraId="2AA2537A" w14:textId="77777777" w:rsidR="00871E34" w:rsidRPr="00BF3806" w:rsidRDefault="00871E34" w:rsidP="007E41B1">
            <w:pPr>
              <w:rPr>
                <w:rFonts w:eastAsia="SimSun"/>
              </w:rPr>
            </w:pPr>
            <w:r w:rsidRPr="00BF3806">
              <w:rPr>
                <w:rFonts w:eastAsia="SimSun"/>
              </w:rPr>
              <w:t xml:space="preserve">Acknowledgment of notice to attorney(s)-in-fact and specimen signature of attorney(s)-in-fact.  </w:t>
            </w:r>
          </w:p>
        </w:tc>
      </w:tr>
      <w:tr w:rsidR="00871E34" w:rsidRPr="00BF3806" w14:paraId="570F7082" w14:textId="77777777" w:rsidTr="007E41B1">
        <w:trPr>
          <w:trHeight w:val="360"/>
        </w:trPr>
        <w:tc>
          <w:tcPr>
            <w:tcW w:w="10620" w:type="dxa"/>
            <w:gridSpan w:val="14"/>
            <w:tcBorders>
              <w:top w:val="nil"/>
              <w:left w:val="nil"/>
              <w:bottom w:val="nil"/>
              <w:right w:val="nil"/>
            </w:tcBorders>
            <w:vAlign w:val="center"/>
          </w:tcPr>
          <w:p w14:paraId="4F56FC07" w14:textId="77777777" w:rsidR="00871E34" w:rsidRPr="00BF3806" w:rsidRDefault="00871E34" w:rsidP="007E41B1">
            <w:pPr>
              <w:rPr>
                <w:rFonts w:eastAsia="SimSun"/>
              </w:rPr>
            </w:pPr>
          </w:p>
        </w:tc>
      </w:tr>
      <w:tr w:rsidR="00871E34" w:rsidRPr="00BF3806" w14:paraId="14A55E8E" w14:textId="77777777" w:rsidTr="007E41B1">
        <w:trPr>
          <w:trHeight w:val="360"/>
        </w:trPr>
        <w:tc>
          <w:tcPr>
            <w:tcW w:w="10620" w:type="dxa"/>
            <w:gridSpan w:val="14"/>
            <w:tcBorders>
              <w:top w:val="nil"/>
              <w:left w:val="nil"/>
              <w:bottom w:val="nil"/>
              <w:right w:val="nil"/>
            </w:tcBorders>
            <w:vAlign w:val="center"/>
          </w:tcPr>
          <w:p w14:paraId="065C0E83" w14:textId="77777777" w:rsidR="00871E34" w:rsidRPr="00BF3806" w:rsidRDefault="00871E34" w:rsidP="007E41B1">
            <w:pPr>
              <w:rPr>
                <w:rFonts w:eastAsia="SimSun"/>
              </w:rPr>
            </w:pPr>
            <w:r w:rsidRPr="00BF3806">
              <w:rPr>
                <w:rFonts w:eastAsia="SimSun"/>
              </w:rPr>
              <w:t>By signing below, I acknowledge that I have read and understand the IMPORTANT NOTICE TO ATTORNEY(S)-IN-FACT required by Minnesota Statutes, section 523.23, and understand and accept the scope of any limitations to the powers and duties delegated to me by this instrument.</w:t>
            </w:r>
          </w:p>
        </w:tc>
      </w:tr>
      <w:tr w:rsidR="00871E34" w:rsidRPr="00BF3806" w14:paraId="5D484912" w14:textId="77777777" w:rsidTr="007E41B1">
        <w:trPr>
          <w:trHeight w:val="360"/>
        </w:trPr>
        <w:tc>
          <w:tcPr>
            <w:tcW w:w="5220" w:type="dxa"/>
            <w:gridSpan w:val="6"/>
            <w:tcBorders>
              <w:top w:val="nil"/>
              <w:left w:val="nil"/>
              <w:bottom w:val="nil"/>
              <w:right w:val="nil"/>
            </w:tcBorders>
            <w:vAlign w:val="center"/>
          </w:tcPr>
          <w:p w14:paraId="27293272" w14:textId="77777777" w:rsidR="00871E34" w:rsidRPr="00BF3806" w:rsidRDefault="00871E34" w:rsidP="007E41B1">
            <w:pPr>
              <w:rPr>
                <w:rFonts w:eastAsia="SimSun"/>
              </w:rPr>
            </w:pPr>
          </w:p>
        </w:tc>
        <w:tc>
          <w:tcPr>
            <w:tcW w:w="5400" w:type="dxa"/>
            <w:gridSpan w:val="8"/>
            <w:tcBorders>
              <w:top w:val="nil"/>
              <w:left w:val="nil"/>
              <w:bottom w:val="nil"/>
              <w:right w:val="nil"/>
            </w:tcBorders>
            <w:vAlign w:val="center"/>
          </w:tcPr>
          <w:p w14:paraId="7281167A" w14:textId="77777777" w:rsidR="00871E34" w:rsidRPr="00BF3806" w:rsidRDefault="00871E34" w:rsidP="007E41B1">
            <w:pPr>
              <w:jc w:val="center"/>
              <w:rPr>
                <w:rFonts w:eastAsia="SimSun"/>
              </w:rPr>
            </w:pPr>
            <w:r w:rsidRPr="00BF3806">
              <w:rPr>
                <w:rFonts w:eastAsia="SimSun"/>
              </w:rPr>
              <w:t>(Notarization not required)</w:t>
            </w:r>
          </w:p>
        </w:tc>
      </w:tr>
      <w:tr w:rsidR="00871E34" w:rsidRPr="00BF3806" w14:paraId="668A5D00" w14:textId="77777777" w:rsidTr="007E41B1">
        <w:trPr>
          <w:trHeight w:val="360"/>
        </w:trPr>
        <w:tc>
          <w:tcPr>
            <w:tcW w:w="5220" w:type="dxa"/>
            <w:gridSpan w:val="6"/>
            <w:tcBorders>
              <w:top w:val="nil"/>
              <w:left w:val="nil"/>
              <w:bottom w:val="nil"/>
              <w:right w:val="nil"/>
            </w:tcBorders>
            <w:vAlign w:val="center"/>
          </w:tcPr>
          <w:p w14:paraId="39281008" w14:textId="77777777" w:rsidR="00871E34" w:rsidRPr="00BF3806" w:rsidRDefault="00871E34" w:rsidP="007E41B1">
            <w:pPr>
              <w:rPr>
                <w:rFonts w:eastAsia="SimSun"/>
              </w:rPr>
            </w:pPr>
            <w:r w:rsidRPr="00BF3806">
              <w:rPr>
                <w:rFonts w:eastAsia="SimSun"/>
              </w:rPr>
              <w:t>Specimen signature(s) of Attorney(s)-in-Fact:</w:t>
            </w:r>
          </w:p>
        </w:tc>
        <w:tc>
          <w:tcPr>
            <w:tcW w:w="5400" w:type="dxa"/>
            <w:gridSpan w:val="8"/>
            <w:tcBorders>
              <w:top w:val="nil"/>
              <w:left w:val="nil"/>
              <w:right w:val="nil"/>
            </w:tcBorders>
            <w:vAlign w:val="center"/>
          </w:tcPr>
          <w:p w14:paraId="50FBCA3D" w14:textId="77777777" w:rsidR="00871E34" w:rsidRPr="00BF3806" w:rsidRDefault="00871E34" w:rsidP="007E41B1">
            <w:pPr>
              <w:rPr>
                <w:rFonts w:eastAsia="SimSun"/>
              </w:rPr>
            </w:pPr>
          </w:p>
        </w:tc>
      </w:tr>
      <w:tr w:rsidR="00871E34" w:rsidRPr="00BF3806" w14:paraId="0DF4937E" w14:textId="77777777" w:rsidTr="007E41B1">
        <w:trPr>
          <w:trHeight w:val="548"/>
        </w:trPr>
        <w:tc>
          <w:tcPr>
            <w:tcW w:w="5220" w:type="dxa"/>
            <w:gridSpan w:val="6"/>
            <w:tcBorders>
              <w:top w:val="nil"/>
              <w:left w:val="nil"/>
              <w:bottom w:val="nil"/>
              <w:right w:val="nil"/>
            </w:tcBorders>
            <w:vAlign w:val="center"/>
          </w:tcPr>
          <w:p w14:paraId="651EB6D8" w14:textId="77777777" w:rsidR="00871E34" w:rsidRPr="00BF3806" w:rsidRDefault="00871E34" w:rsidP="007E41B1">
            <w:pPr>
              <w:rPr>
                <w:rFonts w:eastAsia="SimSun"/>
              </w:rPr>
            </w:pPr>
            <w:r w:rsidRPr="00BF3806">
              <w:rPr>
                <w:rFonts w:eastAsia="SimSun"/>
              </w:rPr>
              <w:t>(Notarization not required)</w:t>
            </w:r>
          </w:p>
        </w:tc>
        <w:tc>
          <w:tcPr>
            <w:tcW w:w="5400" w:type="dxa"/>
            <w:gridSpan w:val="8"/>
            <w:tcBorders>
              <w:left w:val="nil"/>
              <w:right w:val="nil"/>
            </w:tcBorders>
            <w:vAlign w:val="center"/>
          </w:tcPr>
          <w:p w14:paraId="6659613F" w14:textId="77777777" w:rsidR="00871E34" w:rsidRPr="00BF3806" w:rsidRDefault="00871E34" w:rsidP="007E41B1">
            <w:pPr>
              <w:rPr>
                <w:rFonts w:eastAsia="SimSun"/>
              </w:rPr>
            </w:pPr>
          </w:p>
        </w:tc>
      </w:tr>
      <w:tr w:rsidR="00871E34" w:rsidRPr="00BF3806" w14:paraId="42186238" w14:textId="77777777" w:rsidTr="007E41B1">
        <w:trPr>
          <w:trHeight w:val="360"/>
        </w:trPr>
        <w:tc>
          <w:tcPr>
            <w:tcW w:w="5220" w:type="dxa"/>
            <w:gridSpan w:val="6"/>
            <w:tcBorders>
              <w:top w:val="nil"/>
              <w:left w:val="nil"/>
              <w:bottom w:val="nil"/>
              <w:right w:val="nil"/>
            </w:tcBorders>
            <w:vAlign w:val="center"/>
          </w:tcPr>
          <w:p w14:paraId="7ACB07EF" w14:textId="77777777" w:rsidR="00871E34" w:rsidRPr="00BF3806" w:rsidRDefault="00871E34" w:rsidP="007E41B1">
            <w:pPr>
              <w:rPr>
                <w:rFonts w:eastAsia="SimSun"/>
              </w:rPr>
            </w:pPr>
          </w:p>
        </w:tc>
        <w:tc>
          <w:tcPr>
            <w:tcW w:w="5400" w:type="dxa"/>
            <w:gridSpan w:val="8"/>
            <w:tcBorders>
              <w:left w:val="nil"/>
              <w:bottom w:val="nil"/>
              <w:right w:val="nil"/>
            </w:tcBorders>
            <w:vAlign w:val="center"/>
          </w:tcPr>
          <w:p w14:paraId="59FC60BF" w14:textId="77777777" w:rsidR="00871E34" w:rsidRPr="00BF3806" w:rsidRDefault="00871E34" w:rsidP="007E41B1">
            <w:pPr>
              <w:rPr>
                <w:rFonts w:eastAsia="SimSun"/>
              </w:rPr>
            </w:pPr>
          </w:p>
        </w:tc>
      </w:tr>
      <w:tr w:rsidR="00871E34" w:rsidRPr="00BF3806" w14:paraId="74EFE210" w14:textId="77777777" w:rsidTr="007E41B1">
        <w:trPr>
          <w:trHeight w:val="360"/>
        </w:trPr>
        <w:tc>
          <w:tcPr>
            <w:tcW w:w="5220" w:type="dxa"/>
            <w:gridSpan w:val="6"/>
            <w:tcBorders>
              <w:top w:val="nil"/>
              <w:left w:val="nil"/>
              <w:bottom w:val="nil"/>
              <w:right w:val="nil"/>
            </w:tcBorders>
            <w:vAlign w:val="center"/>
          </w:tcPr>
          <w:p w14:paraId="3C7CC839" w14:textId="77777777" w:rsidR="00871E34" w:rsidRPr="00BF3806" w:rsidRDefault="00871E34" w:rsidP="007E41B1">
            <w:pPr>
              <w:rPr>
                <w:rFonts w:eastAsia="SimSun"/>
              </w:rPr>
            </w:pPr>
          </w:p>
        </w:tc>
        <w:tc>
          <w:tcPr>
            <w:tcW w:w="5400" w:type="dxa"/>
            <w:gridSpan w:val="8"/>
            <w:tcBorders>
              <w:top w:val="nil"/>
              <w:left w:val="nil"/>
              <w:bottom w:val="nil"/>
              <w:right w:val="nil"/>
            </w:tcBorders>
            <w:vAlign w:val="center"/>
          </w:tcPr>
          <w:p w14:paraId="1A1A104C" w14:textId="77777777" w:rsidR="00871E34" w:rsidRPr="00BF3806" w:rsidRDefault="00871E34" w:rsidP="007E41B1">
            <w:pPr>
              <w:jc w:val="center"/>
              <w:rPr>
                <w:rFonts w:eastAsia="SimSun"/>
              </w:rPr>
            </w:pPr>
            <w:r w:rsidRPr="00BF3806">
              <w:rPr>
                <w:rFonts w:eastAsia="SimSun"/>
              </w:rPr>
              <w:t>Specimen signature(s) of Attorney(s)-in-Fact:</w:t>
            </w:r>
          </w:p>
        </w:tc>
      </w:tr>
      <w:tr w:rsidR="00871E34" w:rsidRPr="00BF3806" w14:paraId="2D91D151" w14:textId="77777777" w:rsidTr="007E41B1">
        <w:trPr>
          <w:trHeight w:val="360"/>
        </w:trPr>
        <w:tc>
          <w:tcPr>
            <w:tcW w:w="5220" w:type="dxa"/>
            <w:gridSpan w:val="6"/>
            <w:tcBorders>
              <w:top w:val="nil"/>
              <w:left w:val="nil"/>
              <w:bottom w:val="nil"/>
              <w:right w:val="nil"/>
            </w:tcBorders>
            <w:vAlign w:val="center"/>
          </w:tcPr>
          <w:p w14:paraId="31C07154" w14:textId="77777777" w:rsidR="00871E34" w:rsidRPr="00BF3806" w:rsidRDefault="00871E34" w:rsidP="007E41B1">
            <w:pPr>
              <w:rPr>
                <w:rFonts w:eastAsia="SimSun"/>
              </w:rPr>
            </w:pPr>
          </w:p>
        </w:tc>
        <w:tc>
          <w:tcPr>
            <w:tcW w:w="5400" w:type="dxa"/>
            <w:gridSpan w:val="8"/>
            <w:tcBorders>
              <w:top w:val="nil"/>
              <w:left w:val="nil"/>
              <w:bottom w:val="nil"/>
              <w:right w:val="nil"/>
            </w:tcBorders>
            <w:vAlign w:val="center"/>
          </w:tcPr>
          <w:p w14:paraId="3EC8848C" w14:textId="77777777" w:rsidR="00871E34" w:rsidRPr="00BF3806" w:rsidRDefault="00871E34" w:rsidP="007E41B1">
            <w:pPr>
              <w:jc w:val="center"/>
              <w:rPr>
                <w:rFonts w:eastAsia="SimSun"/>
              </w:rPr>
            </w:pPr>
            <w:r w:rsidRPr="00BF3806">
              <w:rPr>
                <w:rFonts w:eastAsia="SimSun"/>
              </w:rPr>
              <w:t>(Notarization not required)</w:t>
            </w:r>
          </w:p>
        </w:tc>
      </w:tr>
      <w:tr w:rsidR="00871E34" w:rsidRPr="00BF3806" w14:paraId="69A3066A" w14:textId="77777777" w:rsidTr="007E41B1">
        <w:trPr>
          <w:trHeight w:val="360"/>
        </w:trPr>
        <w:tc>
          <w:tcPr>
            <w:tcW w:w="5220" w:type="dxa"/>
            <w:gridSpan w:val="6"/>
            <w:tcBorders>
              <w:top w:val="nil"/>
              <w:left w:val="nil"/>
              <w:bottom w:val="nil"/>
              <w:right w:val="nil"/>
            </w:tcBorders>
            <w:vAlign w:val="center"/>
          </w:tcPr>
          <w:p w14:paraId="4E17DDD4" w14:textId="77777777" w:rsidR="00871E34" w:rsidRPr="00BF3806" w:rsidRDefault="00871E34" w:rsidP="007E41B1">
            <w:pPr>
              <w:rPr>
                <w:rFonts w:eastAsia="SimSun"/>
              </w:rPr>
            </w:pPr>
          </w:p>
        </w:tc>
        <w:tc>
          <w:tcPr>
            <w:tcW w:w="5400" w:type="dxa"/>
            <w:gridSpan w:val="8"/>
            <w:tcBorders>
              <w:top w:val="nil"/>
              <w:left w:val="nil"/>
              <w:right w:val="nil"/>
            </w:tcBorders>
            <w:vAlign w:val="center"/>
          </w:tcPr>
          <w:p w14:paraId="04A5D9D9" w14:textId="77777777" w:rsidR="00871E34" w:rsidRPr="00BF3806" w:rsidRDefault="00871E34" w:rsidP="007E41B1">
            <w:pPr>
              <w:rPr>
                <w:rFonts w:eastAsia="SimSun"/>
              </w:rPr>
            </w:pPr>
          </w:p>
        </w:tc>
      </w:tr>
      <w:tr w:rsidR="00871E34" w:rsidRPr="00BF3806" w14:paraId="4572637D" w14:textId="77777777" w:rsidTr="007E41B1">
        <w:trPr>
          <w:trHeight w:val="530"/>
        </w:trPr>
        <w:tc>
          <w:tcPr>
            <w:tcW w:w="5220" w:type="dxa"/>
            <w:gridSpan w:val="6"/>
            <w:tcBorders>
              <w:top w:val="nil"/>
              <w:left w:val="nil"/>
              <w:bottom w:val="nil"/>
              <w:right w:val="nil"/>
            </w:tcBorders>
            <w:vAlign w:val="center"/>
          </w:tcPr>
          <w:p w14:paraId="2E39ED45" w14:textId="77777777" w:rsidR="00871E34" w:rsidRPr="00BF3806" w:rsidRDefault="00871E34" w:rsidP="007E41B1">
            <w:pPr>
              <w:rPr>
                <w:rFonts w:eastAsia="SimSun"/>
              </w:rPr>
            </w:pPr>
          </w:p>
        </w:tc>
        <w:tc>
          <w:tcPr>
            <w:tcW w:w="5400" w:type="dxa"/>
            <w:gridSpan w:val="8"/>
            <w:tcBorders>
              <w:left w:val="nil"/>
              <w:right w:val="nil"/>
            </w:tcBorders>
            <w:vAlign w:val="center"/>
          </w:tcPr>
          <w:p w14:paraId="7F5044F5" w14:textId="77777777" w:rsidR="00871E34" w:rsidRPr="00BF3806" w:rsidRDefault="00871E34" w:rsidP="007E41B1">
            <w:pPr>
              <w:rPr>
                <w:rFonts w:eastAsia="SimSun"/>
              </w:rPr>
            </w:pPr>
          </w:p>
        </w:tc>
      </w:tr>
      <w:tr w:rsidR="003A5D47" w:rsidRPr="00BF3806" w14:paraId="1A2576C1" w14:textId="77777777" w:rsidTr="007E41B1">
        <w:trPr>
          <w:trHeight w:val="530"/>
        </w:trPr>
        <w:tc>
          <w:tcPr>
            <w:tcW w:w="5220" w:type="dxa"/>
            <w:gridSpan w:val="6"/>
            <w:tcBorders>
              <w:top w:val="nil"/>
              <w:left w:val="nil"/>
              <w:bottom w:val="nil"/>
              <w:right w:val="nil"/>
            </w:tcBorders>
            <w:vAlign w:val="center"/>
          </w:tcPr>
          <w:p w14:paraId="505F8F3F" w14:textId="77777777" w:rsidR="003A5D47" w:rsidRPr="00BF3806" w:rsidRDefault="003A5D47" w:rsidP="007E41B1">
            <w:pPr>
              <w:rPr>
                <w:rFonts w:eastAsia="SimSun"/>
              </w:rPr>
            </w:pPr>
          </w:p>
        </w:tc>
        <w:tc>
          <w:tcPr>
            <w:tcW w:w="5400" w:type="dxa"/>
            <w:gridSpan w:val="8"/>
            <w:tcBorders>
              <w:left w:val="nil"/>
              <w:right w:val="nil"/>
            </w:tcBorders>
            <w:vAlign w:val="center"/>
          </w:tcPr>
          <w:p w14:paraId="7D073FBF" w14:textId="77777777" w:rsidR="003A5D47" w:rsidRPr="00BF3806" w:rsidRDefault="003A5D47" w:rsidP="007E41B1">
            <w:pPr>
              <w:rPr>
                <w:rFonts w:eastAsia="SimSun"/>
              </w:rPr>
            </w:pPr>
          </w:p>
        </w:tc>
      </w:tr>
      <w:tr w:rsidR="00871E34" w:rsidRPr="00BF3806" w14:paraId="4290AA67" w14:textId="77777777" w:rsidTr="007E41B1">
        <w:trPr>
          <w:trHeight w:val="360"/>
        </w:trPr>
        <w:tc>
          <w:tcPr>
            <w:tcW w:w="5220" w:type="dxa"/>
            <w:gridSpan w:val="6"/>
            <w:tcBorders>
              <w:top w:val="nil"/>
              <w:left w:val="nil"/>
              <w:bottom w:val="nil"/>
              <w:right w:val="nil"/>
            </w:tcBorders>
            <w:vAlign w:val="center"/>
          </w:tcPr>
          <w:p w14:paraId="2A49810A" w14:textId="77777777" w:rsidR="00871E34" w:rsidRPr="00BF3806" w:rsidRDefault="003A5D47" w:rsidP="007E41B1">
            <w:pPr>
              <w:rPr>
                <w:rFonts w:eastAsia="SimSun"/>
              </w:rPr>
            </w:pPr>
            <w:r w:rsidRPr="00BF3806">
              <w:rPr>
                <w:rFonts w:eastAsia="SimSun"/>
              </w:rPr>
              <w:t>This instrument was drafted by:</w:t>
            </w:r>
          </w:p>
        </w:tc>
        <w:tc>
          <w:tcPr>
            <w:tcW w:w="5400" w:type="dxa"/>
            <w:gridSpan w:val="8"/>
            <w:tcBorders>
              <w:left w:val="nil"/>
              <w:bottom w:val="nil"/>
              <w:right w:val="nil"/>
            </w:tcBorders>
            <w:vAlign w:val="center"/>
          </w:tcPr>
          <w:p w14:paraId="60E81594" w14:textId="77777777" w:rsidR="00871E34" w:rsidRPr="00BF3806" w:rsidRDefault="00871E34" w:rsidP="007E41B1">
            <w:pPr>
              <w:rPr>
                <w:rFonts w:eastAsia="SimSun"/>
              </w:rPr>
            </w:pPr>
          </w:p>
        </w:tc>
      </w:tr>
      <w:tr w:rsidR="00510091" w:rsidRPr="00BF3806" w14:paraId="31A2237F" w14:textId="77777777" w:rsidTr="007E41B1">
        <w:trPr>
          <w:trHeight w:val="360"/>
        </w:trPr>
        <w:tc>
          <w:tcPr>
            <w:tcW w:w="5220" w:type="dxa"/>
            <w:gridSpan w:val="6"/>
            <w:tcBorders>
              <w:top w:val="nil"/>
              <w:left w:val="nil"/>
              <w:bottom w:val="nil"/>
              <w:right w:val="nil"/>
            </w:tcBorders>
            <w:vAlign w:val="center"/>
          </w:tcPr>
          <w:p w14:paraId="42E610E0" w14:textId="77777777" w:rsidR="00510091" w:rsidRPr="00BF3806" w:rsidRDefault="00510091" w:rsidP="007E41B1">
            <w:pPr>
              <w:rPr>
                <w:rFonts w:eastAsia="SimSun"/>
              </w:rPr>
            </w:pPr>
            <w:r>
              <w:rPr>
                <w:rFonts w:eastAsia="SimSun"/>
              </w:rPr>
              <w:t xml:space="preserve">{%tr if </w:t>
            </w:r>
            <w:proofErr w:type="spellStart"/>
            <w:r>
              <w:rPr>
                <w:rFonts w:eastAsia="SimSun"/>
              </w:rPr>
              <w:t>person_answering</w:t>
            </w:r>
            <w:proofErr w:type="spellEnd"/>
            <w:r>
              <w:rPr>
                <w:rFonts w:eastAsia="SimSun"/>
              </w:rPr>
              <w:t xml:space="preserve"> == "drafter" %}</w:t>
            </w:r>
          </w:p>
        </w:tc>
        <w:tc>
          <w:tcPr>
            <w:tcW w:w="5400" w:type="dxa"/>
            <w:gridSpan w:val="8"/>
            <w:tcBorders>
              <w:left w:val="nil"/>
              <w:bottom w:val="nil"/>
              <w:right w:val="nil"/>
            </w:tcBorders>
            <w:vAlign w:val="center"/>
          </w:tcPr>
          <w:p w14:paraId="0F224AF4" w14:textId="77777777" w:rsidR="00510091" w:rsidRPr="00BF3806" w:rsidRDefault="00510091" w:rsidP="007E41B1">
            <w:pPr>
              <w:rPr>
                <w:rFonts w:eastAsia="SimSun"/>
              </w:rPr>
            </w:pPr>
          </w:p>
        </w:tc>
      </w:tr>
      <w:tr w:rsidR="00871E34" w:rsidRPr="00BF3806" w14:paraId="5B6A7317" w14:textId="77777777" w:rsidTr="007E41B1">
        <w:trPr>
          <w:trHeight w:val="360"/>
        </w:trPr>
        <w:tc>
          <w:tcPr>
            <w:tcW w:w="5220" w:type="dxa"/>
            <w:gridSpan w:val="6"/>
            <w:tcBorders>
              <w:top w:val="nil"/>
              <w:left w:val="nil"/>
              <w:right w:val="nil"/>
            </w:tcBorders>
            <w:vAlign w:val="center"/>
          </w:tcPr>
          <w:p w14:paraId="34388319" w14:textId="77777777" w:rsidR="00871E34" w:rsidRPr="00BF3806" w:rsidRDefault="003A5D47" w:rsidP="00FB0C8E">
            <w:pPr>
              <w:rPr>
                <w:rFonts w:eastAsia="SimSun"/>
              </w:rPr>
            </w:pPr>
            <w:r>
              <w:rPr>
                <w:rFonts w:eastAsia="SimSun"/>
              </w:rPr>
              <w:t>{{ drafter }}</w:t>
            </w:r>
          </w:p>
        </w:tc>
        <w:tc>
          <w:tcPr>
            <w:tcW w:w="5400" w:type="dxa"/>
            <w:gridSpan w:val="8"/>
            <w:tcBorders>
              <w:top w:val="nil"/>
              <w:left w:val="nil"/>
              <w:bottom w:val="nil"/>
              <w:right w:val="nil"/>
            </w:tcBorders>
            <w:vAlign w:val="center"/>
          </w:tcPr>
          <w:p w14:paraId="770A2641" w14:textId="77777777" w:rsidR="00871E34" w:rsidRPr="00BF3806" w:rsidRDefault="00871E34" w:rsidP="007E41B1">
            <w:pPr>
              <w:rPr>
                <w:rFonts w:eastAsia="SimSun"/>
              </w:rPr>
            </w:pPr>
          </w:p>
        </w:tc>
      </w:tr>
      <w:tr w:rsidR="00871E34" w:rsidRPr="00BF3806" w14:paraId="13A745AA" w14:textId="77777777" w:rsidTr="007E41B1">
        <w:trPr>
          <w:trHeight w:val="512"/>
        </w:trPr>
        <w:tc>
          <w:tcPr>
            <w:tcW w:w="5220" w:type="dxa"/>
            <w:gridSpan w:val="6"/>
            <w:tcBorders>
              <w:left w:val="nil"/>
              <w:right w:val="nil"/>
            </w:tcBorders>
            <w:vAlign w:val="center"/>
          </w:tcPr>
          <w:p w14:paraId="1DCE0D5A" w14:textId="77777777" w:rsidR="00871E34" w:rsidRPr="00BF3806" w:rsidRDefault="003A5D47" w:rsidP="00FB0C8E">
            <w:pPr>
              <w:rPr>
                <w:rFonts w:eastAsia="SimSun"/>
              </w:rPr>
            </w:pPr>
            <w:r>
              <w:rPr>
                <w:rFonts w:eastAsia="SimSun"/>
              </w:rPr>
              <w:t xml:space="preserve">{{ </w:t>
            </w:r>
            <w:proofErr w:type="spellStart"/>
            <w:r>
              <w:rPr>
                <w:rFonts w:eastAsia="SimSun"/>
              </w:rPr>
              <w:t>drafter.address.line_one</w:t>
            </w:r>
            <w:proofErr w:type="spellEnd"/>
            <w:r>
              <w:rPr>
                <w:rFonts w:eastAsia="SimSun"/>
              </w:rPr>
              <w:t>() }}</w:t>
            </w:r>
          </w:p>
        </w:tc>
        <w:tc>
          <w:tcPr>
            <w:tcW w:w="5400" w:type="dxa"/>
            <w:gridSpan w:val="8"/>
            <w:tcBorders>
              <w:top w:val="nil"/>
              <w:left w:val="nil"/>
              <w:bottom w:val="nil"/>
              <w:right w:val="nil"/>
            </w:tcBorders>
            <w:vAlign w:val="center"/>
          </w:tcPr>
          <w:p w14:paraId="04E300ED" w14:textId="77777777" w:rsidR="00871E34" w:rsidRPr="00BF3806" w:rsidRDefault="00871E34" w:rsidP="007E41B1">
            <w:pPr>
              <w:rPr>
                <w:rFonts w:eastAsia="SimSun"/>
              </w:rPr>
            </w:pPr>
          </w:p>
        </w:tc>
      </w:tr>
      <w:tr w:rsidR="003A5D47" w:rsidRPr="00BF3806" w14:paraId="7A100F97" w14:textId="77777777" w:rsidTr="007E41B1">
        <w:trPr>
          <w:trHeight w:val="620"/>
        </w:trPr>
        <w:tc>
          <w:tcPr>
            <w:tcW w:w="5220" w:type="dxa"/>
            <w:gridSpan w:val="6"/>
            <w:tcBorders>
              <w:left w:val="nil"/>
              <w:right w:val="nil"/>
            </w:tcBorders>
            <w:vAlign w:val="center"/>
          </w:tcPr>
          <w:p w14:paraId="13283BC4" w14:textId="77777777" w:rsidR="003A5D47" w:rsidRPr="00BF3806" w:rsidRDefault="003A5D47" w:rsidP="003A5D47">
            <w:pPr>
              <w:rPr>
                <w:rFonts w:eastAsia="SimSun"/>
              </w:rPr>
            </w:pPr>
            <w:r>
              <w:rPr>
                <w:rFonts w:eastAsia="SimSun"/>
              </w:rPr>
              <w:lastRenderedPageBreak/>
              <w:t xml:space="preserve">{{ </w:t>
            </w:r>
            <w:proofErr w:type="spellStart"/>
            <w:r>
              <w:rPr>
                <w:rFonts w:eastAsia="SimSun"/>
              </w:rPr>
              <w:t>drafter.address.line_two</w:t>
            </w:r>
            <w:proofErr w:type="spellEnd"/>
            <w:r>
              <w:rPr>
                <w:rFonts w:eastAsia="SimSun"/>
              </w:rPr>
              <w:t>() }}</w:t>
            </w:r>
          </w:p>
        </w:tc>
        <w:tc>
          <w:tcPr>
            <w:tcW w:w="5400" w:type="dxa"/>
            <w:gridSpan w:val="8"/>
            <w:tcBorders>
              <w:top w:val="nil"/>
              <w:left w:val="nil"/>
              <w:bottom w:val="nil"/>
              <w:right w:val="nil"/>
            </w:tcBorders>
            <w:vAlign w:val="center"/>
          </w:tcPr>
          <w:p w14:paraId="098979BD" w14:textId="77777777" w:rsidR="003A5D47" w:rsidRPr="00BF3806" w:rsidRDefault="003A5D47" w:rsidP="003A5D47">
            <w:pPr>
              <w:rPr>
                <w:rFonts w:eastAsia="SimSun"/>
              </w:rPr>
            </w:pPr>
          </w:p>
        </w:tc>
      </w:tr>
      <w:tr w:rsidR="003A5D47" w:rsidRPr="00BF3806" w14:paraId="5AEDE282" w14:textId="77777777" w:rsidTr="007E41B1">
        <w:trPr>
          <w:trHeight w:val="620"/>
        </w:trPr>
        <w:tc>
          <w:tcPr>
            <w:tcW w:w="5220" w:type="dxa"/>
            <w:gridSpan w:val="6"/>
            <w:tcBorders>
              <w:left w:val="nil"/>
              <w:right w:val="nil"/>
            </w:tcBorders>
            <w:vAlign w:val="center"/>
          </w:tcPr>
          <w:p w14:paraId="5532FC14" w14:textId="77777777" w:rsidR="003A5D47" w:rsidRPr="00BF3806" w:rsidRDefault="003A5D47" w:rsidP="003A5D47">
            <w:pPr>
              <w:rPr>
                <w:rFonts w:eastAsia="SimSun"/>
              </w:rPr>
            </w:pPr>
            <w:r>
              <w:rPr>
                <w:rFonts w:eastAsia="SimSun"/>
              </w:rPr>
              <w:t>{%tr else %}</w:t>
            </w:r>
          </w:p>
        </w:tc>
        <w:tc>
          <w:tcPr>
            <w:tcW w:w="5400" w:type="dxa"/>
            <w:gridSpan w:val="8"/>
            <w:tcBorders>
              <w:top w:val="nil"/>
              <w:left w:val="nil"/>
              <w:bottom w:val="nil"/>
              <w:right w:val="nil"/>
            </w:tcBorders>
            <w:vAlign w:val="center"/>
          </w:tcPr>
          <w:p w14:paraId="1FFD7E95" w14:textId="77777777" w:rsidR="003A5D47" w:rsidRPr="00BF3806" w:rsidRDefault="003A5D47" w:rsidP="003A5D47">
            <w:pPr>
              <w:rPr>
                <w:rFonts w:eastAsia="SimSun"/>
              </w:rPr>
            </w:pPr>
          </w:p>
        </w:tc>
      </w:tr>
      <w:tr w:rsidR="003A5D47" w:rsidRPr="00BF3806" w14:paraId="385FC033" w14:textId="77777777" w:rsidTr="007E41B1">
        <w:trPr>
          <w:trHeight w:val="620"/>
        </w:trPr>
        <w:tc>
          <w:tcPr>
            <w:tcW w:w="5220" w:type="dxa"/>
            <w:gridSpan w:val="6"/>
            <w:tcBorders>
              <w:left w:val="nil"/>
              <w:right w:val="nil"/>
            </w:tcBorders>
            <w:vAlign w:val="center"/>
          </w:tcPr>
          <w:p w14:paraId="731780E5" w14:textId="77777777" w:rsidR="003A5D47" w:rsidRDefault="003A5D47" w:rsidP="003A5D47">
            <w:pPr>
              <w:rPr>
                <w:rFonts w:eastAsia="SimSun"/>
              </w:rPr>
            </w:pPr>
          </w:p>
        </w:tc>
        <w:tc>
          <w:tcPr>
            <w:tcW w:w="5400" w:type="dxa"/>
            <w:gridSpan w:val="8"/>
            <w:tcBorders>
              <w:top w:val="nil"/>
              <w:left w:val="nil"/>
              <w:bottom w:val="nil"/>
              <w:right w:val="nil"/>
            </w:tcBorders>
            <w:vAlign w:val="center"/>
          </w:tcPr>
          <w:p w14:paraId="67B8D211" w14:textId="77777777" w:rsidR="003A5D47" w:rsidRPr="00BF3806" w:rsidRDefault="003A5D47" w:rsidP="003A5D47">
            <w:pPr>
              <w:rPr>
                <w:rFonts w:eastAsia="SimSun"/>
              </w:rPr>
            </w:pPr>
          </w:p>
        </w:tc>
      </w:tr>
      <w:tr w:rsidR="003A5D47" w:rsidRPr="00BF3806" w14:paraId="3D3E777A" w14:textId="77777777" w:rsidTr="007E41B1">
        <w:trPr>
          <w:trHeight w:val="620"/>
        </w:trPr>
        <w:tc>
          <w:tcPr>
            <w:tcW w:w="5220" w:type="dxa"/>
            <w:gridSpan w:val="6"/>
            <w:tcBorders>
              <w:left w:val="nil"/>
              <w:right w:val="nil"/>
            </w:tcBorders>
            <w:vAlign w:val="center"/>
          </w:tcPr>
          <w:p w14:paraId="4C5D3F31" w14:textId="77777777" w:rsidR="003A5D47" w:rsidRDefault="003A5D47" w:rsidP="003A5D47">
            <w:pPr>
              <w:rPr>
                <w:rFonts w:eastAsia="SimSun"/>
              </w:rPr>
            </w:pPr>
          </w:p>
        </w:tc>
        <w:tc>
          <w:tcPr>
            <w:tcW w:w="5400" w:type="dxa"/>
            <w:gridSpan w:val="8"/>
            <w:tcBorders>
              <w:top w:val="nil"/>
              <w:left w:val="nil"/>
              <w:bottom w:val="nil"/>
              <w:right w:val="nil"/>
            </w:tcBorders>
            <w:vAlign w:val="center"/>
          </w:tcPr>
          <w:p w14:paraId="304E0C66" w14:textId="77777777" w:rsidR="003A5D47" w:rsidRPr="00BF3806" w:rsidRDefault="003A5D47" w:rsidP="003A5D47">
            <w:pPr>
              <w:rPr>
                <w:rFonts w:eastAsia="SimSun"/>
              </w:rPr>
            </w:pPr>
          </w:p>
        </w:tc>
      </w:tr>
      <w:tr w:rsidR="003A5D47" w:rsidRPr="00BF3806" w14:paraId="67C499FF" w14:textId="77777777" w:rsidTr="007E41B1">
        <w:trPr>
          <w:trHeight w:val="620"/>
        </w:trPr>
        <w:tc>
          <w:tcPr>
            <w:tcW w:w="5220" w:type="dxa"/>
            <w:gridSpan w:val="6"/>
            <w:tcBorders>
              <w:left w:val="nil"/>
              <w:right w:val="nil"/>
            </w:tcBorders>
            <w:vAlign w:val="center"/>
          </w:tcPr>
          <w:p w14:paraId="207A55AB" w14:textId="77777777" w:rsidR="003A5D47" w:rsidRDefault="003A5D47" w:rsidP="003A5D47">
            <w:pPr>
              <w:rPr>
                <w:rFonts w:eastAsia="SimSun"/>
              </w:rPr>
            </w:pPr>
          </w:p>
        </w:tc>
        <w:tc>
          <w:tcPr>
            <w:tcW w:w="5400" w:type="dxa"/>
            <w:gridSpan w:val="8"/>
            <w:tcBorders>
              <w:top w:val="nil"/>
              <w:left w:val="nil"/>
              <w:bottom w:val="nil"/>
              <w:right w:val="nil"/>
            </w:tcBorders>
            <w:vAlign w:val="center"/>
          </w:tcPr>
          <w:p w14:paraId="10354C81" w14:textId="77777777" w:rsidR="003A5D47" w:rsidRPr="00BF3806" w:rsidRDefault="003A5D47" w:rsidP="003A5D47">
            <w:pPr>
              <w:rPr>
                <w:rFonts w:eastAsia="SimSun"/>
              </w:rPr>
            </w:pPr>
          </w:p>
        </w:tc>
      </w:tr>
      <w:tr w:rsidR="003A5D47" w:rsidRPr="00BF3806" w14:paraId="3DFA2D65" w14:textId="77777777" w:rsidTr="007E41B1">
        <w:trPr>
          <w:trHeight w:val="620"/>
        </w:trPr>
        <w:tc>
          <w:tcPr>
            <w:tcW w:w="5220" w:type="dxa"/>
            <w:gridSpan w:val="6"/>
            <w:tcBorders>
              <w:left w:val="nil"/>
              <w:right w:val="nil"/>
            </w:tcBorders>
            <w:vAlign w:val="center"/>
          </w:tcPr>
          <w:p w14:paraId="7C54C11F" w14:textId="77777777" w:rsidR="003A5D47" w:rsidRDefault="003A5D47" w:rsidP="003A5D47">
            <w:pPr>
              <w:rPr>
                <w:rFonts w:eastAsia="SimSun"/>
              </w:rPr>
            </w:pPr>
            <w:r>
              <w:rPr>
                <w:rFonts w:eastAsia="SimSun"/>
              </w:rPr>
              <w:t>{%tr endif %}</w:t>
            </w:r>
          </w:p>
        </w:tc>
        <w:tc>
          <w:tcPr>
            <w:tcW w:w="5400" w:type="dxa"/>
            <w:gridSpan w:val="8"/>
            <w:tcBorders>
              <w:top w:val="nil"/>
              <w:left w:val="nil"/>
              <w:bottom w:val="nil"/>
              <w:right w:val="nil"/>
            </w:tcBorders>
            <w:vAlign w:val="center"/>
          </w:tcPr>
          <w:p w14:paraId="5A81BB45" w14:textId="77777777" w:rsidR="003A5D47" w:rsidRPr="00BF3806" w:rsidRDefault="003A5D47" w:rsidP="003A5D47">
            <w:pPr>
              <w:rPr>
                <w:rFonts w:eastAsia="SimSun"/>
              </w:rPr>
            </w:pPr>
          </w:p>
        </w:tc>
      </w:tr>
    </w:tbl>
    <w:p w14:paraId="41AC41AD" w14:textId="77777777" w:rsidR="00232293" w:rsidRDefault="00232293" w:rsidP="007376F4">
      <w:pPr>
        <w:jc w:val="center"/>
        <w:rPr>
          <w:b/>
        </w:rPr>
      </w:pPr>
    </w:p>
    <w:p w14:paraId="0860565A" w14:textId="77777777" w:rsidR="00232293" w:rsidRDefault="00232293">
      <w:pPr>
        <w:rPr>
          <w:b/>
        </w:rPr>
      </w:pPr>
      <w:r>
        <w:rPr>
          <w:b/>
        </w:rPr>
        <w:br w:type="page"/>
      </w:r>
    </w:p>
    <w:p w14:paraId="72DD7FA0" w14:textId="77777777" w:rsidR="001F18FD" w:rsidRPr="00BF3806" w:rsidRDefault="001F18FD" w:rsidP="007376F4">
      <w:pPr>
        <w:jc w:val="center"/>
        <w:rPr>
          <w:b/>
        </w:rPr>
      </w:pPr>
      <w:r w:rsidRPr="00BF3806">
        <w:rPr>
          <w:b/>
        </w:rPr>
        <w:lastRenderedPageBreak/>
        <w:t>IMPORTANT NOTICE TO THE PRINCIPAL</w:t>
      </w:r>
    </w:p>
    <w:p w14:paraId="36762186" w14:textId="77777777" w:rsidR="001F18FD" w:rsidRPr="00BF3806" w:rsidRDefault="001F18FD" w:rsidP="001F18FD"/>
    <w:p w14:paraId="6CF0EA05" w14:textId="77777777" w:rsidR="001F18FD" w:rsidRPr="00BF3806" w:rsidRDefault="001F18FD" w:rsidP="0097550C">
      <w:pPr>
        <w:ind w:firstLine="720"/>
      </w:pPr>
      <w:r w:rsidRPr="00BF3806">
        <w:t xml:space="preserve">READ THIS NOTICE CAREFULLY.  The power of attorney form that you will be signing is a legal document.  It is governed by Minnesota Statutes, chapter 523.  If there is anything about this form that you do not understand, you should seek legal advice.  </w:t>
      </w:r>
    </w:p>
    <w:p w14:paraId="714EA192" w14:textId="77777777" w:rsidR="001F18FD" w:rsidRPr="00BF3806" w:rsidRDefault="001F18FD" w:rsidP="001F18FD"/>
    <w:p w14:paraId="709963A2" w14:textId="77777777" w:rsidR="001F18FD" w:rsidRPr="00BF3806" w:rsidRDefault="001F18FD" w:rsidP="0097550C">
      <w:pPr>
        <w:ind w:firstLine="720"/>
      </w:pPr>
      <w:r w:rsidRPr="00BF3806">
        <w:t>PURPOSE:  The purpose of the power of attorney is for you, the principal, to give broad and sweeping powers to your attorney(s)-in-fact, who is the person you designate to handle your affairs.  Any action taken by your attorney(s)-in-fact pursuant to the powers you designate in this power of attorney form binds you, your heirs and assigns, and the representative of your estate in the same manner as though you took the action yourself.</w:t>
      </w:r>
    </w:p>
    <w:p w14:paraId="479038F5" w14:textId="77777777" w:rsidR="001F18FD" w:rsidRPr="00BF3806" w:rsidRDefault="001F18FD" w:rsidP="001F18FD"/>
    <w:p w14:paraId="02E5F9A2" w14:textId="77777777" w:rsidR="001F18FD" w:rsidRPr="00BF3806" w:rsidRDefault="001F18FD" w:rsidP="0097550C">
      <w:pPr>
        <w:ind w:firstLine="720"/>
      </w:pPr>
      <w:r w:rsidRPr="00BF3806">
        <w:t>POWERS GIVEN:  You will be granting the attorney(s)-in-fact power to enter into transactions relating to any of your real or personal property, even without your consent or any advance notice to you.  The powers granted to the attorney(s)-in-fact are broad and not supervised.  THIS POWER OF ATTORNEY DOES NOT GRANT ANY POWERS TO MAKE HEALTH CARE DECISIONS FOR YOU.  TO GIVE SOMEONE THOSE POWERS, YOU MUST USE A HEALTH CARE DIRECTIVE THAT COMPLIES WITH MINNESOTA STATUTES, CHAPTER 145(C).</w:t>
      </w:r>
    </w:p>
    <w:p w14:paraId="4BA65B2C" w14:textId="77777777" w:rsidR="001F18FD" w:rsidRPr="00BF3806" w:rsidRDefault="001F18FD" w:rsidP="001F18FD"/>
    <w:p w14:paraId="48047DFA" w14:textId="77777777" w:rsidR="0097550C" w:rsidRPr="00BF3806" w:rsidRDefault="001F18FD" w:rsidP="0097550C">
      <w:pPr>
        <w:ind w:firstLine="720"/>
      </w:pPr>
      <w:r w:rsidRPr="00BF3806">
        <w:t xml:space="preserve">DUTIES OF YOUR ATTORNEY(S)-IN-FACT:  Your attorney(s)-in-fact must keep complete records of all transactions entered into on your behalf.  You may request that your attorney(s)-in-fact provide you or someone else that you designate a periodic accounting, which is a written statement that gives reasonable notice of all transactions entered into on your behalf.  Your attorney(s)-in-fact must also render an accounting if the attorney-in-fact reimburses himself or herself for any expenditure they made on behalf of you.  </w:t>
      </w:r>
    </w:p>
    <w:p w14:paraId="6F61CC3D" w14:textId="77777777" w:rsidR="0097550C" w:rsidRPr="00BF3806" w:rsidRDefault="0097550C" w:rsidP="001F18FD"/>
    <w:p w14:paraId="15E539FF" w14:textId="77777777" w:rsidR="001F18FD" w:rsidRPr="00BF3806" w:rsidRDefault="001F18FD" w:rsidP="0097550C">
      <w:pPr>
        <w:ind w:firstLine="720"/>
      </w:pPr>
      <w:r w:rsidRPr="00BF3806">
        <w:t xml:space="preserve">An attorney-in-fact is personally liable to any person, including you, who is injured by an action taken by an attorney-in-fact in bad faith under the power of attorney or by an attorney-in-fact’s failure to account when the attorney-in-fact has a duty to account under this section.  The attorney(s)-in-fact must act with your </w:t>
      </w:r>
      <w:proofErr w:type="gramStart"/>
      <w:r w:rsidRPr="00BF3806">
        <w:t>interests</w:t>
      </w:r>
      <w:proofErr w:type="gramEnd"/>
      <w:r w:rsidRPr="00BF3806">
        <w:t xml:space="preserve"> utmost in mind.</w:t>
      </w:r>
    </w:p>
    <w:p w14:paraId="15EEAC9A" w14:textId="77777777" w:rsidR="001F18FD" w:rsidRPr="00BF3806" w:rsidRDefault="001F18FD" w:rsidP="001F18FD"/>
    <w:p w14:paraId="006055EF" w14:textId="77777777" w:rsidR="0097550C" w:rsidRPr="00BF3806" w:rsidRDefault="001F18FD" w:rsidP="0097550C">
      <w:pPr>
        <w:ind w:firstLine="720"/>
      </w:pPr>
      <w:r w:rsidRPr="00BF3806">
        <w:t xml:space="preserve">TERMINATION:  If you choose, your attorney(s)-in-fact may exercise these powers throughout your lifetime, both before and after you become incapacitated.  However, a court can take away the powers of your attorney(s)-in-fact because of improper acts.  You may also revoke this power of attorney if you wish.  This power of attorney is automatically terminated if the power is granted to your spouse and proceedings are commenced for dissolution, legal separation, or annulment of your marriage.  </w:t>
      </w:r>
    </w:p>
    <w:p w14:paraId="0ACD57F7" w14:textId="77777777" w:rsidR="0097550C" w:rsidRPr="00BF3806" w:rsidRDefault="0097550C" w:rsidP="0097550C">
      <w:pPr>
        <w:ind w:firstLine="720"/>
      </w:pPr>
    </w:p>
    <w:p w14:paraId="02B463AC" w14:textId="77777777" w:rsidR="00F34382" w:rsidRPr="00BF3806" w:rsidRDefault="001F18FD" w:rsidP="0097550C">
      <w:pPr>
        <w:ind w:firstLine="720"/>
      </w:pPr>
      <w:r w:rsidRPr="00BF3806">
        <w:t xml:space="preserve">This power of attorney authorizes, but does not require, the attorney(s)-in-fact to act for you.  You are not required to sign this power of attorney, but it will not take effect without your signature.  You should not sign this power of attorney if you do not understand everything in it, and what your attorney(s)-in-fact will be able to do if you do sign it.  </w:t>
      </w:r>
    </w:p>
    <w:p w14:paraId="5D605D2B" w14:textId="77777777" w:rsidR="00F34382" w:rsidRPr="00BF3806" w:rsidRDefault="00F34382" w:rsidP="001F18FD"/>
    <w:p w14:paraId="54E32533" w14:textId="77777777" w:rsidR="001F18FD" w:rsidRPr="00BF3806" w:rsidRDefault="001F18FD" w:rsidP="001F18FD">
      <w:r w:rsidRPr="00BF3806">
        <w:t xml:space="preserve">Please place your initials on the following line indicating you have read this IMPORTANT NOTICE TO THE PRINCIPAL: </w:t>
      </w:r>
    </w:p>
    <w:p w14:paraId="2916F2AA" w14:textId="77777777" w:rsidR="001F18FD" w:rsidRPr="00BF3806" w:rsidRDefault="001F18FD" w:rsidP="001F18FD"/>
    <w:p w14:paraId="70683521" w14:textId="77777777" w:rsidR="001F18FD" w:rsidRPr="00BF3806" w:rsidRDefault="001F18FD" w:rsidP="001F18FD">
      <w:r w:rsidRPr="00BF3806">
        <w:t>______________</w:t>
      </w:r>
    </w:p>
    <w:p w14:paraId="68CB16DE" w14:textId="77777777" w:rsidR="00232293" w:rsidRDefault="00232293">
      <w:pPr>
        <w:rPr>
          <w:b/>
        </w:rPr>
      </w:pPr>
      <w:r>
        <w:rPr>
          <w:b/>
        </w:rPr>
        <w:br w:type="page"/>
      </w:r>
    </w:p>
    <w:p w14:paraId="5239216F" w14:textId="77777777" w:rsidR="001F18FD" w:rsidRPr="00BF3806" w:rsidRDefault="001F18FD" w:rsidP="007376F4">
      <w:pPr>
        <w:jc w:val="center"/>
        <w:rPr>
          <w:b/>
        </w:rPr>
      </w:pPr>
      <w:r w:rsidRPr="00BF3806">
        <w:rPr>
          <w:b/>
        </w:rPr>
        <w:lastRenderedPageBreak/>
        <w:t>IMPORTANT NOTICE TO THE ATTORNEY(S)-IN-FACT</w:t>
      </w:r>
    </w:p>
    <w:p w14:paraId="74C4708B" w14:textId="77777777" w:rsidR="0097550C" w:rsidRPr="00BF3806" w:rsidRDefault="0097550C" w:rsidP="001F18FD"/>
    <w:p w14:paraId="2F1E80CE" w14:textId="77777777" w:rsidR="001F18FD" w:rsidRPr="00BF3806" w:rsidRDefault="001F18FD" w:rsidP="0097550C">
      <w:pPr>
        <w:ind w:firstLine="360"/>
      </w:pPr>
      <w:r w:rsidRPr="00BF3806">
        <w:t>You have been nominated by the principal to act as an attorney-in-fact.  You are under no duty to exercise the authority granted by the power of attorney.  However, when you do exercise any power conferred by the power of attorney, you must:</w:t>
      </w:r>
    </w:p>
    <w:p w14:paraId="40401F80" w14:textId="77777777" w:rsidR="001F18FD" w:rsidRPr="00BF3806" w:rsidRDefault="001F18FD" w:rsidP="001F18FD"/>
    <w:p w14:paraId="770541F8" w14:textId="77777777" w:rsidR="001F18FD" w:rsidRPr="00BF3806" w:rsidRDefault="001F18FD" w:rsidP="001F18FD">
      <w:pPr>
        <w:numPr>
          <w:ilvl w:val="0"/>
          <w:numId w:val="11"/>
        </w:numPr>
      </w:pPr>
      <w:r w:rsidRPr="00BF3806">
        <w:t>act with the interests of the principal utmost in mind;</w:t>
      </w:r>
    </w:p>
    <w:p w14:paraId="1FC0CA72" w14:textId="77777777" w:rsidR="0097550C" w:rsidRPr="00BF3806" w:rsidRDefault="0097550C" w:rsidP="0097550C">
      <w:pPr>
        <w:ind w:left="720"/>
      </w:pPr>
    </w:p>
    <w:p w14:paraId="42233AED" w14:textId="77777777" w:rsidR="001F18FD" w:rsidRPr="00BF3806" w:rsidRDefault="001F18FD" w:rsidP="001F18FD">
      <w:pPr>
        <w:numPr>
          <w:ilvl w:val="0"/>
          <w:numId w:val="11"/>
        </w:numPr>
      </w:pPr>
      <w:r w:rsidRPr="00BF3806">
        <w:t>exercise the power in the same manner as an ordinarily prudent person of discretion and intelligence would exercise in the management of the person’s own affairs;</w:t>
      </w:r>
    </w:p>
    <w:p w14:paraId="5C9862D3" w14:textId="77777777" w:rsidR="0097550C" w:rsidRPr="00BF3806" w:rsidRDefault="0097550C" w:rsidP="0097550C">
      <w:pPr>
        <w:ind w:left="720"/>
      </w:pPr>
    </w:p>
    <w:p w14:paraId="5D14127D" w14:textId="77777777" w:rsidR="001F18FD" w:rsidRPr="00BF3806" w:rsidRDefault="001F18FD" w:rsidP="001F18FD">
      <w:pPr>
        <w:numPr>
          <w:ilvl w:val="0"/>
          <w:numId w:val="11"/>
        </w:numPr>
      </w:pPr>
      <w:r w:rsidRPr="00BF3806">
        <w:t>render accountings as directed by the principal or whenever you reimburse yourself for expenditures made on behalf of the principal;</w:t>
      </w:r>
    </w:p>
    <w:p w14:paraId="66163D71" w14:textId="77777777" w:rsidR="0097550C" w:rsidRPr="00BF3806" w:rsidRDefault="0097550C" w:rsidP="0097550C">
      <w:pPr>
        <w:ind w:left="720"/>
      </w:pPr>
    </w:p>
    <w:p w14:paraId="7E4017CD" w14:textId="77777777" w:rsidR="001F18FD" w:rsidRPr="00BF3806" w:rsidRDefault="001F18FD" w:rsidP="001F18FD">
      <w:pPr>
        <w:numPr>
          <w:ilvl w:val="0"/>
          <w:numId w:val="11"/>
        </w:numPr>
      </w:pPr>
      <w:r w:rsidRPr="00BF3806">
        <w:t>act in good faith for the best interest of the principal, using due care, competence, and diligence;</w:t>
      </w:r>
    </w:p>
    <w:p w14:paraId="7BDE080F" w14:textId="77777777" w:rsidR="0097550C" w:rsidRPr="00BF3806" w:rsidRDefault="0097550C" w:rsidP="0097550C">
      <w:pPr>
        <w:ind w:left="720"/>
      </w:pPr>
    </w:p>
    <w:p w14:paraId="0FE81991" w14:textId="77777777" w:rsidR="001F18FD" w:rsidRPr="00BF3806" w:rsidRDefault="001F18FD" w:rsidP="001F18FD">
      <w:pPr>
        <w:numPr>
          <w:ilvl w:val="0"/>
          <w:numId w:val="11"/>
        </w:numPr>
      </w:pPr>
      <w:r w:rsidRPr="00BF3806">
        <w:t>cease acting on behalf of the principal if you learn of any event that terminates this power of attorney or terminates your authority under this power of attorney, such as revocation by the principal of the power of attorney, the death of the principal, or the commencement of proceedings for dissolution, separation, or annulment of your marriage to the principal;</w:t>
      </w:r>
    </w:p>
    <w:p w14:paraId="56299BBA" w14:textId="77777777" w:rsidR="0097550C" w:rsidRPr="00BF3806" w:rsidRDefault="0097550C" w:rsidP="0097550C">
      <w:pPr>
        <w:ind w:left="720"/>
      </w:pPr>
    </w:p>
    <w:p w14:paraId="1548166D" w14:textId="77777777" w:rsidR="001F18FD" w:rsidRPr="00BF3806" w:rsidRDefault="001F18FD" w:rsidP="001F18FD">
      <w:pPr>
        <w:numPr>
          <w:ilvl w:val="0"/>
          <w:numId w:val="11"/>
        </w:numPr>
      </w:pPr>
      <w:r w:rsidRPr="00BF3806">
        <w:t>disclose your identity as an attorney-in-fact whenever you act for the principal by signing in substantially the following manner:  Signature by a person as “attorney-in-fact for (name of principal)” or “(name of principal) by (name of the attorney-in-fact) the principal’s attorney-in-fact”;</w:t>
      </w:r>
    </w:p>
    <w:p w14:paraId="0990FDA3" w14:textId="77777777" w:rsidR="0097550C" w:rsidRPr="00BF3806" w:rsidRDefault="0097550C" w:rsidP="0097550C">
      <w:pPr>
        <w:ind w:left="720"/>
      </w:pPr>
    </w:p>
    <w:p w14:paraId="1A5F05DF" w14:textId="77777777" w:rsidR="0097550C" w:rsidRPr="00BF3806" w:rsidRDefault="001F18FD" w:rsidP="001F18FD">
      <w:pPr>
        <w:numPr>
          <w:ilvl w:val="0"/>
          <w:numId w:val="11"/>
        </w:numPr>
      </w:pPr>
      <w:r w:rsidRPr="00BF3806">
        <w:t xml:space="preserve">acknowledge you have read and understood this IMPORTANT NOTICE TO THE ATTORNEY(S)-IN-FACT by signing the power of attorney form.  </w:t>
      </w:r>
    </w:p>
    <w:p w14:paraId="4A710391" w14:textId="77777777" w:rsidR="0097550C" w:rsidRPr="00BF3806" w:rsidRDefault="0097550C" w:rsidP="0097550C"/>
    <w:p w14:paraId="6CA2BD6C" w14:textId="77777777" w:rsidR="0097550C" w:rsidRPr="00BF3806" w:rsidRDefault="001F18FD" w:rsidP="0097550C">
      <w:pPr>
        <w:ind w:firstLine="360"/>
      </w:pPr>
      <w:r w:rsidRPr="00BF3806">
        <w:t xml:space="preserve">You are personally liable to any person, including the principal, who is injured by an action taken by you in bad faith under the power of attorney or by your failure to account when the duty to account has arisen.  </w:t>
      </w:r>
    </w:p>
    <w:p w14:paraId="3A49B9B7" w14:textId="77777777" w:rsidR="0097550C" w:rsidRPr="00BF3806" w:rsidRDefault="0097550C" w:rsidP="0097550C">
      <w:pPr>
        <w:ind w:firstLine="360"/>
      </w:pPr>
    </w:p>
    <w:p w14:paraId="39668775" w14:textId="77777777" w:rsidR="001F18FD" w:rsidRPr="00BF3806" w:rsidRDefault="001F18FD" w:rsidP="0097550C">
      <w:pPr>
        <w:ind w:firstLine="360"/>
      </w:pPr>
      <w:r w:rsidRPr="00BF3806">
        <w:t>The meaning of the powers granted to you is contained in Minnesota Statutes, chapter 523.  If there is anything about this document or your duties that you do not understand, you should seek legal advice.</w:t>
      </w:r>
    </w:p>
    <w:p w14:paraId="2D677583" w14:textId="77777777" w:rsidR="00232293" w:rsidRDefault="00232293">
      <w:pPr>
        <w:rPr>
          <w:rFonts w:asciiTheme="minorHAnsi" w:hAnsiTheme="minorHAnsi"/>
          <w:b/>
        </w:rPr>
      </w:pPr>
      <w:r>
        <w:rPr>
          <w:rFonts w:asciiTheme="minorHAnsi" w:hAnsiTheme="minorHAnsi"/>
          <w:b/>
        </w:rPr>
        <w:br w:type="page"/>
      </w:r>
    </w:p>
    <w:p w14:paraId="7513EC8B" w14:textId="77777777" w:rsidR="00AF0309" w:rsidRPr="00BF3806" w:rsidRDefault="00AF0309" w:rsidP="00AF0309">
      <w:pPr>
        <w:jc w:val="center"/>
        <w:rPr>
          <w:rFonts w:asciiTheme="minorHAnsi" w:hAnsiTheme="minorHAnsi"/>
        </w:rPr>
      </w:pPr>
      <w:r w:rsidRPr="00BF3806">
        <w:rPr>
          <w:rFonts w:asciiTheme="minorHAnsi" w:hAnsiTheme="minorHAnsi"/>
          <w:b/>
        </w:rPr>
        <w:lastRenderedPageBreak/>
        <w:t>REVOCATION OF POWER OF ATTORNEY</w:t>
      </w:r>
    </w:p>
    <w:p w14:paraId="1866750D" w14:textId="77777777" w:rsidR="00AF0309" w:rsidRPr="00BF3806" w:rsidRDefault="00AF0309" w:rsidP="00AF0309">
      <w:pPr>
        <w:jc w:val="center"/>
        <w:rPr>
          <w:rFonts w:asciiTheme="minorHAnsi" w:hAnsiTheme="minorHAnsi"/>
          <w:b/>
        </w:rPr>
      </w:pPr>
      <w:r w:rsidRPr="00BF3806">
        <w:rPr>
          <w:rFonts w:asciiTheme="minorHAnsi" w:hAnsiTheme="minorHAnsi"/>
          <w:b/>
        </w:rPr>
        <w:t xml:space="preserve">Minnesota Statutes, </w:t>
      </w:r>
      <w:r w:rsidRPr="00BF3806">
        <w:rPr>
          <w:rFonts w:asciiTheme="minorHAnsi" w:hAnsiTheme="minorHAnsi" w:cs="Courier New"/>
          <w:b/>
        </w:rPr>
        <w:t>§</w:t>
      </w:r>
      <w:r w:rsidRPr="00BF3806">
        <w:rPr>
          <w:rFonts w:asciiTheme="minorHAnsi" w:hAnsiTheme="minorHAnsi"/>
          <w:b/>
        </w:rPr>
        <w:t xml:space="preserve"> 523.11</w:t>
      </w:r>
    </w:p>
    <w:p w14:paraId="2DA54492" w14:textId="77777777" w:rsidR="00AF0309" w:rsidRPr="00BF3806" w:rsidRDefault="00AF0309" w:rsidP="00AF0309">
      <w:pPr>
        <w:rPr>
          <w:rFonts w:asciiTheme="minorHAnsi" w:hAnsiTheme="minorHAnsi"/>
        </w:rPr>
      </w:pPr>
    </w:p>
    <w:p w14:paraId="38446E81" w14:textId="77777777" w:rsidR="00AF0309" w:rsidRPr="00BF3806" w:rsidRDefault="00AF0309" w:rsidP="00AF0309"/>
    <w:p w14:paraId="3450200F" w14:textId="77777777" w:rsidR="00AF0309" w:rsidRPr="00BF3806" w:rsidRDefault="00AF0309" w:rsidP="00AF0309"/>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
        <w:gridCol w:w="208"/>
        <w:gridCol w:w="324"/>
        <w:gridCol w:w="180"/>
        <w:gridCol w:w="720"/>
        <w:gridCol w:w="540"/>
        <w:gridCol w:w="1080"/>
        <w:gridCol w:w="720"/>
        <w:gridCol w:w="720"/>
        <w:gridCol w:w="360"/>
        <w:gridCol w:w="54"/>
        <w:gridCol w:w="546"/>
        <w:gridCol w:w="480"/>
        <w:gridCol w:w="525"/>
        <w:gridCol w:w="15"/>
        <w:gridCol w:w="900"/>
        <w:gridCol w:w="840"/>
        <w:gridCol w:w="600"/>
        <w:gridCol w:w="840"/>
      </w:tblGrid>
      <w:tr w:rsidR="00AF0309" w:rsidRPr="00BF3806" w14:paraId="5C4B268B" w14:textId="77777777" w:rsidTr="00050C5A">
        <w:trPr>
          <w:trHeight w:val="331"/>
        </w:trPr>
        <w:tc>
          <w:tcPr>
            <w:tcW w:w="5148" w:type="dxa"/>
            <w:gridSpan w:val="10"/>
            <w:tcBorders>
              <w:left w:val="nil"/>
              <w:bottom w:val="nil"/>
              <w:right w:val="nil"/>
            </w:tcBorders>
            <w:vAlign w:val="bottom"/>
          </w:tcPr>
          <w:p w14:paraId="00EAA716" w14:textId="77777777" w:rsidR="00AF0309" w:rsidRPr="00BF3806" w:rsidRDefault="00AF0309" w:rsidP="00050C5A">
            <w:pPr>
              <w:rPr>
                <w:rFonts w:asciiTheme="minorHAnsi" w:eastAsia="SimSun" w:hAnsiTheme="minorHAnsi"/>
              </w:rPr>
            </w:pPr>
          </w:p>
        </w:tc>
        <w:tc>
          <w:tcPr>
            <w:tcW w:w="4800" w:type="dxa"/>
            <w:gridSpan w:val="9"/>
            <w:tcBorders>
              <w:left w:val="nil"/>
              <w:bottom w:val="nil"/>
              <w:right w:val="nil"/>
            </w:tcBorders>
            <w:vAlign w:val="bottom"/>
          </w:tcPr>
          <w:p w14:paraId="45189CFB" w14:textId="77777777" w:rsidR="00AF0309" w:rsidRPr="00BF3806" w:rsidRDefault="00AF0309" w:rsidP="00050C5A">
            <w:pPr>
              <w:rPr>
                <w:rFonts w:asciiTheme="minorHAnsi" w:eastAsia="SimSun" w:hAnsiTheme="minorHAnsi"/>
              </w:rPr>
            </w:pPr>
          </w:p>
        </w:tc>
      </w:tr>
      <w:tr w:rsidR="00AF0309" w:rsidRPr="00BF3806" w14:paraId="000B9D86" w14:textId="77777777" w:rsidTr="00050C5A">
        <w:trPr>
          <w:trHeight w:val="331"/>
        </w:trPr>
        <w:tc>
          <w:tcPr>
            <w:tcW w:w="5148" w:type="dxa"/>
            <w:gridSpan w:val="10"/>
            <w:tcBorders>
              <w:top w:val="nil"/>
              <w:left w:val="nil"/>
              <w:bottom w:val="nil"/>
              <w:right w:val="nil"/>
            </w:tcBorders>
            <w:vAlign w:val="bottom"/>
          </w:tcPr>
          <w:p w14:paraId="4A12943D" w14:textId="77777777" w:rsidR="00AF0309" w:rsidRPr="00BF3806" w:rsidRDefault="00AF0309" w:rsidP="00050C5A">
            <w:pPr>
              <w:rPr>
                <w:rFonts w:asciiTheme="minorHAnsi" w:eastAsia="SimSun" w:hAnsiTheme="minorHAnsi"/>
              </w:rPr>
            </w:pPr>
            <w:r w:rsidRPr="00BF3806">
              <w:rPr>
                <w:rFonts w:asciiTheme="minorHAnsi" w:eastAsia="SimSun" w:hAnsiTheme="minorHAnsi"/>
              </w:rPr>
              <w:t>TO WHOM IT MAY CONCERN:</w:t>
            </w:r>
          </w:p>
        </w:tc>
        <w:tc>
          <w:tcPr>
            <w:tcW w:w="4800" w:type="dxa"/>
            <w:gridSpan w:val="9"/>
            <w:tcBorders>
              <w:top w:val="nil"/>
              <w:left w:val="nil"/>
              <w:bottom w:val="nil"/>
              <w:right w:val="nil"/>
            </w:tcBorders>
            <w:vAlign w:val="bottom"/>
          </w:tcPr>
          <w:p w14:paraId="45CDB7A9" w14:textId="77777777" w:rsidR="00AF0309" w:rsidRPr="00BF3806" w:rsidRDefault="00AF0309" w:rsidP="00050C5A">
            <w:pPr>
              <w:rPr>
                <w:rFonts w:asciiTheme="minorHAnsi" w:eastAsia="SimSun" w:hAnsiTheme="minorHAnsi"/>
              </w:rPr>
            </w:pPr>
          </w:p>
        </w:tc>
      </w:tr>
      <w:tr w:rsidR="00AF0309" w:rsidRPr="00BF3806" w14:paraId="13A9A56B" w14:textId="77777777" w:rsidTr="00050C5A">
        <w:trPr>
          <w:trHeight w:val="331"/>
        </w:trPr>
        <w:tc>
          <w:tcPr>
            <w:tcW w:w="5148" w:type="dxa"/>
            <w:gridSpan w:val="10"/>
            <w:tcBorders>
              <w:top w:val="nil"/>
              <w:left w:val="nil"/>
              <w:bottom w:val="nil"/>
              <w:right w:val="nil"/>
            </w:tcBorders>
            <w:vAlign w:val="bottom"/>
          </w:tcPr>
          <w:p w14:paraId="58A6C9F6" w14:textId="77777777"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14:paraId="119EC99F" w14:textId="77777777" w:rsidR="00AF0309" w:rsidRPr="00BF3806" w:rsidRDefault="00AF0309" w:rsidP="00050C5A">
            <w:pPr>
              <w:rPr>
                <w:rFonts w:asciiTheme="minorHAnsi" w:eastAsia="SimSun" w:hAnsiTheme="minorHAnsi"/>
              </w:rPr>
            </w:pPr>
          </w:p>
        </w:tc>
      </w:tr>
      <w:tr w:rsidR="00AF0309" w:rsidRPr="00BF3806" w14:paraId="7669E35A" w14:textId="77777777" w:rsidTr="00050C5A">
        <w:trPr>
          <w:trHeight w:val="331"/>
        </w:trPr>
        <w:tc>
          <w:tcPr>
            <w:tcW w:w="296" w:type="dxa"/>
            <w:tcBorders>
              <w:top w:val="nil"/>
              <w:left w:val="nil"/>
              <w:bottom w:val="nil"/>
              <w:right w:val="nil"/>
            </w:tcBorders>
            <w:vAlign w:val="bottom"/>
          </w:tcPr>
          <w:p w14:paraId="6E3BA660" w14:textId="77777777" w:rsidR="00AF0309" w:rsidRPr="00BF3806" w:rsidRDefault="00AF0309" w:rsidP="00050C5A">
            <w:pPr>
              <w:rPr>
                <w:rFonts w:asciiTheme="minorHAnsi" w:eastAsia="SimSun" w:hAnsiTheme="minorHAnsi"/>
              </w:rPr>
            </w:pPr>
            <w:r w:rsidRPr="00BF3806">
              <w:rPr>
                <w:rFonts w:asciiTheme="minorHAnsi" w:eastAsia="SimSun" w:hAnsiTheme="minorHAnsi"/>
              </w:rPr>
              <w:t>I</w:t>
            </w:r>
          </w:p>
        </w:tc>
        <w:tc>
          <w:tcPr>
            <w:tcW w:w="4852" w:type="dxa"/>
            <w:gridSpan w:val="9"/>
            <w:tcBorders>
              <w:top w:val="nil"/>
              <w:left w:val="nil"/>
              <w:right w:val="nil"/>
            </w:tcBorders>
            <w:vAlign w:val="bottom"/>
          </w:tcPr>
          <w:p w14:paraId="016AAD09" w14:textId="77777777"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14:paraId="747CE4FE" w14:textId="77777777" w:rsidR="00AF0309" w:rsidRPr="00BF3806" w:rsidRDefault="00AF0309" w:rsidP="00050C5A">
            <w:pPr>
              <w:rPr>
                <w:rFonts w:asciiTheme="minorHAnsi" w:eastAsia="SimSun" w:hAnsiTheme="minorHAnsi"/>
              </w:rPr>
            </w:pPr>
            <w:r w:rsidRPr="00BF3806">
              <w:rPr>
                <w:rFonts w:asciiTheme="minorHAnsi" w:eastAsia="SimSun" w:hAnsiTheme="minorHAnsi"/>
              </w:rPr>
              <w:t xml:space="preserve">revoke and declare null and void the </w:t>
            </w:r>
          </w:p>
        </w:tc>
      </w:tr>
      <w:tr w:rsidR="00AF0309" w:rsidRPr="00BF3806" w14:paraId="2AB6F6E2" w14:textId="77777777" w:rsidTr="00050C5A">
        <w:trPr>
          <w:trHeight w:val="331"/>
        </w:trPr>
        <w:tc>
          <w:tcPr>
            <w:tcW w:w="296" w:type="dxa"/>
            <w:tcBorders>
              <w:top w:val="nil"/>
              <w:left w:val="nil"/>
              <w:bottom w:val="nil"/>
              <w:right w:val="nil"/>
            </w:tcBorders>
            <w:vAlign w:val="bottom"/>
          </w:tcPr>
          <w:p w14:paraId="5743DB78" w14:textId="77777777" w:rsidR="00AF0309" w:rsidRPr="00BF3806" w:rsidRDefault="00AF0309" w:rsidP="00050C5A">
            <w:pPr>
              <w:rPr>
                <w:rFonts w:asciiTheme="minorHAnsi" w:eastAsia="SimSun" w:hAnsiTheme="minorHAnsi"/>
              </w:rPr>
            </w:pPr>
          </w:p>
        </w:tc>
        <w:tc>
          <w:tcPr>
            <w:tcW w:w="4852" w:type="dxa"/>
            <w:gridSpan w:val="9"/>
            <w:tcBorders>
              <w:left w:val="nil"/>
              <w:bottom w:val="nil"/>
              <w:right w:val="nil"/>
            </w:tcBorders>
            <w:vAlign w:val="bottom"/>
          </w:tcPr>
          <w:p w14:paraId="61477A76" w14:textId="77777777" w:rsidR="00AF0309" w:rsidRPr="00BF3806" w:rsidRDefault="00AF0309" w:rsidP="00050C5A">
            <w:pPr>
              <w:rPr>
                <w:rFonts w:asciiTheme="minorHAnsi" w:eastAsia="SimSun" w:hAnsiTheme="minorHAnsi"/>
              </w:rPr>
            </w:pPr>
          </w:p>
        </w:tc>
        <w:tc>
          <w:tcPr>
            <w:tcW w:w="4800" w:type="dxa"/>
            <w:gridSpan w:val="9"/>
            <w:tcBorders>
              <w:top w:val="nil"/>
              <w:left w:val="nil"/>
              <w:bottom w:val="nil"/>
              <w:right w:val="nil"/>
            </w:tcBorders>
            <w:vAlign w:val="bottom"/>
          </w:tcPr>
          <w:p w14:paraId="0E31E1FA" w14:textId="77777777" w:rsidR="00AF0309" w:rsidRPr="00BF3806" w:rsidRDefault="00AF0309" w:rsidP="00050C5A">
            <w:pPr>
              <w:rPr>
                <w:rFonts w:asciiTheme="minorHAnsi" w:eastAsia="SimSun" w:hAnsiTheme="minorHAnsi"/>
              </w:rPr>
            </w:pPr>
          </w:p>
        </w:tc>
      </w:tr>
      <w:tr w:rsidR="00AF0309" w:rsidRPr="00BF3806" w14:paraId="72184A42" w14:textId="77777777" w:rsidTr="00050C5A">
        <w:trPr>
          <w:trHeight w:val="331"/>
        </w:trPr>
        <w:tc>
          <w:tcPr>
            <w:tcW w:w="4068" w:type="dxa"/>
            <w:gridSpan w:val="8"/>
            <w:tcBorders>
              <w:top w:val="nil"/>
              <w:left w:val="nil"/>
              <w:bottom w:val="nil"/>
              <w:right w:val="nil"/>
            </w:tcBorders>
            <w:vAlign w:val="bottom"/>
          </w:tcPr>
          <w:p w14:paraId="482A0562" w14:textId="77777777" w:rsidR="00AF0309" w:rsidRPr="00BF3806" w:rsidRDefault="00AF0309" w:rsidP="00050C5A">
            <w:pPr>
              <w:rPr>
                <w:rFonts w:asciiTheme="minorHAnsi" w:eastAsia="SimSun" w:hAnsiTheme="minorHAnsi"/>
              </w:rPr>
            </w:pPr>
            <w:r w:rsidRPr="00BF3806">
              <w:rPr>
                <w:rFonts w:asciiTheme="minorHAnsi" w:eastAsia="SimSun" w:hAnsiTheme="minorHAnsi"/>
              </w:rPr>
              <w:t>POWER OF ATTORNEY I granted to</w:t>
            </w:r>
          </w:p>
        </w:tc>
        <w:tc>
          <w:tcPr>
            <w:tcW w:w="5880" w:type="dxa"/>
            <w:gridSpan w:val="11"/>
            <w:tcBorders>
              <w:top w:val="nil"/>
              <w:left w:val="nil"/>
              <w:right w:val="nil"/>
            </w:tcBorders>
            <w:vAlign w:val="bottom"/>
          </w:tcPr>
          <w:p w14:paraId="0F1D4CCF" w14:textId="77777777" w:rsidR="00AF0309" w:rsidRPr="00BF3806" w:rsidRDefault="00AF0309" w:rsidP="00050C5A">
            <w:pPr>
              <w:rPr>
                <w:rFonts w:asciiTheme="minorHAnsi" w:eastAsia="SimSun" w:hAnsiTheme="minorHAnsi"/>
              </w:rPr>
            </w:pPr>
          </w:p>
        </w:tc>
      </w:tr>
      <w:tr w:rsidR="00AF0309" w:rsidRPr="00BF3806" w14:paraId="2EF85EAB" w14:textId="77777777" w:rsidTr="00050C5A">
        <w:trPr>
          <w:trHeight w:val="331"/>
        </w:trPr>
        <w:tc>
          <w:tcPr>
            <w:tcW w:w="4068" w:type="dxa"/>
            <w:gridSpan w:val="8"/>
            <w:tcBorders>
              <w:top w:val="nil"/>
              <w:left w:val="nil"/>
              <w:bottom w:val="nil"/>
              <w:right w:val="nil"/>
            </w:tcBorders>
            <w:vAlign w:val="bottom"/>
          </w:tcPr>
          <w:p w14:paraId="28E5B47F" w14:textId="77777777" w:rsidR="00AF0309" w:rsidRPr="00BF3806" w:rsidRDefault="00AF0309" w:rsidP="00050C5A">
            <w:pPr>
              <w:rPr>
                <w:rFonts w:asciiTheme="minorHAnsi" w:eastAsia="SimSun" w:hAnsiTheme="minorHAnsi"/>
              </w:rPr>
            </w:pPr>
          </w:p>
        </w:tc>
        <w:tc>
          <w:tcPr>
            <w:tcW w:w="5880" w:type="dxa"/>
            <w:gridSpan w:val="11"/>
            <w:tcBorders>
              <w:left w:val="nil"/>
              <w:bottom w:val="nil"/>
              <w:right w:val="nil"/>
            </w:tcBorders>
            <w:vAlign w:val="bottom"/>
          </w:tcPr>
          <w:p w14:paraId="0F4A42FB" w14:textId="77777777" w:rsidR="00AF0309" w:rsidRPr="00BF3806" w:rsidRDefault="00AF0309" w:rsidP="00050C5A">
            <w:pPr>
              <w:rPr>
                <w:rFonts w:asciiTheme="minorHAnsi" w:eastAsia="SimSun" w:hAnsiTheme="minorHAnsi"/>
              </w:rPr>
            </w:pPr>
          </w:p>
        </w:tc>
      </w:tr>
      <w:tr w:rsidR="00AF0309" w:rsidRPr="00BF3806" w14:paraId="532D0BFD" w14:textId="77777777" w:rsidTr="00050C5A">
        <w:trPr>
          <w:trHeight w:val="331"/>
        </w:trPr>
        <w:tc>
          <w:tcPr>
            <w:tcW w:w="1728" w:type="dxa"/>
            <w:gridSpan w:val="5"/>
            <w:tcBorders>
              <w:top w:val="nil"/>
              <w:left w:val="nil"/>
              <w:bottom w:val="nil"/>
              <w:right w:val="nil"/>
            </w:tcBorders>
            <w:vAlign w:val="bottom"/>
          </w:tcPr>
          <w:p w14:paraId="0954848A" w14:textId="77777777" w:rsidR="00AF0309" w:rsidRPr="00BF3806" w:rsidRDefault="00AF0309" w:rsidP="00050C5A">
            <w:pPr>
              <w:rPr>
                <w:rFonts w:asciiTheme="minorHAnsi" w:eastAsia="SimSun" w:hAnsiTheme="minorHAnsi"/>
              </w:rPr>
            </w:pPr>
            <w:r w:rsidRPr="00BF3806">
              <w:rPr>
                <w:rFonts w:asciiTheme="minorHAnsi" w:eastAsia="SimSun" w:hAnsiTheme="minorHAnsi"/>
              </w:rPr>
              <w:t xml:space="preserve">which is dated </w:t>
            </w:r>
          </w:p>
        </w:tc>
        <w:tc>
          <w:tcPr>
            <w:tcW w:w="2340" w:type="dxa"/>
            <w:gridSpan w:val="3"/>
            <w:tcBorders>
              <w:top w:val="nil"/>
              <w:left w:val="nil"/>
              <w:right w:val="nil"/>
            </w:tcBorders>
            <w:vAlign w:val="bottom"/>
          </w:tcPr>
          <w:p w14:paraId="0A6D6160" w14:textId="77777777" w:rsidR="00AF0309" w:rsidRPr="00BF3806" w:rsidRDefault="00AF0309" w:rsidP="00050C5A">
            <w:pPr>
              <w:rPr>
                <w:rFonts w:asciiTheme="minorHAnsi" w:eastAsia="SimSun" w:hAnsiTheme="minorHAnsi"/>
              </w:rPr>
            </w:pPr>
          </w:p>
        </w:tc>
        <w:tc>
          <w:tcPr>
            <w:tcW w:w="720" w:type="dxa"/>
            <w:tcBorders>
              <w:top w:val="nil"/>
              <w:left w:val="nil"/>
              <w:bottom w:val="nil"/>
              <w:right w:val="nil"/>
            </w:tcBorders>
            <w:vAlign w:val="bottom"/>
          </w:tcPr>
          <w:p w14:paraId="213D5F0B" w14:textId="77777777" w:rsidR="00AF0309" w:rsidRPr="00BF3806" w:rsidRDefault="00AF0309" w:rsidP="00050C5A">
            <w:pPr>
              <w:jc w:val="right"/>
              <w:rPr>
                <w:rFonts w:asciiTheme="minorHAnsi" w:eastAsia="SimSun" w:hAnsiTheme="minorHAnsi"/>
              </w:rPr>
            </w:pPr>
            <w:r w:rsidRPr="00BF3806">
              <w:rPr>
                <w:rFonts w:asciiTheme="minorHAnsi" w:eastAsia="SimSun" w:hAnsiTheme="minorHAnsi"/>
              </w:rPr>
              <w:t xml:space="preserve"> 20</w:t>
            </w:r>
          </w:p>
        </w:tc>
        <w:tc>
          <w:tcPr>
            <w:tcW w:w="960" w:type="dxa"/>
            <w:gridSpan w:val="3"/>
            <w:tcBorders>
              <w:top w:val="nil"/>
              <w:left w:val="nil"/>
              <w:right w:val="nil"/>
            </w:tcBorders>
            <w:vAlign w:val="bottom"/>
          </w:tcPr>
          <w:p w14:paraId="4A73E131" w14:textId="77777777" w:rsidR="00AF0309" w:rsidRPr="00BF3806" w:rsidRDefault="00AF0309" w:rsidP="00050C5A">
            <w:pPr>
              <w:rPr>
                <w:rFonts w:asciiTheme="minorHAnsi" w:eastAsia="SimSun" w:hAnsiTheme="minorHAnsi"/>
              </w:rPr>
            </w:pPr>
          </w:p>
        </w:tc>
        <w:tc>
          <w:tcPr>
            <w:tcW w:w="4200" w:type="dxa"/>
            <w:gridSpan w:val="7"/>
            <w:tcBorders>
              <w:top w:val="nil"/>
              <w:left w:val="nil"/>
              <w:bottom w:val="nil"/>
              <w:right w:val="nil"/>
            </w:tcBorders>
            <w:vAlign w:val="bottom"/>
          </w:tcPr>
          <w:p w14:paraId="5A92F77B" w14:textId="77777777" w:rsidR="00AF0309" w:rsidRPr="00BF3806" w:rsidRDefault="00AF0309" w:rsidP="00050C5A">
            <w:pPr>
              <w:rPr>
                <w:rFonts w:asciiTheme="minorHAnsi" w:eastAsia="SimSun" w:hAnsiTheme="minorHAnsi"/>
              </w:rPr>
            </w:pPr>
          </w:p>
        </w:tc>
      </w:tr>
      <w:tr w:rsidR="00AF0309" w:rsidRPr="00BF3806" w14:paraId="4BD4FCBB" w14:textId="77777777" w:rsidTr="00050C5A">
        <w:trPr>
          <w:trHeight w:val="331"/>
        </w:trPr>
        <w:tc>
          <w:tcPr>
            <w:tcW w:w="9948" w:type="dxa"/>
            <w:gridSpan w:val="19"/>
            <w:tcBorders>
              <w:top w:val="nil"/>
              <w:left w:val="nil"/>
              <w:bottom w:val="nil"/>
              <w:right w:val="nil"/>
            </w:tcBorders>
            <w:vAlign w:val="bottom"/>
          </w:tcPr>
          <w:p w14:paraId="0231CEBE" w14:textId="77777777" w:rsidR="00AF0309" w:rsidRPr="00BF3806" w:rsidRDefault="00AF0309" w:rsidP="00050C5A">
            <w:pPr>
              <w:rPr>
                <w:rFonts w:asciiTheme="minorHAnsi" w:eastAsia="SimSun" w:hAnsiTheme="minorHAnsi"/>
              </w:rPr>
            </w:pPr>
          </w:p>
        </w:tc>
      </w:tr>
      <w:tr w:rsidR="00AF0309" w:rsidRPr="00BF3806" w14:paraId="553E40CB" w14:textId="77777777" w:rsidTr="00050C5A">
        <w:trPr>
          <w:trHeight w:val="331"/>
        </w:trPr>
        <w:tc>
          <w:tcPr>
            <w:tcW w:w="9948" w:type="dxa"/>
            <w:gridSpan w:val="19"/>
            <w:tcBorders>
              <w:top w:val="nil"/>
              <w:left w:val="nil"/>
              <w:bottom w:val="nil"/>
              <w:right w:val="nil"/>
            </w:tcBorders>
            <w:vAlign w:val="bottom"/>
          </w:tcPr>
          <w:p w14:paraId="44F06422" w14:textId="77777777" w:rsidR="00AF0309" w:rsidRPr="00BF3806" w:rsidRDefault="00AF0309" w:rsidP="00050C5A">
            <w:pPr>
              <w:rPr>
                <w:rFonts w:asciiTheme="minorHAnsi" w:eastAsia="SimSun" w:hAnsiTheme="minorHAnsi"/>
              </w:rPr>
            </w:pPr>
          </w:p>
        </w:tc>
      </w:tr>
      <w:tr w:rsidR="00AF0309" w:rsidRPr="00BF3806" w14:paraId="0D4D0E39" w14:textId="77777777" w:rsidTr="00050C5A">
        <w:trPr>
          <w:trHeight w:val="331"/>
        </w:trPr>
        <w:tc>
          <w:tcPr>
            <w:tcW w:w="9948" w:type="dxa"/>
            <w:gridSpan w:val="19"/>
            <w:tcBorders>
              <w:top w:val="nil"/>
              <w:left w:val="nil"/>
              <w:bottom w:val="nil"/>
              <w:right w:val="nil"/>
            </w:tcBorders>
            <w:vAlign w:val="bottom"/>
          </w:tcPr>
          <w:p w14:paraId="5048A0C9" w14:textId="77777777" w:rsidR="00AF0309" w:rsidRPr="00BF3806" w:rsidRDefault="00AF0309" w:rsidP="00050C5A">
            <w:pPr>
              <w:rPr>
                <w:rFonts w:asciiTheme="minorHAnsi" w:eastAsia="SimSun" w:hAnsiTheme="minorHAnsi"/>
              </w:rPr>
            </w:pPr>
            <w:r w:rsidRPr="00BF3806">
              <w:rPr>
                <w:rFonts w:asciiTheme="minorHAnsi" w:eastAsia="SimSun" w:hAnsiTheme="minorHAnsi"/>
              </w:rPr>
              <w:t>Please be advised that the above-named person no longer has power to act as my attorney-in-fact in any way.</w:t>
            </w:r>
          </w:p>
        </w:tc>
      </w:tr>
      <w:tr w:rsidR="00AF0309" w:rsidRPr="00BF3806" w14:paraId="5FCCC122" w14:textId="77777777" w:rsidTr="00050C5A">
        <w:trPr>
          <w:trHeight w:val="331"/>
        </w:trPr>
        <w:tc>
          <w:tcPr>
            <w:tcW w:w="9948" w:type="dxa"/>
            <w:gridSpan w:val="19"/>
            <w:tcBorders>
              <w:top w:val="nil"/>
              <w:left w:val="nil"/>
              <w:bottom w:val="nil"/>
              <w:right w:val="nil"/>
            </w:tcBorders>
            <w:vAlign w:val="bottom"/>
          </w:tcPr>
          <w:p w14:paraId="602753F5" w14:textId="77777777" w:rsidR="00AF0309" w:rsidRPr="00BF3806" w:rsidRDefault="00AF0309" w:rsidP="00050C5A">
            <w:pPr>
              <w:rPr>
                <w:rFonts w:asciiTheme="minorHAnsi" w:eastAsia="SimSun" w:hAnsiTheme="minorHAnsi"/>
              </w:rPr>
            </w:pPr>
          </w:p>
        </w:tc>
      </w:tr>
      <w:tr w:rsidR="00AF0309" w:rsidRPr="00BF3806" w14:paraId="7D8EA7E8" w14:textId="77777777" w:rsidTr="00050C5A">
        <w:trPr>
          <w:trHeight w:val="331"/>
        </w:trPr>
        <w:tc>
          <w:tcPr>
            <w:tcW w:w="9948" w:type="dxa"/>
            <w:gridSpan w:val="19"/>
            <w:tcBorders>
              <w:top w:val="nil"/>
              <w:left w:val="nil"/>
              <w:bottom w:val="nil"/>
              <w:right w:val="nil"/>
            </w:tcBorders>
            <w:vAlign w:val="bottom"/>
          </w:tcPr>
          <w:p w14:paraId="4D1A1B1B" w14:textId="77777777" w:rsidR="00AF0309" w:rsidRPr="00BF3806" w:rsidRDefault="00AF0309" w:rsidP="00050C5A">
            <w:pPr>
              <w:rPr>
                <w:rFonts w:asciiTheme="minorHAnsi" w:eastAsia="SimSun" w:hAnsiTheme="minorHAnsi"/>
              </w:rPr>
            </w:pPr>
          </w:p>
        </w:tc>
      </w:tr>
      <w:tr w:rsidR="00AF0309" w:rsidRPr="00BF3806" w14:paraId="11569FCD" w14:textId="77777777" w:rsidTr="00050C5A">
        <w:trPr>
          <w:trHeight w:val="331"/>
        </w:trPr>
        <w:tc>
          <w:tcPr>
            <w:tcW w:w="9948" w:type="dxa"/>
            <w:gridSpan w:val="19"/>
            <w:tcBorders>
              <w:top w:val="nil"/>
              <w:left w:val="nil"/>
              <w:bottom w:val="nil"/>
              <w:right w:val="nil"/>
            </w:tcBorders>
            <w:vAlign w:val="bottom"/>
          </w:tcPr>
          <w:p w14:paraId="64CC6BF6" w14:textId="77777777" w:rsidR="00AF0309" w:rsidRPr="00BF3806" w:rsidRDefault="00AF0309" w:rsidP="00050C5A">
            <w:pPr>
              <w:rPr>
                <w:rFonts w:asciiTheme="minorHAnsi" w:eastAsia="SimSun" w:hAnsiTheme="minorHAnsi"/>
              </w:rPr>
            </w:pPr>
          </w:p>
        </w:tc>
      </w:tr>
      <w:tr w:rsidR="00AF0309" w:rsidRPr="00BF3806" w14:paraId="40FB6419" w14:textId="77777777" w:rsidTr="00050C5A">
        <w:trPr>
          <w:trHeight w:val="331"/>
        </w:trPr>
        <w:tc>
          <w:tcPr>
            <w:tcW w:w="828" w:type="dxa"/>
            <w:gridSpan w:val="3"/>
            <w:tcBorders>
              <w:top w:val="nil"/>
              <w:left w:val="nil"/>
              <w:bottom w:val="nil"/>
              <w:right w:val="nil"/>
            </w:tcBorders>
            <w:vAlign w:val="bottom"/>
          </w:tcPr>
          <w:p w14:paraId="433D305F" w14:textId="77777777" w:rsidR="00AF0309" w:rsidRPr="00BF3806" w:rsidRDefault="00AF0309" w:rsidP="00050C5A">
            <w:pPr>
              <w:rPr>
                <w:rFonts w:asciiTheme="minorHAnsi" w:eastAsia="SimSun" w:hAnsiTheme="minorHAnsi"/>
              </w:rPr>
            </w:pPr>
            <w:r w:rsidRPr="00BF3806">
              <w:rPr>
                <w:rFonts w:asciiTheme="minorHAnsi" w:eastAsia="SimSun" w:hAnsiTheme="minorHAnsi"/>
              </w:rPr>
              <w:t>Date:</w:t>
            </w:r>
          </w:p>
        </w:tc>
        <w:tc>
          <w:tcPr>
            <w:tcW w:w="2520" w:type="dxa"/>
            <w:gridSpan w:val="4"/>
            <w:tcBorders>
              <w:top w:val="nil"/>
              <w:left w:val="nil"/>
              <w:right w:val="nil"/>
            </w:tcBorders>
            <w:vAlign w:val="bottom"/>
          </w:tcPr>
          <w:p w14:paraId="1D758F7F" w14:textId="77777777" w:rsidR="00AF0309" w:rsidRPr="00BF3806" w:rsidRDefault="00AF0309" w:rsidP="00050C5A">
            <w:pPr>
              <w:rPr>
                <w:rFonts w:asciiTheme="minorHAnsi" w:eastAsia="SimSun" w:hAnsiTheme="minorHAnsi"/>
              </w:rPr>
            </w:pPr>
          </w:p>
        </w:tc>
        <w:tc>
          <w:tcPr>
            <w:tcW w:w="1854" w:type="dxa"/>
            <w:gridSpan w:val="4"/>
            <w:tcBorders>
              <w:top w:val="nil"/>
              <w:left w:val="nil"/>
              <w:bottom w:val="nil"/>
              <w:right w:val="nil"/>
            </w:tcBorders>
            <w:vAlign w:val="bottom"/>
          </w:tcPr>
          <w:p w14:paraId="420EAC97" w14:textId="77777777" w:rsidR="00AF0309" w:rsidRPr="00BF3806" w:rsidRDefault="00AF0309" w:rsidP="00050C5A">
            <w:pPr>
              <w:rPr>
                <w:rFonts w:asciiTheme="minorHAnsi" w:eastAsia="SimSun" w:hAnsiTheme="minorHAnsi"/>
              </w:rPr>
            </w:pPr>
          </w:p>
        </w:tc>
        <w:tc>
          <w:tcPr>
            <w:tcW w:w="4746" w:type="dxa"/>
            <w:gridSpan w:val="8"/>
            <w:tcBorders>
              <w:top w:val="nil"/>
              <w:left w:val="nil"/>
              <w:right w:val="nil"/>
            </w:tcBorders>
            <w:vAlign w:val="bottom"/>
          </w:tcPr>
          <w:p w14:paraId="47FFF233" w14:textId="77777777" w:rsidR="00AF0309" w:rsidRPr="00BF3806" w:rsidRDefault="00AF0309" w:rsidP="00050C5A">
            <w:pPr>
              <w:rPr>
                <w:rFonts w:asciiTheme="minorHAnsi" w:eastAsia="SimSun" w:hAnsiTheme="minorHAnsi"/>
              </w:rPr>
            </w:pPr>
          </w:p>
        </w:tc>
      </w:tr>
      <w:tr w:rsidR="00AF0309" w:rsidRPr="00BF3806" w14:paraId="65826168" w14:textId="77777777" w:rsidTr="00050C5A">
        <w:trPr>
          <w:trHeight w:val="331"/>
        </w:trPr>
        <w:tc>
          <w:tcPr>
            <w:tcW w:w="828" w:type="dxa"/>
            <w:gridSpan w:val="3"/>
            <w:tcBorders>
              <w:top w:val="nil"/>
              <w:left w:val="nil"/>
              <w:bottom w:val="nil"/>
              <w:right w:val="nil"/>
            </w:tcBorders>
            <w:vAlign w:val="bottom"/>
          </w:tcPr>
          <w:p w14:paraId="073BD732"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1DBB50EA"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center"/>
          </w:tcPr>
          <w:p w14:paraId="361BD9E1" w14:textId="77777777" w:rsidR="00AF0309" w:rsidRPr="00BF3806" w:rsidRDefault="00AF0309" w:rsidP="00050C5A">
            <w:pPr>
              <w:jc w:val="center"/>
              <w:rPr>
                <w:rFonts w:asciiTheme="minorHAnsi" w:eastAsia="SimSun" w:hAnsiTheme="minorHAnsi"/>
              </w:rPr>
            </w:pPr>
            <w:r w:rsidRPr="00BF3806">
              <w:rPr>
                <w:rFonts w:asciiTheme="minorHAnsi" w:eastAsia="SimSun" w:hAnsiTheme="minorHAnsi"/>
              </w:rPr>
              <w:t>(Principal)</w:t>
            </w:r>
          </w:p>
        </w:tc>
      </w:tr>
      <w:tr w:rsidR="00AF0309" w:rsidRPr="00BF3806" w14:paraId="2A358D12" w14:textId="77777777" w:rsidTr="00050C5A">
        <w:trPr>
          <w:trHeight w:val="331"/>
        </w:trPr>
        <w:tc>
          <w:tcPr>
            <w:tcW w:w="828" w:type="dxa"/>
            <w:gridSpan w:val="3"/>
            <w:tcBorders>
              <w:top w:val="nil"/>
              <w:left w:val="nil"/>
              <w:bottom w:val="nil"/>
              <w:right w:val="nil"/>
            </w:tcBorders>
            <w:vAlign w:val="bottom"/>
          </w:tcPr>
          <w:p w14:paraId="55DFB65C"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0263D0A0"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4A473E80" w14:textId="77777777" w:rsidR="00AF0309" w:rsidRPr="00BF3806" w:rsidRDefault="00AF0309" w:rsidP="00050C5A">
            <w:pPr>
              <w:rPr>
                <w:rFonts w:asciiTheme="minorHAnsi" w:eastAsia="SimSun" w:hAnsiTheme="minorHAnsi"/>
              </w:rPr>
            </w:pPr>
          </w:p>
        </w:tc>
      </w:tr>
      <w:tr w:rsidR="00AF0309" w:rsidRPr="00BF3806" w14:paraId="448865B4" w14:textId="77777777" w:rsidTr="00050C5A">
        <w:trPr>
          <w:trHeight w:val="331"/>
        </w:trPr>
        <w:tc>
          <w:tcPr>
            <w:tcW w:w="828" w:type="dxa"/>
            <w:gridSpan w:val="3"/>
            <w:tcBorders>
              <w:top w:val="nil"/>
              <w:left w:val="nil"/>
              <w:bottom w:val="nil"/>
              <w:right w:val="nil"/>
            </w:tcBorders>
            <w:vAlign w:val="bottom"/>
          </w:tcPr>
          <w:p w14:paraId="6371AA7A"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1AA5FA57"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6C81A449" w14:textId="77777777" w:rsidR="00AF0309" w:rsidRPr="00BF3806" w:rsidRDefault="00AF0309" w:rsidP="00050C5A">
            <w:pPr>
              <w:rPr>
                <w:rFonts w:asciiTheme="minorHAnsi" w:eastAsia="SimSun" w:hAnsiTheme="minorHAnsi"/>
              </w:rPr>
            </w:pPr>
          </w:p>
        </w:tc>
      </w:tr>
      <w:tr w:rsidR="00AF0309" w:rsidRPr="00BF3806" w14:paraId="17FF1E2D" w14:textId="77777777" w:rsidTr="00050C5A">
        <w:trPr>
          <w:trHeight w:val="331"/>
        </w:trPr>
        <w:tc>
          <w:tcPr>
            <w:tcW w:w="828" w:type="dxa"/>
            <w:gridSpan w:val="3"/>
            <w:tcBorders>
              <w:top w:val="nil"/>
              <w:left w:val="nil"/>
              <w:bottom w:val="nil"/>
              <w:right w:val="nil"/>
            </w:tcBorders>
            <w:vAlign w:val="bottom"/>
          </w:tcPr>
          <w:p w14:paraId="3FB2747F"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3C2BF844"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7DE01128" w14:textId="77777777" w:rsidR="00AF0309" w:rsidRPr="00BF3806" w:rsidRDefault="00AF0309" w:rsidP="00050C5A">
            <w:pPr>
              <w:rPr>
                <w:rFonts w:asciiTheme="minorHAnsi" w:eastAsia="SimSun" w:hAnsiTheme="minorHAnsi"/>
              </w:rPr>
            </w:pPr>
          </w:p>
        </w:tc>
      </w:tr>
      <w:tr w:rsidR="00AF0309" w:rsidRPr="00BF3806" w14:paraId="2EA001CD" w14:textId="77777777" w:rsidTr="00050C5A">
        <w:trPr>
          <w:trHeight w:val="331"/>
        </w:trPr>
        <w:tc>
          <w:tcPr>
            <w:tcW w:w="828" w:type="dxa"/>
            <w:gridSpan w:val="3"/>
            <w:tcBorders>
              <w:top w:val="nil"/>
              <w:left w:val="nil"/>
              <w:bottom w:val="nil"/>
              <w:right w:val="nil"/>
            </w:tcBorders>
            <w:vAlign w:val="bottom"/>
          </w:tcPr>
          <w:p w14:paraId="31355487"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65F89103"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0BE0155B" w14:textId="77777777" w:rsidR="00AF0309" w:rsidRPr="00BF3806" w:rsidRDefault="00AF0309" w:rsidP="00050C5A">
            <w:pPr>
              <w:rPr>
                <w:rFonts w:asciiTheme="minorHAnsi" w:eastAsia="SimSun" w:hAnsiTheme="minorHAnsi"/>
              </w:rPr>
            </w:pPr>
          </w:p>
        </w:tc>
      </w:tr>
      <w:tr w:rsidR="00AF0309" w:rsidRPr="00BF3806" w14:paraId="2738C62D" w14:textId="77777777" w:rsidTr="00050C5A">
        <w:trPr>
          <w:trHeight w:val="331"/>
        </w:trPr>
        <w:tc>
          <w:tcPr>
            <w:tcW w:w="828" w:type="dxa"/>
            <w:gridSpan w:val="3"/>
            <w:tcBorders>
              <w:top w:val="nil"/>
              <w:left w:val="nil"/>
              <w:bottom w:val="nil"/>
              <w:right w:val="nil"/>
            </w:tcBorders>
            <w:vAlign w:val="bottom"/>
          </w:tcPr>
          <w:p w14:paraId="4B71E2B9"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6B13B775"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6E72050D" w14:textId="77777777" w:rsidR="00AF0309" w:rsidRPr="00BF3806" w:rsidRDefault="00AF0309" w:rsidP="00050C5A">
            <w:pPr>
              <w:rPr>
                <w:rFonts w:asciiTheme="minorHAnsi" w:eastAsia="SimSun" w:hAnsiTheme="minorHAnsi"/>
              </w:rPr>
            </w:pPr>
          </w:p>
        </w:tc>
      </w:tr>
      <w:tr w:rsidR="00AF0309" w:rsidRPr="00BF3806" w14:paraId="72C62B75" w14:textId="77777777" w:rsidTr="00050C5A">
        <w:trPr>
          <w:trHeight w:val="331"/>
        </w:trPr>
        <w:tc>
          <w:tcPr>
            <w:tcW w:w="828" w:type="dxa"/>
            <w:gridSpan w:val="3"/>
            <w:tcBorders>
              <w:top w:val="nil"/>
              <w:left w:val="nil"/>
              <w:bottom w:val="nil"/>
              <w:right w:val="nil"/>
            </w:tcBorders>
            <w:vAlign w:val="bottom"/>
          </w:tcPr>
          <w:p w14:paraId="481768F7"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4522A38C"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5CE90734" w14:textId="77777777" w:rsidR="00AF0309" w:rsidRPr="00BF3806" w:rsidRDefault="00AF0309" w:rsidP="00050C5A">
            <w:pPr>
              <w:rPr>
                <w:rFonts w:asciiTheme="minorHAnsi" w:eastAsia="SimSun" w:hAnsiTheme="minorHAnsi"/>
              </w:rPr>
            </w:pPr>
          </w:p>
        </w:tc>
      </w:tr>
      <w:tr w:rsidR="00AF0309" w:rsidRPr="00BF3806" w14:paraId="62ABF939" w14:textId="77777777" w:rsidTr="00050C5A">
        <w:trPr>
          <w:trHeight w:val="331"/>
        </w:trPr>
        <w:tc>
          <w:tcPr>
            <w:tcW w:w="828" w:type="dxa"/>
            <w:gridSpan w:val="3"/>
            <w:tcBorders>
              <w:top w:val="nil"/>
              <w:left w:val="nil"/>
              <w:bottom w:val="nil"/>
              <w:right w:val="nil"/>
            </w:tcBorders>
            <w:vAlign w:val="bottom"/>
          </w:tcPr>
          <w:p w14:paraId="377E11FA" w14:textId="77777777" w:rsidR="00AF0309" w:rsidRPr="00BF3806" w:rsidRDefault="00AF0309" w:rsidP="00050C5A">
            <w:pPr>
              <w:rPr>
                <w:rFonts w:asciiTheme="minorHAnsi" w:eastAsia="SimSun" w:hAnsiTheme="minorHAnsi"/>
              </w:rPr>
            </w:pPr>
          </w:p>
        </w:tc>
        <w:tc>
          <w:tcPr>
            <w:tcW w:w="4374" w:type="dxa"/>
            <w:gridSpan w:val="8"/>
            <w:tcBorders>
              <w:top w:val="nil"/>
              <w:left w:val="nil"/>
              <w:bottom w:val="nil"/>
              <w:right w:val="nil"/>
            </w:tcBorders>
            <w:vAlign w:val="bottom"/>
          </w:tcPr>
          <w:p w14:paraId="7A848200" w14:textId="77777777" w:rsidR="00AF0309" w:rsidRPr="00BF3806" w:rsidRDefault="00AF0309" w:rsidP="00050C5A">
            <w:pPr>
              <w:rPr>
                <w:rFonts w:asciiTheme="minorHAnsi" w:eastAsia="SimSun" w:hAnsiTheme="minorHAnsi"/>
              </w:rPr>
            </w:pPr>
          </w:p>
        </w:tc>
        <w:tc>
          <w:tcPr>
            <w:tcW w:w="4746" w:type="dxa"/>
            <w:gridSpan w:val="8"/>
            <w:tcBorders>
              <w:top w:val="nil"/>
              <w:left w:val="nil"/>
              <w:bottom w:val="nil"/>
              <w:right w:val="nil"/>
            </w:tcBorders>
            <w:vAlign w:val="bottom"/>
          </w:tcPr>
          <w:p w14:paraId="487C4691" w14:textId="77777777" w:rsidR="00AF0309" w:rsidRPr="00BF3806" w:rsidRDefault="00AF0309" w:rsidP="00050C5A">
            <w:pPr>
              <w:rPr>
                <w:rFonts w:asciiTheme="minorHAnsi" w:eastAsia="SimSun" w:hAnsiTheme="minorHAnsi"/>
              </w:rPr>
            </w:pPr>
          </w:p>
        </w:tc>
      </w:tr>
      <w:tr w:rsidR="00AF0309" w:rsidRPr="00BF3806" w14:paraId="4F558F1C" w14:textId="77777777" w:rsidTr="00050C5A">
        <w:trPr>
          <w:trHeight w:val="331"/>
        </w:trPr>
        <w:tc>
          <w:tcPr>
            <w:tcW w:w="5202" w:type="dxa"/>
            <w:gridSpan w:val="11"/>
            <w:tcBorders>
              <w:top w:val="nil"/>
              <w:left w:val="nil"/>
              <w:bottom w:val="nil"/>
              <w:right w:val="nil"/>
            </w:tcBorders>
            <w:vAlign w:val="bottom"/>
          </w:tcPr>
          <w:p w14:paraId="7A84E3A8" w14:textId="77777777" w:rsidR="00AF0309" w:rsidRPr="00BF3806" w:rsidRDefault="00AF0309" w:rsidP="00050C5A">
            <w:pPr>
              <w:rPr>
                <w:rFonts w:asciiTheme="minorHAnsi" w:eastAsia="SimSun" w:hAnsiTheme="minorHAnsi"/>
              </w:rPr>
            </w:pPr>
            <w:r w:rsidRPr="00BF3806">
              <w:rPr>
                <w:rFonts w:asciiTheme="minorHAnsi" w:eastAsia="SimSun" w:hAnsiTheme="minorHAnsi"/>
              </w:rPr>
              <w:t>STATE OF MINNESOTA</w:t>
            </w:r>
          </w:p>
        </w:tc>
        <w:tc>
          <w:tcPr>
            <w:tcW w:w="4746" w:type="dxa"/>
            <w:gridSpan w:val="8"/>
            <w:tcBorders>
              <w:top w:val="nil"/>
              <w:left w:val="nil"/>
              <w:bottom w:val="nil"/>
              <w:right w:val="nil"/>
            </w:tcBorders>
            <w:vAlign w:val="bottom"/>
          </w:tcPr>
          <w:p w14:paraId="571EB012" w14:textId="77777777" w:rsidR="00AF0309" w:rsidRPr="00BF3806" w:rsidRDefault="00AF0309" w:rsidP="00050C5A">
            <w:pPr>
              <w:rPr>
                <w:rFonts w:asciiTheme="minorHAnsi" w:eastAsia="SimSun" w:hAnsiTheme="minorHAnsi"/>
              </w:rPr>
            </w:pPr>
          </w:p>
        </w:tc>
      </w:tr>
      <w:tr w:rsidR="00AF0309" w:rsidRPr="00BF3806" w14:paraId="75A2AD7D" w14:textId="77777777" w:rsidTr="00050C5A">
        <w:trPr>
          <w:trHeight w:val="331"/>
        </w:trPr>
        <w:tc>
          <w:tcPr>
            <w:tcW w:w="1008" w:type="dxa"/>
            <w:gridSpan w:val="4"/>
            <w:tcBorders>
              <w:top w:val="nil"/>
              <w:left w:val="nil"/>
              <w:bottom w:val="nil"/>
              <w:right w:val="nil"/>
            </w:tcBorders>
            <w:vAlign w:val="bottom"/>
          </w:tcPr>
          <w:p w14:paraId="20600695" w14:textId="77777777"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14:paraId="1EE93AB4" w14:textId="77777777" w:rsidR="00AF0309" w:rsidRPr="00BF3806" w:rsidRDefault="00AF0309" w:rsidP="00050C5A">
            <w:pPr>
              <w:rPr>
                <w:rFonts w:asciiTheme="minorHAnsi" w:eastAsia="SimSun" w:hAnsiTheme="minorHAnsi"/>
              </w:rPr>
            </w:pPr>
            <w:r w:rsidRPr="00BF3806">
              <w:rPr>
                <w:rFonts w:asciiTheme="minorHAnsi" w:eastAsia="SimSun" w:hAnsiTheme="minorHAnsi"/>
              </w:rPr>
              <w:t>County of</w:t>
            </w:r>
          </w:p>
        </w:tc>
        <w:tc>
          <w:tcPr>
            <w:tcW w:w="4500" w:type="dxa"/>
            <w:gridSpan w:val="9"/>
            <w:tcBorders>
              <w:top w:val="nil"/>
              <w:left w:val="nil"/>
              <w:right w:val="nil"/>
            </w:tcBorders>
            <w:vAlign w:val="bottom"/>
          </w:tcPr>
          <w:p w14:paraId="747DC42F" w14:textId="77777777" w:rsidR="00AF0309" w:rsidRPr="00BF3806" w:rsidRDefault="00AF0309" w:rsidP="00050C5A">
            <w:pPr>
              <w:rPr>
                <w:rFonts w:asciiTheme="minorHAnsi" w:eastAsia="SimSun" w:hAnsiTheme="minorHAnsi"/>
              </w:rPr>
            </w:pPr>
          </w:p>
        </w:tc>
        <w:tc>
          <w:tcPr>
            <w:tcW w:w="3180" w:type="dxa"/>
            <w:gridSpan w:val="4"/>
            <w:tcBorders>
              <w:top w:val="nil"/>
              <w:left w:val="nil"/>
              <w:bottom w:val="nil"/>
              <w:right w:val="nil"/>
            </w:tcBorders>
            <w:vAlign w:val="bottom"/>
          </w:tcPr>
          <w:p w14:paraId="17DC3324" w14:textId="77777777" w:rsidR="00AF0309" w:rsidRPr="00BF3806" w:rsidRDefault="00AF0309" w:rsidP="00050C5A">
            <w:pPr>
              <w:rPr>
                <w:rFonts w:asciiTheme="minorHAnsi" w:eastAsia="SimSun" w:hAnsiTheme="minorHAnsi"/>
              </w:rPr>
            </w:pPr>
          </w:p>
        </w:tc>
      </w:tr>
      <w:tr w:rsidR="00AF0309" w:rsidRPr="00BF3806" w14:paraId="3B2CF9F4" w14:textId="77777777" w:rsidTr="00050C5A">
        <w:trPr>
          <w:trHeight w:val="331"/>
        </w:trPr>
        <w:tc>
          <w:tcPr>
            <w:tcW w:w="1008" w:type="dxa"/>
            <w:gridSpan w:val="4"/>
            <w:tcBorders>
              <w:top w:val="nil"/>
              <w:left w:val="nil"/>
              <w:bottom w:val="nil"/>
              <w:right w:val="nil"/>
            </w:tcBorders>
            <w:vAlign w:val="bottom"/>
          </w:tcPr>
          <w:p w14:paraId="7CE68433" w14:textId="77777777"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14:paraId="326A9908" w14:textId="77777777"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14:paraId="3E7D8F2A" w14:textId="77777777"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14:paraId="71EA0E21" w14:textId="77777777" w:rsidR="00AF0309" w:rsidRPr="00BF3806" w:rsidRDefault="00AF0309" w:rsidP="00050C5A">
            <w:pPr>
              <w:rPr>
                <w:rFonts w:asciiTheme="minorHAnsi" w:eastAsia="SimSun" w:hAnsiTheme="minorHAnsi"/>
              </w:rPr>
            </w:pPr>
          </w:p>
        </w:tc>
      </w:tr>
      <w:tr w:rsidR="00AF0309" w:rsidRPr="00BF3806" w14:paraId="511B6131" w14:textId="77777777" w:rsidTr="00050C5A">
        <w:trPr>
          <w:trHeight w:val="331"/>
        </w:trPr>
        <w:tc>
          <w:tcPr>
            <w:tcW w:w="6228" w:type="dxa"/>
            <w:gridSpan w:val="13"/>
            <w:tcBorders>
              <w:top w:val="nil"/>
              <w:left w:val="nil"/>
              <w:bottom w:val="nil"/>
              <w:right w:val="nil"/>
            </w:tcBorders>
            <w:vAlign w:val="bottom"/>
          </w:tcPr>
          <w:p w14:paraId="477DEA1F" w14:textId="77777777" w:rsidR="00AF0309" w:rsidRPr="00BF3806" w:rsidRDefault="00AF0309" w:rsidP="00050C5A">
            <w:pPr>
              <w:rPr>
                <w:rFonts w:asciiTheme="minorHAnsi" w:eastAsia="SimSun" w:hAnsiTheme="minorHAnsi"/>
              </w:rPr>
            </w:pPr>
            <w:r w:rsidRPr="00BF3806">
              <w:rPr>
                <w:rFonts w:asciiTheme="minorHAnsi" w:eastAsia="SimSun" w:hAnsiTheme="minorHAnsi"/>
              </w:rPr>
              <w:t xml:space="preserve">The foregoing instrument was acknowledged before me this </w:t>
            </w:r>
          </w:p>
        </w:tc>
        <w:tc>
          <w:tcPr>
            <w:tcW w:w="525" w:type="dxa"/>
            <w:tcBorders>
              <w:top w:val="nil"/>
              <w:left w:val="nil"/>
              <w:right w:val="nil"/>
            </w:tcBorders>
            <w:vAlign w:val="bottom"/>
          </w:tcPr>
          <w:p w14:paraId="448B70FE" w14:textId="77777777" w:rsidR="00AF0309" w:rsidRPr="00BF3806" w:rsidRDefault="00AF0309" w:rsidP="00050C5A">
            <w:pPr>
              <w:rPr>
                <w:rFonts w:asciiTheme="minorHAnsi" w:eastAsia="SimSun" w:hAnsiTheme="minorHAnsi"/>
              </w:rPr>
            </w:pPr>
          </w:p>
        </w:tc>
        <w:tc>
          <w:tcPr>
            <w:tcW w:w="915" w:type="dxa"/>
            <w:gridSpan w:val="2"/>
            <w:tcBorders>
              <w:top w:val="nil"/>
              <w:left w:val="nil"/>
              <w:bottom w:val="nil"/>
              <w:right w:val="nil"/>
            </w:tcBorders>
            <w:vAlign w:val="bottom"/>
          </w:tcPr>
          <w:p w14:paraId="347A8FEC" w14:textId="77777777" w:rsidR="00AF0309" w:rsidRPr="00BF3806" w:rsidRDefault="00AF0309" w:rsidP="00050C5A">
            <w:pPr>
              <w:rPr>
                <w:rFonts w:asciiTheme="minorHAnsi" w:eastAsia="SimSun" w:hAnsiTheme="minorHAnsi"/>
              </w:rPr>
            </w:pPr>
            <w:r w:rsidRPr="00BF3806">
              <w:rPr>
                <w:rFonts w:asciiTheme="minorHAnsi" w:eastAsia="SimSun" w:hAnsiTheme="minorHAnsi"/>
              </w:rPr>
              <w:t>day of</w:t>
            </w:r>
          </w:p>
        </w:tc>
        <w:tc>
          <w:tcPr>
            <w:tcW w:w="840" w:type="dxa"/>
            <w:tcBorders>
              <w:top w:val="nil"/>
              <w:left w:val="nil"/>
              <w:right w:val="nil"/>
            </w:tcBorders>
            <w:vAlign w:val="bottom"/>
          </w:tcPr>
          <w:p w14:paraId="5CF02DCB" w14:textId="77777777" w:rsidR="00AF0309" w:rsidRPr="00BF3806" w:rsidRDefault="00AF0309" w:rsidP="00050C5A">
            <w:pPr>
              <w:rPr>
                <w:rFonts w:asciiTheme="minorHAnsi" w:eastAsia="SimSun" w:hAnsiTheme="minorHAnsi"/>
              </w:rPr>
            </w:pPr>
          </w:p>
        </w:tc>
        <w:tc>
          <w:tcPr>
            <w:tcW w:w="600" w:type="dxa"/>
            <w:tcBorders>
              <w:top w:val="nil"/>
              <w:left w:val="nil"/>
              <w:bottom w:val="nil"/>
              <w:right w:val="nil"/>
            </w:tcBorders>
            <w:vAlign w:val="bottom"/>
          </w:tcPr>
          <w:p w14:paraId="0519B584" w14:textId="77777777" w:rsidR="00AF0309" w:rsidRPr="00BF3806" w:rsidRDefault="00AF0309" w:rsidP="00050C5A">
            <w:pPr>
              <w:jc w:val="right"/>
              <w:rPr>
                <w:rFonts w:asciiTheme="minorHAnsi" w:eastAsia="SimSun" w:hAnsiTheme="minorHAnsi"/>
              </w:rPr>
            </w:pPr>
            <w:r w:rsidRPr="00BF3806">
              <w:rPr>
                <w:rFonts w:asciiTheme="minorHAnsi" w:eastAsia="SimSun" w:hAnsiTheme="minorHAnsi"/>
              </w:rPr>
              <w:t>20</w:t>
            </w:r>
          </w:p>
        </w:tc>
        <w:tc>
          <w:tcPr>
            <w:tcW w:w="840" w:type="dxa"/>
            <w:tcBorders>
              <w:top w:val="nil"/>
              <w:left w:val="nil"/>
              <w:right w:val="nil"/>
            </w:tcBorders>
            <w:vAlign w:val="bottom"/>
          </w:tcPr>
          <w:p w14:paraId="46554A97" w14:textId="77777777" w:rsidR="00AF0309" w:rsidRPr="00BF3806" w:rsidRDefault="00AF0309" w:rsidP="00050C5A">
            <w:pPr>
              <w:rPr>
                <w:rFonts w:asciiTheme="minorHAnsi" w:eastAsia="SimSun" w:hAnsiTheme="minorHAnsi"/>
              </w:rPr>
            </w:pPr>
          </w:p>
        </w:tc>
      </w:tr>
      <w:tr w:rsidR="00AF0309" w:rsidRPr="00BF3806" w14:paraId="36B72C2E" w14:textId="77777777" w:rsidTr="00050C5A">
        <w:trPr>
          <w:trHeight w:val="331"/>
        </w:trPr>
        <w:tc>
          <w:tcPr>
            <w:tcW w:w="1008" w:type="dxa"/>
            <w:gridSpan w:val="4"/>
            <w:tcBorders>
              <w:top w:val="nil"/>
              <w:left w:val="nil"/>
              <w:bottom w:val="nil"/>
              <w:right w:val="nil"/>
            </w:tcBorders>
            <w:vAlign w:val="bottom"/>
          </w:tcPr>
          <w:p w14:paraId="226C6294" w14:textId="77777777" w:rsidR="00AF0309" w:rsidRPr="00BF3806" w:rsidRDefault="00AF0309" w:rsidP="00050C5A">
            <w:pPr>
              <w:rPr>
                <w:rFonts w:asciiTheme="minorHAnsi" w:eastAsia="SimSun" w:hAnsiTheme="minorHAnsi"/>
              </w:rPr>
            </w:pPr>
          </w:p>
        </w:tc>
        <w:tc>
          <w:tcPr>
            <w:tcW w:w="1260" w:type="dxa"/>
            <w:gridSpan w:val="2"/>
            <w:tcBorders>
              <w:top w:val="nil"/>
              <w:left w:val="nil"/>
              <w:bottom w:val="nil"/>
              <w:right w:val="nil"/>
            </w:tcBorders>
            <w:vAlign w:val="bottom"/>
          </w:tcPr>
          <w:p w14:paraId="330E9013" w14:textId="77777777" w:rsidR="00AF0309" w:rsidRPr="00BF3806" w:rsidRDefault="00AF0309" w:rsidP="00050C5A">
            <w:pPr>
              <w:rPr>
                <w:rFonts w:asciiTheme="minorHAnsi" w:eastAsia="SimSun" w:hAnsiTheme="minorHAnsi"/>
              </w:rPr>
            </w:pPr>
          </w:p>
        </w:tc>
        <w:tc>
          <w:tcPr>
            <w:tcW w:w="3960" w:type="dxa"/>
            <w:gridSpan w:val="7"/>
            <w:tcBorders>
              <w:top w:val="nil"/>
              <w:left w:val="nil"/>
              <w:bottom w:val="nil"/>
              <w:right w:val="nil"/>
            </w:tcBorders>
            <w:vAlign w:val="bottom"/>
          </w:tcPr>
          <w:p w14:paraId="50B9E73E" w14:textId="77777777"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14:paraId="06E91429" w14:textId="77777777" w:rsidR="00AF0309" w:rsidRPr="00BF3806" w:rsidRDefault="00AF0309" w:rsidP="00050C5A">
            <w:pPr>
              <w:rPr>
                <w:rFonts w:asciiTheme="minorHAnsi" w:eastAsia="SimSun" w:hAnsiTheme="minorHAnsi"/>
              </w:rPr>
            </w:pPr>
          </w:p>
        </w:tc>
      </w:tr>
      <w:tr w:rsidR="00AF0309" w:rsidRPr="00BF3806" w14:paraId="122E341E" w14:textId="77777777" w:rsidTr="00050C5A">
        <w:trPr>
          <w:trHeight w:val="331"/>
        </w:trPr>
        <w:tc>
          <w:tcPr>
            <w:tcW w:w="504" w:type="dxa"/>
            <w:gridSpan w:val="2"/>
            <w:tcBorders>
              <w:top w:val="nil"/>
              <w:left w:val="nil"/>
              <w:bottom w:val="nil"/>
              <w:right w:val="nil"/>
            </w:tcBorders>
            <w:vAlign w:val="bottom"/>
          </w:tcPr>
          <w:p w14:paraId="2C26BEE6" w14:textId="77777777" w:rsidR="00AF0309" w:rsidRPr="00BF3806" w:rsidRDefault="00AF0309" w:rsidP="00050C5A">
            <w:pPr>
              <w:rPr>
                <w:rFonts w:asciiTheme="minorHAnsi" w:eastAsia="SimSun" w:hAnsiTheme="minorHAnsi"/>
              </w:rPr>
            </w:pPr>
            <w:r w:rsidRPr="00BF3806">
              <w:rPr>
                <w:rFonts w:asciiTheme="minorHAnsi" w:eastAsia="SimSun" w:hAnsiTheme="minorHAnsi"/>
              </w:rPr>
              <w:t>by</w:t>
            </w:r>
          </w:p>
        </w:tc>
        <w:tc>
          <w:tcPr>
            <w:tcW w:w="5724" w:type="dxa"/>
            <w:gridSpan w:val="11"/>
            <w:tcBorders>
              <w:top w:val="nil"/>
              <w:left w:val="nil"/>
              <w:right w:val="nil"/>
            </w:tcBorders>
            <w:vAlign w:val="bottom"/>
          </w:tcPr>
          <w:p w14:paraId="65763D64" w14:textId="77777777"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14:paraId="041E1C3E" w14:textId="77777777" w:rsidR="00AF0309" w:rsidRPr="00BF3806" w:rsidRDefault="00AF0309" w:rsidP="00050C5A">
            <w:pPr>
              <w:rPr>
                <w:rFonts w:asciiTheme="minorHAnsi" w:eastAsia="SimSun" w:hAnsiTheme="minorHAnsi"/>
              </w:rPr>
            </w:pPr>
          </w:p>
        </w:tc>
      </w:tr>
      <w:tr w:rsidR="00AF0309" w:rsidRPr="00BF3806" w14:paraId="49BC2B83" w14:textId="77777777" w:rsidTr="00050C5A">
        <w:trPr>
          <w:trHeight w:val="331"/>
        </w:trPr>
        <w:tc>
          <w:tcPr>
            <w:tcW w:w="504" w:type="dxa"/>
            <w:gridSpan w:val="2"/>
            <w:tcBorders>
              <w:top w:val="nil"/>
              <w:left w:val="nil"/>
              <w:bottom w:val="nil"/>
              <w:right w:val="nil"/>
            </w:tcBorders>
            <w:vAlign w:val="bottom"/>
          </w:tcPr>
          <w:p w14:paraId="11922237" w14:textId="77777777"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14:paraId="2E375E1D" w14:textId="77777777"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14:paraId="1D2258FA" w14:textId="77777777" w:rsidR="00AF0309" w:rsidRPr="00BF3806" w:rsidRDefault="00AF0309" w:rsidP="00050C5A">
            <w:pPr>
              <w:rPr>
                <w:rFonts w:asciiTheme="minorHAnsi" w:eastAsia="SimSun" w:hAnsiTheme="minorHAnsi"/>
              </w:rPr>
            </w:pPr>
          </w:p>
        </w:tc>
      </w:tr>
      <w:tr w:rsidR="00AF0309" w:rsidRPr="00BF3806" w14:paraId="43805D22" w14:textId="77777777" w:rsidTr="00050C5A">
        <w:trPr>
          <w:trHeight w:val="331"/>
        </w:trPr>
        <w:tc>
          <w:tcPr>
            <w:tcW w:w="504" w:type="dxa"/>
            <w:gridSpan w:val="2"/>
            <w:tcBorders>
              <w:top w:val="nil"/>
              <w:left w:val="nil"/>
              <w:bottom w:val="nil"/>
              <w:right w:val="nil"/>
            </w:tcBorders>
            <w:vAlign w:val="bottom"/>
          </w:tcPr>
          <w:p w14:paraId="52DE1F60" w14:textId="77777777" w:rsidR="00AF0309" w:rsidRPr="00BF3806" w:rsidRDefault="00AF0309" w:rsidP="00050C5A">
            <w:pPr>
              <w:rPr>
                <w:rFonts w:asciiTheme="minorHAnsi" w:eastAsia="SimSun" w:hAnsiTheme="minorHAnsi"/>
              </w:rPr>
            </w:pPr>
          </w:p>
        </w:tc>
        <w:tc>
          <w:tcPr>
            <w:tcW w:w="5724" w:type="dxa"/>
            <w:gridSpan w:val="11"/>
            <w:tcBorders>
              <w:top w:val="nil"/>
              <w:left w:val="nil"/>
              <w:right w:val="nil"/>
            </w:tcBorders>
            <w:vAlign w:val="bottom"/>
          </w:tcPr>
          <w:p w14:paraId="2E667719" w14:textId="77777777"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14:paraId="2BF3D007" w14:textId="77777777" w:rsidR="00AF0309" w:rsidRPr="00BF3806" w:rsidRDefault="00AF0309" w:rsidP="00050C5A">
            <w:pPr>
              <w:rPr>
                <w:rFonts w:asciiTheme="minorHAnsi" w:eastAsia="SimSun" w:hAnsiTheme="minorHAnsi"/>
              </w:rPr>
            </w:pPr>
          </w:p>
        </w:tc>
      </w:tr>
      <w:tr w:rsidR="00AF0309" w:rsidRPr="00BF3806" w14:paraId="5F5ADF5A" w14:textId="77777777" w:rsidTr="00050C5A">
        <w:trPr>
          <w:trHeight w:val="331"/>
        </w:trPr>
        <w:tc>
          <w:tcPr>
            <w:tcW w:w="504" w:type="dxa"/>
            <w:gridSpan w:val="2"/>
            <w:tcBorders>
              <w:top w:val="nil"/>
              <w:left w:val="nil"/>
              <w:bottom w:val="nil"/>
              <w:right w:val="nil"/>
            </w:tcBorders>
            <w:vAlign w:val="bottom"/>
          </w:tcPr>
          <w:p w14:paraId="2E81AADC" w14:textId="77777777" w:rsidR="00AF0309" w:rsidRPr="00BF3806" w:rsidRDefault="00AF0309" w:rsidP="00050C5A">
            <w:pPr>
              <w:rPr>
                <w:rFonts w:asciiTheme="minorHAnsi" w:eastAsia="SimSun" w:hAnsiTheme="minorHAnsi"/>
              </w:rPr>
            </w:pPr>
          </w:p>
        </w:tc>
        <w:tc>
          <w:tcPr>
            <w:tcW w:w="5724" w:type="dxa"/>
            <w:gridSpan w:val="11"/>
            <w:tcBorders>
              <w:left w:val="nil"/>
              <w:bottom w:val="nil"/>
              <w:right w:val="nil"/>
            </w:tcBorders>
            <w:vAlign w:val="bottom"/>
          </w:tcPr>
          <w:p w14:paraId="3F8474AA" w14:textId="77777777" w:rsidR="00AF0309" w:rsidRPr="00BF3806" w:rsidRDefault="00AF0309" w:rsidP="00050C5A">
            <w:pPr>
              <w:rPr>
                <w:rFonts w:asciiTheme="minorHAnsi" w:eastAsia="SimSun" w:hAnsiTheme="minorHAnsi"/>
              </w:rPr>
            </w:pPr>
          </w:p>
        </w:tc>
        <w:tc>
          <w:tcPr>
            <w:tcW w:w="3720" w:type="dxa"/>
            <w:gridSpan w:val="6"/>
            <w:tcBorders>
              <w:top w:val="nil"/>
              <w:left w:val="nil"/>
              <w:bottom w:val="nil"/>
              <w:right w:val="nil"/>
            </w:tcBorders>
            <w:vAlign w:val="bottom"/>
          </w:tcPr>
          <w:p w14:paraId="577C872E" w14:textId="77777777" w:rsidR="00AF0309" w:rsidRPr="00BF3806" w:rsidRDefault="00AF0309" w:rsidP="00050C5A">
            <w:pPr>
              <w:rPr>
                <w:rFonts w:asciiTheme="minorHAnsi" w:eastAsia="SimSun" w:hAnsiTheme="minorHAnsi"/>
              </w:rPr>
            </w:pPr>
          </w:p>
        </w:tc>
      </w:tr>
      <w:tr w:rsidR="00AF0309" w:rsidRPr="00BF3806" w14:paraId="1B5F7E5D" w14:textId="77777777" w:rsidTr="00050C5A">
        <w:trPr>
          <w:trHeight w:val="331"/>
        </w:trPr>
        <w:tc>
          <w:tcPr>
            <w:tcW w:w="4788" w:type="dxa"/>
            <w:gridSpan w:val="9"/>
            <w:tcBorders>
              <w:top w:val="nil"/>
              <w:left w:val="nil"/>
              <w:bottom w:val="nil"/>
              <w:right w:val="nil"/>
            </w:tcBorders>
            <w:vAlign w:val="bottom"/>
          </w:tcPr>
          <w:p w14:paraId="3C377243" w14:textId="77777777" w:rsidR="00AF0309" w:rsidRPr="00BF3806" w:rsidRDefault="00AF0309" w:rsidP="00050C5A">
            <w:pPr>
              <w:rPr>
                <w:rFonts w:asciiTheme="minorHAnsi" w:eastAsia="SimSun" w:hAnsiTheme="minorHAnsi"/>
              </w:rPr>
            </w:pPr>
          </w:p>
        </w:tc>
        <w:tc>
          <w:tcPr>
            <w:tcW w:w="5160" w:type="dxa"/>
            <w:gridSpan w:val="10"/>
            <w:tcBorders>
              <w:top w:val="nil"/>
              <w:left w:val="nil"/>
              <w:right w:val="nil"/>
            </w:tcBorders>
            <w:vAlign w:val="bottom"/>
          </w:tcPr>
          <w:p w14:paraId="362743C4" w14:textId="77777777" w:rsidR="00AF0309" w:rsidRPr="00BF3806" w:rsidRDefault="00AF0309" w:rsidP="00050C5A">
            <w:pPr>
              <w:rPr>
                <w:rFonts w:asciiTheme="minorHAnsi" w:eastAsia="SimSun" w:hAnsiTheme="minorHAnsi"/>
              </w:rPr>
            </w:pPr>
          </w:p>
        </w:tc>
      </w:tr>
      <w:tr w:rsidR="00AF0309" w:rsidRPr="0030670C" w14:paraId="5EE6C998" w14:textId="77777777" w:rsidTr="00050C5A">
        <w:trPr>
          <w:trHeight w:val="331"/>
        </w:trPr>
        <w:tc>
          <w:tcPr>
            <w:tcW w:w="504" w:type="dxa"/>
            <w:gridSpan w:val="2"/>
            <w:tcBorders>
              <w:top w:val="nil"/>
              <w:left w:val="nil"/>
              <w:bottom w:val="nil"/>
              <w:right w:val="nil"/>
            </w:tcBorders>
            <w:vAlign w:val="bottom"/>
          </w:tcPr>
          <w:p w14:paraId="397F6631" w14:textId="77777777" w:rsidR="00AF0309" w:rsidRPr="00BF3806" w:rsidRDefault="00AF0309" w:rsidP="00050C5A">
            <w:pPr>
              <w:rPr>
                <w:rFonts w:asciiTheme="minorHAnsi" w:eastAsia="SimSun" w:hAnsiTheme="minorHAnsi"/>
              </w:rPr>
            </w:pPr>
          </w:p>
        </w:tc>
        <w:tc>
          <w:tcPr>
            <w:tcW w:w="4284" w:type="dxa"/>
            <w:gridSpan w:val="7"/>
            <w:tcBorders>
              <w:top w:val="nil"/>
              <w:left w:val="nil"/>
              <w:bottom w:val="nil"/>
              <w:right w:val="nil"/>
            </w:tcBorders>
            <w:vAlign w:val="bottom"/>
          </w:tcPr>
          <w:p w14:paraId="67802650" w14:textId="77777777" w:rsidR="00AF0309" w:rsidRPr="00BF3806" w:rsidRDefault="00AF0309" w:rsidP="00050C5A">
            <w:pPr>
              <w:rPr>
                <w:rFonts w:asciiTheme="minorHAnsi" w:eastAsia="SimSun" w:hAnsiTheme="minorHAnsi"/>
              </w:rPr>
            </w:pPr>
          </w:p>
        </w:tc>
        <w:tc>
          <w:tcPr>
            <w:tcW w:w="5160" w:type="dxa"/>
            <w:gridSpan w:val="10"/>
            <w:tcBorders>
              <w:left w:val="nil"/>
              <w:bottom w:val="nil"/>
              <w:right w:val="nil"/>
            </w:tcBorders>
          </w:tcPr>
          <w:p w14:paraId="3A4AB3F6" w14:textId="77777777" w:rsidR="00AF0309" w:rsidRPr="0030670C" w:rsidRDefault="00AF0309" w:rsidP="00050C5A">
            <w:pPr>
              <w:jc w:val="center"/>
              <w:rPr>
                <w:rFonts w:asciiTheme="minorHAnsi" w:eastAsia="SimSun" w:hAnsiTheme="minorHAnsi"/>
              </w:rPr>
            </w:pPr>
            <w:r w:rsidRPr="00BF3806">
              <w:rPr>
                <w:rFonts w:asciiTheme="minorHAnsi" w:eastAsia="SimSun" w:hAnsiTheme="minorHAnsi"/>
              </w:rPr>
              <w:t>Notary Public</w:t>
            </w:r>
          </w:p>
        </w:tc>
      </w:tr>
    </w:tbl>
    <w:p w14:paraId="56D0B544" w14:textId="77777777" w:rsidR="00357A67" w:rsidRPr="00186091" w:rsidRDefault="00357A67" w:rsidP="00BB3554">
      <w:pPr>
        <w:rPr>
          <w:rFonts w:cs="Arial"/>
        </w:rPr>
      </w:pPr>
    </w:p>
    <w:sectPr w:rsidR="00357A67" w:rsidRPr="00186091" w:rsidSect="001C7AF2">
      <w:pgSz w:w="12240" w:h="15840" w:code="1"/>
      <w:pgMar w:top="720" w:right="1440" w:bottom="720" w:left="1530" w:header="432" w:footer="28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C2E7" w14:textId="77777777" w:rsidR="009F0D36" w:rsidRDefault="009F0D36">
      <w:r>
        <w:separator/>
      </w:r>
    </w:p>
  </w:endnote>
  <w:endnote w:type="continuationSeparator" w:id="0">
    <w:p w14:paraId="503A8D07" w14:textId="77777777" w:rsidR="009F0D36" w:rsidRDefault="009F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6E4DF" w14:textId="77777777" w:rsidR="009F0D36" w:rsidRDefault="009F0D36">
      <w:r>
        <w:separator/>
      </w:r>
    </w:p>
  </w:footnote>
  <w:footnote w:type="continuationSeparator" w:id="0">
    <w:p w14:paraId="39DCCB0E" w14:textId="77777777" w:rsidR="009F0D36" w:rsidRDefault="009F0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5EF0"/>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641651"/>
    <w:multiLevelType w:val="hybridMultilevel"/>
    <w:tmpl w:val="FFFFFFFF"/>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3974924"/>
    <w:multiLevelType w:val="hybridMultilevel"/>
    <w:tmpl w:val="FFFFFFFF"/>
    <w:lvl w:ilvl="0" w:tplc="95929B08">
      <w:start w:val="1"/>
      <w:numFmt w:val="bullet"/>
      <w:lvlText w:val="•"/>
      <w:lvlJc w:val="left"/>
      <w:pPr>
        <w:tabs>
          <w:tab w:val="num" w:pos="1440"/>
        </w:tabs>
        <w:ind w:left="1440" w:hanging="360"/>
      </w:pPr>
      <w:rPr>
        <w:rFonts w:ascii="Times New Roman" w:hAnsi="Times New Roman" w:hint="default"/>
        <w:color w:val="auto"/>
        <w:sz w:val="24"/>
      </w:rPr>
    </w:lvl>
    <w:lvl w:ilvl="1" w:tplc="F5AA1F0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A76C0C"/>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3782453F"/>
    <w:multiLevelType w:val="hybridMultilevel"/>
    <w:tmpl w:val="FFFFFFFF"/>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44C44A25"/>
    <w:multiLevelType w:val="hybridMultilevel"/>
    <w:tmpl w:val="FFFFFFFF"/>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83729DD"/>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502F5EE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B06AA"/>
    <w:multiLevelType w:val="hybridMultilevel"/>
    <w:tmpl w:val="FFFFFFFF"/>
    <w:lvl w:ilvl="0" w:tplc="757A5356">
      <w:numFmt w:val="bullet"/>
      <w:lvlText w:val=""/>
      <w:lvlJc w:val="left"/>
      <w:pPr>
        <w:tabs>
          <w:tab w:val="num" w:pos="1080"/>
        </w:tabs>
        <w:ind w:left="1080" w:hanging="360"/>
      </w:pPr>
      <w:rPr>
        <w:rFonts w:ascii="Symbol" w:eastAsia="Times New Roman"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A4D1408"/>
    <w:multiLevelType w:val="hybridMultilevel"/>
    <w:tmpl w:val="FFFFFFFF"/>
    <w:lvl w:ilvl="0" w:tplc="8982A3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D6485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A1C6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6A7728"/>
    <w:multiLevelType w:val="hybridMultilevel"/>
    <w:tmpl w:val="FFFFFFFF"/>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76CE0E7B"/>
    <w:multiLevelType w:val="hybridMultilevel"/>
    <w:tmpl w:val="FFFFFFFF"/>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4" w15:restartNumberingAfterBreak="0">
    <w:nsid w:val="7B496024"/>
    <w:multiLevelType w:val="hybridMultilevel"/>
    <w:tmpl w:val="FFFFFFFF"/>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4575162">
    <w:abstractNumId w:val="14"/>
  </w:num>
  <w:num w:numId="2" w16cid:durableId="1366717670">
    <w:abstractNumId w:val="3"/>
  </w:num>
  <w:num w:numId="3" w16cid:durableId="596449711">
    <w:abstractNumId w:val="0"/>
  </w:num>
  <w:num w:numId="4" w16cid:durableId="1774668982">
    <w:abstractNumId w:val="6"/>
  </w:num>
  <w:num w:numId="5" w16cid:durableId="550456391">
    <w:abstractNumId w:val="12"/>
  </w:num>
  <w:num w:numId="6" w16cid:durableId="1154030927">
    <w:abstractNumId w:val="13"/>
  </w:num>
  <w:num w:numId="7" w16cid:durableId="102386897">
    <w:abstractNumId w:val="8"/>
  </w:num>
  <w:num w:numId="8" w16cid:durableId="213348333">
    <w:abstractNumId w:val="2"/>
  </w:num>
  <w:num w:numId="9" w16cid:durableId="893078562">
    <w:abstractNumId w:val="1"/>
  </w:num>
  <w:num w:numId="10" w16cid:durableId="2110201120">
    <w:abstractNumId w:val="9"/>
  </w:num>
  <w:num w:numId="11" w16cid:durableId="1699160051">
    <w:abstractNumId w:val="5"/>
  </w:num>
  <w:num w:numId="12" w16cid:durableId="537276689">
    <w:abstractNumId w:val="4"/>
  </w:num>
  <w:num w:numId="13" w16cid:durableId="996955992">
    <w:abstractNumId w:val="11"/>
  </w:num>
  <w:num w:numId="14" w16cid:durableId="2050761045">
    <w:abstractNumId w:val="10"/>
  </w:num>
  <w:num w:numId="15" w16cid:durableId="8385394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B4441"/>
    <w:rsid w:val="00001B4A"/>
    <w:rsid w:val="00003B2E"/>
    <w:rsid w:val="0002183F"/>
    <w:rsid w:val="0002392A"/>
    <w:rsid w:val="00023E3C"/>
    <w:rsid w:val="00030301"/>
    <w:rsid w:val="0003058B"/>
    <w:rsid w:val="00035BE8"/>
    <w:rsid w:val="00050C5A"/>
    <w:rsid w:val="00054B9D"/>
    <w:rsid w:val="000635DA"/>
    <w:rsid w:val="000636BF"/>
    <w:rsid w:val="00064553"/>
    <w:rsid w:val="000738A0"/>
    <w:rsid w:val="00073C9F"/>
    <w:rsid w:val="00074D7E"/>
    <w:rsid w:val="000828D3"/>
    <w:rsid w:val="00083A05"/>
    <w:rsid w:val="0009799F"/>
    <w:rsid w:val="000A048F"/>
    <w:rsid w:val="000A06A3"/>
    <w:rsid w:val="000B188B"/>
    <w:rsid w:val="000C1B91"/>
    <w:rsid w:val="000C6361"/>
    <w:rsid w:val="000C7BBD"/>
    <w:rsid w:val="000D103E"/>
    <w:rsid w:val="000D3BF5"/>
    <w:rsid w:val="000E309D"/>
    <w:rsid w:val="000E325F"/>
    <w:rsid w:val="000E4DA0"/>
    <w:rsid w:val="000F58CD"/>
    <w:rsid w:val="000F79D4"/>
    <w:rsid w:val="00112E31"/>
    <w:rsid w:val="001248BE"/>
    <w:rsid w:val="00127A83"/>
    <w:rsid w:val="00131E08"/>
    <w:rsid w:val="00134E73"/>
    <w:rsid w:val="0013723E"/>
    <w:rsid w:val="00140290"/>
    <w:rsid w:val="00142141"/>
    <w:rsid w:val="00143C21"/>
    <w:rsid w:val="001504B1"/>
    <w:rsid w:val="0015230A"/>
    <w:rsid w:val="001619C3"/>
    <w:rsid w:val="00171D1D"/>
    <w:rsid w:val="00174FF2"/>
    <w:rsid w:val="001778C9"/>
    <w:rsid w:val="00183DF3"/>
    <w:rsid w:val="00186091"/>
    <w:rsid w:val="001931A5"/>
    <w:rsid w:val="001B0575"/>
    <w:rsid w:val="001B26F9"/>
    <w:rsid w:val="001C1184"/>
    <w:rsid w:val="001C7AF2"/>
    <w:rsid w:val="001F18FD"/>
    <w:rsid w:val="001F1C51"/>
    <w:rsid w:val="0020066C"/>
    <w:rsid w:val="0020111B"/>
    <w:rsid w:val="0020313D"/>
    <w:rsid w:val="00210BD1"/>
    <w:rsid w:val="00210CE9"/>
    <w:rsid w:val="00214615"/>
    <w:rsid w:val="0022039E"/>
    <w:rsid w:val="002222AD"/>
    <w:rsid w:val="00225499"/>
    <w:rsid w:val="00232293"/>
    <w:rsid w:val="00236103"/>
    <w:rsid w:val="00236984"/>
    <w:rsid w:val="00250B8A"/>
    <w:rsid w:val="00250EE1"/>
    <w:rsid w:val="00260928"/>
    <w:rsid w:val="0026113C"/>
    <w:rsid w:val="00261ED2"/>
    <w:rsid w:val="00265129"/>
    <w:rsid w:val="00271205"/>
    <w:rsid w:val="00274007"/>
    <w:rsid w:val="00282656"/>
    <w:rsid w:val="00290945"/>
    <w:rsid w:val="00290DBF"/>
    <w:rsid w:val="002925DC"/>
    <w:rsid w:val="0029265D"/>
    <w:rsid w:val="00292D23"/>
    <w:rsid w:val="00292E58"/>
    <w:rsid w:val="002B2298"/>
    <w:rsid w:val="002B51FE"/>
    <w:rsid w:val="002C4324"/>
    <w:rsid w:val="002C7096"/>
    <w:rsid w:val="002E0EF2"/>
    <w:rsid w:val="002E7601"/>
    <w:rsid w:val="002F4232"/>
    <w:rsid w:val="002F6635"/>
    <w:rsid w:val="0030670C"/>
    <w:rsid w:val="00311541"/>
    <w:rsid w:val="0031406D"/>
    <w:rsid w:val="00315CCE"/>
    <w:rsid w:val="0031654E"/>
    <w:rsid w:val="003203D4"/>
    <w:rsid w:val="0032765F"/>
    <w:rsid w:val="0033262A"/>
    <w:rsid w:val="00337AF8"/>
    <w:rsid w:val="003422C2"/>
    <w:rsid w:val="00345B4E"/>
    <w:rsid w:val="00350E3B"/>
    <w:rsid w:val="00354E57"/>
    <w:rsid w:val="00357A67"/>
    <w:rsid w:val="0036254B"/>
    <w:rsid w:val="00365EB6"/>
    <w:rsid w:val="00372DC1"/>
    <w:rsid w:val="003951AE"/>
    <w:rsid w:val="003A5793"/>
    <w:rsid w:val="003A5D47"/>
    <w:rsid w:val="003B7481"/>
    <w:rsid w:val="003C0560"/>
    <w:rsid w:val="003C3D4A"/>
    <w:rsid w:val="003D2705"/>
    <w:rsid w:val="003D27CB"/>
    <w:rsid w:val="003D4CA5"/>
    <w:rsid w:val="003E55D1"/>
    <w:rsid w:val="003E6FC8"/>
    <w:rsid w:val="0040643B"/>
    <w:rsid w:val="00412591"/>
    <w:rsid w:val="00413818"/>
    <w:rsid w:val="00414B63"/>
    <w:rsid w:val="0041635C"/>
    <w:rsid w:val="00421502"/>
    <w:rsid w:val="00424AD8"/>
    <w:rsid w:val="00430165"/>
    <w:rsid w:val="00430C43"/>
    <w:rsid w:val="00453E1C"/>
    <w:rsid w:val="00454C81"/>
    <w:rsid w:val="00461815"/>
    <w:rsid w:val="00464D96"/>
    <w:rsid w:val="00466238"/>
    <w:rsid w:val="00466A76"/>
    <w:rsid w:val="004705F5"/>
    <w:rsid w:val="004725B3"/>
    <w:rsid w:val="00481E2B"/>
    <w:rsid w:val="00482134"/>
    <w:rsid w:val="0048246F"/>
    <w:rsid w:val="0048799C"/>
    <w:rsid w:val="00487C4D"/>
    <w:rsid w:val="00490FCF"/>
    <w:rsid w:val="00492ED6"/>
    <w:rsid w:val="00492FDB"/>
    <w:rsid w:val="004A026C"/>
    <w:rsid w:val="004A1396"/>
    <w:rsid w:val="004A4CE3"/>
    <w:rsid w:val="004A6471"/>
    <w:rsid w:val="004B6A8D"/>
    <w:rsid w:val="004C0B33"/>
    <w:rsid w:val="004D0F66"/>
    <w:rsid w:val="004D53D7"/>
    <w:rsid w:val="004E1DEF"/>
    <w:rsid w:val="004E45F2"/>
    <w:rsid w:val="004E7BF1"/>
    <w:rsid w:val="004F1DDA"/>
    <w:rsid w:val="004F37CB"/>
    <w:rsid w:val="004F3E5A"/>
    <w:rsid w:val="004F4574"/>
    <w:rsid w:val="004F639F"/>
    <w:rsid w:val="00502FFD"/>
    <w:rsid w:val="0050758F"/>
    <w:rsid w:val="00510091"/>
    <w:rsid w:val="005106F9"/>
    <w:rsid w:val="00512431"/>
    <w:rsid w:val="00514AB1"/>
    <w:rsid w:val="00514C38"/>
    <w:rsid w:val="005157B5"/>
    <w:rsid w:val="005178FE"/>
    <w:rsid w:val="0052126A"/>
    <w:rsid w:val="005213F8"/>
    <w:rsid w:val="00525369"/>
    <w:rsid w:val="00533817"/>
    <w:rsid w:val="00534A66"/>
    <w:rsid w:val="00551BD8"/>
    <w:rsid w:val="00552E3C"/>
    <w:rsid w:val="00561979"/>
    <w:rsid w:val="00571798"/>
    <w:rsid w:val="00572055"/>
    <w:rsid w:val="00573D57"/>
    <w:rsid w:val="005842A5"/>
    <w:rsid w:val="00585DCA"/>
    <w:rsid w:val="005B2E70"/>
    <w:rsid w:val="005C2F49"/>
    <w:rsid w:val="005C3F81"/>
    <w:rsid w:val="005C5FE4"/>
    <w:rsid w:val="005E0314"/>
    <w:rsid w:val="005E3677"/>
    <w:rsid w:val="005E507C"/>
    <w:rsid w:val="005F05C1"/>
    <w:rsid w:val="005F348B"/>
    <w:rsid w:val="005F4B8C"/>
    <w:rsid w:val="005F5F8E"/>
    <w:rsid w:val="00607340"/>
    <w:rsid w:val="006122F3"/>
    <w:rsid w:val="0061239C"/>
    <w:rsid w:val="0062124C"/>
    <w:rsid w:val="00621364"/>
    <w:rsid w:val="0062576C"/>
    <w:rsid w:val="006278DC"/>
    <w:rsid w:val="006315AA"/>
    <w:rsid w:val="00632B78"/>
    <w:rsid w:val="006403DC"/>
    <w:rsid w:val="0064306D"/>
    <w:rsid w:val="006436D0"/>
    <w:rsid w:val="00646D57"/>
    <w:rsid w:val="006505A8"/>
    <w:rsid w:val="006611B7"/>
    <w:rsid w:val="00670071"/>
    <w:rsid w:val="0067526E"/>
    <w:rsid w:val="00681E49"/>
    <w:rsid w:val="00682641"/>
    <w:rsid w:val="00684BB1"/>
    <w:rsid w:val="0068503F"/>
    <w:rsid w:val="00685AF1"/>
    <w:rsid w:val="006903D3"/>
    <w:rsid w:val="00697B0D"/>
    <w:rsid w:val="006A0438"/>
    <w:rsid w:val="006B0BAB"/>
    <w:rsid w:val="006B2BB3"/>
    <w:rsid w:val="006B4441"/>
    <w:rsid w:val="006B6025"/>
    <w:rsid w:val="006C6778"/>
    <w:rsid w:val="006D1C4C"/>
    <w:rsid w:val="006D4D48"/>
    <w:rsid w:val="006E0C15"/>
    <w:rsid w:val="006E5127"/>
    <w:rsid w:val="006E68C9"/>
    <w:rsid w:val="006F1CB9"/>
    <w:rsid w:val="006F4B2A"/>
    <w:rsid w:val="00701BC6"/>
    <w:rsid w:val="007217C1"/>
    <w:rsid w:val="00721AF5"/>
    <w:rsid w:val="00725268"/>
    <w:rsid w:val="007259B2"/>
    <w:rsid w:val="007268C5"/>
    <w:rsid w:val="007268F5"/>
    <w:rsid w:val="00732650"/>
    <w:rsid w:val="007376F4"/>
    <w:rsid w:val="00741E22"/>
    <w:rsid w:val="00744B8B"/>
    <w:rsid w:val="007512F0"/>
    <w:rsid w:val="00763C8B"/>
    <w:rsid w:val="0077120B"/>
    <w:rsid w:val="0078498B"/>
    <w:rsid w:val="007953B2"/>
    <w:rsid w:val="007954C2"/>
    <w:rsid w:val="007961CA"/>
    <w:rsid w:val="007A0C8A"/>
    <w:rsid w:val="007A2A44"/>
    <w:rsid w:val="007A42E9"/>
    <w:rsid w:val="007A677E"/>
    <w:rsid w:val="007B3040"/>
    <w:rsid w:val="007B3DF4"/>
    <w:rsid w:val="007B59A6"/>
    <w:rsid w:val="007B67CD"/>
    <w:rsid w:val="007C37D1"/>
    <w:rsid w:val="007C5B00"/>
    <w:rsid w:val="007C7687"/>
    <w:rsid w:val="007E21A3"/>
    <w:rsid w:val="007E41B1"/>
    <w:rsid w:val="007E730A"/>
    <w:rsid w:val="007E77E9"/>
    <w:rsid w:val="007F4D8D"/>
    <w:rsid w:val="007F62AD"/>
    <w:rsid w:val="00804045"/>
    <w:rsid w:val="00805191"/>
    <w:rsid w:val="00810C2C"/>
    <w:rsid w:val="00810EAC"/>
    <w:rsid w:val="0081613E"/>
    <w:rsid w:val="00820598"/>
    <w:rsid w:val="00822289"/>
    <w:rsid w:val="00832460"/>
    <w:rsid w:val="0083471D"/>
    <w:rsid w:val="00834763"/>
    <w:rsid w:val="00837903"/>
    <w:rsid w:val="00837FC9"/>
    <w:rsid w:val="008408B5"/>
    <w:rsid w:val="00840A3E"/>
    <w:rsid w:val="008446D2"/>
    <w:rsid w:val="0084590E"/>
    <w:rsid w:val="00847875"/>
    <w:rsid w:val="0085168C"/>
    <w:rsid w:val="008702AD"/>
    <w:rsid w:val="00871DF9"/>
    <w:rsid w:val="00871E34"/>
    <w:rsid w:val="0087727E"/>
    <w:rsid w:val="008867DB"/>
    <w:rsid w:val="008869F3"/>
    <w:rsid w:val="0089186B"/>
    <w:rsid w:val="00894564"/>
    <w:rsid w:val="008954DC"/>
    <w:rsid w:val="008A1B05"/>
    <w:rsid w:val="008A2E1B"/>
    <w:rsid w:val="008A3827"/>
    <w:rsid w:val="008A484F"/>
    <w:rsid w:val="008A4D27"/>
    <w:rsid w:val="008B2080"/>
    <w:rsid w:val="008B69AB"/>
    <w:rsid w:val="008D0109"/>
    <w:rsid w:val="008D4913"/>
    <w:rsid w:val="008D5006"/>
    <w:rsid w:val="008E3E45"/>
    <w:rsid w:val="008E7042"/>
    <w:rsid w:val="008F3B44"/>
    <w:rsid w:val="008F57E3"/>
    <w:rsid w:val="00904A43"/>
    <w:rsid w:val="00917298"/>
    <w:rsid w:val="00922328"/>
    <w:rsid w:val="00923316"/>
    <w:rsid w:val="009241E4"/>
    <w:rsid w:val="0092641F"/>
    <w:rsid w:val="00930CDD"/>
    <w:rsid w:val="00952663"/>
    <w:rsid w:val="009563AE"/>
    <w:rsid w:val="00956C9F"/>
    <w:rsid w:val="00956F03"/>
    <w:rsid w:val="00957D6A"/>
    <w:rsid w:val="0096453A"/>
    <w:rsid w:val="0097550C"/>
    <w:rsid w:val="009833AB"/>
    <w:rsid w:val="00984F14"/>
    <w:rsid w:val="0099518E"/>
    <w:rsid w:val="009A35DA"/>
    <w:rsid w:val="009A3716"/>
    <w:rsid w:val="009A456C"/>
    <w:rsid w:val="009B02AB"/>
    <w:rsid w:val="009B57C6"/>
    <w:rsid w:val="009C379F"/>
    <w:rsid w:val="009C7BF2"/>
    <w:rsid w:val="009D20AC"/>
    <w:rsid w:val="009D49F0"/>
    <w:rsid w:val="009D584E"/>
    <w:rsid w:val="009E063E"/>
    <w:rsid w:val="009F0D36"/>
    <w:rsid w:val="009F1026"/>
    <w:rsid w:val="009F3F7E"/>
    <w:rsid w:val="009F6324"/>
    <w:rsid w:val="00A01B12"/>
    <w:rsid w:val="00A040DE"/>
    <w:rsid w:val="00A05488"/>
    <w:rsid w:val="00A151C9"/>
    <w:rsid w:val="00A3220C"/>
    <w:rsid w:val="00A357DF"/>
    <w:rsid w:val="00A44A7C"/>
    <w:rsid w:val="00A5795B"/>
    <w:rsid w:val="00A60D25"/>
    <w:rsid w:val="00A61C80"/>
    <w:rsid w:val="00A64BD3"/>
    <w:rsid w:val="00A67AAD"/>
    <w:rsid w:val="00A80230"/>
    <w:rsid w:val="00A9108C"/>
    <w:rsid w:val="00A9590B"/>
    <w:rsid w:val="00AA2478"/>
    <w:rsid w:val="00AA77A9"/>
    <w:rsid w:val="00AA7F0B"/>
    <w:rsid w:val="00AB0688"/>
    <w:rsid w:val="00AB111D"/>
    <w:rsid w:val="00AC0E79"/>
    <w:rsid w:val="00AD2DA8"/>
    <w:rsid w:val="00AE4B4F"/>
    <w:rsid w:val="00AF0309"/>
    <w:rsid w:val="00AF6ED7"/>
    <w:rsid w:val="00B17637"/>
    <w:rsid w:val="00B17A38"/>
    <w:rsid w:val="00B31157"/>
    <w:rsid w:val="00B35497"/>
    <w:rsid w:val="00B36448"/>
    <w:rsid w:val="00B455B3"/>
    <w:rsid w:val="00B53D30"/>
    <w:rsid w:val="00B609D6"/>
    <w:rsid w:val="00B62212"/>
    <w:rsid w:val="00B62255"/>
    <w:rsid w:val="00B671CD"/>
    <w:rsid w:val="00B71DB0"/>
    <w:rsid w:val="00B721C0"/>
    <w:rsid w:val="00B81543"/>
    <w:rsid w:val="00B817D0"/>
    <w:rsid w:val="00B82904"/>
    <w:rsid w:val="00B832E4"/>
    <w:rsid w:val="00B92754"/>
    <w:rsid w:val="00BA4C58"/>
    <w:rsid w:val="00BB24C5"/>
    <w:rsid w:val="00BB34C2"/>
    <w:rsid w:val="00BB3554"/>
    <w:rsid w:val="00BB736E"/>
    <w:rsid w:val="00BC3049"/>
    <w:rsid w:val="00BD1517"/>
    <w:rsid w:val="00BD3501"/>
    <w:rsid w:val="00BD61CC"/>
    <w:rsid w:val="00BD651B"/>
    <w:rsid w:val="00BF3806"/>
    <w:rsid w:val="00BF6485"/>
    <w:rsid w:val="00C036CA"/>
    <w:rsid w:val="00C255F6"/>
    <w:rsid w:val="00C27639"/>
    <w:rsid w:val="00C27C1B"/>
    <w:rsid w:val="00C308B9"/>
    <w:rsid w:val="00C424C2"/>
    <w:rsid w:val="00C46886"/>
    <w:rsid w:val="00C5072C"/>
    <w:rsid w:val="00C53098"/>
    <w:rsid w:val="00C61A1C"/>
    <w:rsid w:val="00C75058"/>
    <w:rsid w:val="00C759A6"/>
    <w:rsid w:val="00C765E9"/>
    <w:rsid w:val="00C77C53"/>
    <w:rsid w:val="00C77DD8"/>
    <w:rsid w:val="00C86526"/>
    <w:rsid w:val="00C904AF"/>
    <w:rsid w:val="00C94742"/>
    <w:rsid w:val="00CA2B8C"/>
    <w:rsid w:val="00CA2C3D"/>
    <w:rsid w:val="00CA3265"/>
    <w:rsid w:val="00CA4A54"/>
    <w:rsid w:val="00CC1EC9"/>
    <w:rsid w:val="00CC75BA"/>
    <w:rsid w:val="00CC7852"/>
    <w:rsid w:val="00CD2606"/>
    <w:rsid w:val="00CF053C"/>
    <w:rsid w:val="00CF0B91"/>
    <w:rsid w:val="00CF40AC"/>
    <w:rsid w:val="00D00621"/>
    <w:rsid w:val="00D03905"/>
    <w:rsid w:val="00D10460"/>
    <w:rsid w:val="00D1442B"/>
    <w:rsid w:val="00D161FC"/>
    <w:rsid w:val="00D24436"/>
    <w:rsid w:val="00D3078F"/>
    <w:rsid w:val="00D33948"/>
    <w:rsid w:val="00D44057"/>
    <w:rsid w:val="00D53CFE"/>
    <w:rsid w:val="00D5402C"/>
    <w:rsid w:val="00D62F4A"/>
    <w:rsid w:val="00D645A8"/>
    <w:rsid w:val="00D66E94"/>
    <w:rsid w:val="00D93B60"/>
    <w:rsid w:val="00D94A8E"/>
    <w:rsid w:val="00DA1769"/>
    <w:rsid w:val="00DA17F3"/>
    <w:rsid w:val="00DA53CE"/>
    <w:rsid w:val="00DB1020"/>
    <w:rsid w:val="00DC16BC"/>
    <w:rsid w:val="00DC3581"/>
    <w:rsid w:val="00DD12EB"/>
    <w:rsid w:val="00DD54E3"/>
    <w:rsid w:val="00DD7237"/>
    <w:rsid w:val="00DE028F"/>
    <w:rsid w:val="00DE3990"/>
    <w:rsid w:val="00DF0CB4"/>
    <w:rsid w:val="00DF1142"/>
    <w:rsid w:val="00DF5447"/>
    <w:rsid w:val="00E02A45"/>
    <w:rsid w:val="00E04EAC"/>
    <w:rsid w:val="00E15F91"/>
    <w:rsid w:val="00E252C7"/>
    <w:rsid w:val="00E31ABA"/>
    <w:rsid w:val="00E35B21"/>
    <w:rsid w:val="00E3628F"/>
    <w:rsid w:val="00E4493F"/>
    <w:rsid w:val="00E50D69"/>
    <w:rsid w:val="00E63824"/>
    <w:rsid w:val="00E733CC"/>
    <w:rsid w:val="00E771DF"/>
    <w:rsid w:val="00E81995"/>
    <w:rsid w:val="00E901FD"/>
    <w:rsid w:val="00E92FD2"/>
    <w:rsid w:val="00E964A4"/>
    <w:rsid w:val="00EA2673"/>
    <w:rsid w:val="00EB3397"/>
    <w:rsid w:val="00EB5B00"/>
    <w:rsid w:val="00EC3BC3"/>
    <w:rsid w:val="00ED0903"/>
    <w:rsid w:val="00EE0F4B"/>
    <w:rsid w:val="00EE21C4"/>
    <w:rsid w:val="00EF3B5F"/>
    <w:rsid w:val="00EF6D10"/>
    <w:rsid w:val="00F00DC7"/>
    <w:rsid w:val="00F04D16"/>
    <w:rsid w:val="00F115D9"/>
    <w:rsid w:val="00F26CA6"/>
    <w:rsid w:val="00F306AB"/>
    <w:rsid w:val="00F34382"/>
    <w:rsid w:val="00F4665D"/>
    <w:rsid w:val="00F46BEC"/>
    <w:rsid w:val="00F47358"/>
    <w:rsid w:val="00F507A1"/>
    <w:rsid w:val="00F5091B"/>
    <w:rsid w:val="00F5618F"/>
    <w:rsid w:val="00F66979"/>
    <w:rsid w:val="00F67221"/>
    <w:rsid w:val="00F72E01"/>
    <w:rsid w:val="00F83BDF"/>
    <w:rsid w:val="00F8587C"/>
    <w:rsid w:val="00F8613E"/>
    <w:rsid w:val="00F945B1"/>
    <w:rsid w:val="00F95EAD"/>
    <w:rsid w:val="00FA2830"/>
    <w:rsid w:val="00FB0C8E"/>
    <w:rsid w:val="00FB446F"/>
    <w:rsid w:val="00FC027A"/>
    <w:rsid w:val="00FC1E03"/>
    <w:rsid w:val="00FD59AC"/>
    <w:rsid w:val="00FE255A"/>
    <w:rsid w:val="00FE64B9"/>
    <w:rsid w:val="00FE6D38"/>
    <w:rsid w:val="00FE7062"/>
    <w:rsid w:val="00FF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8786CD"/>
  <w14:defaultImageDpi w14:val="0"/>
  <w15:docId w15:val="{85F392B6-6501-43E0-9BE1-441CE1AB9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824"/>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64D96"/>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464D96"/>
    <w:pPr>
      <w:tabs>
        <w:tab w:val="center" w:pos="4320"/>
        <w:tab w:val="right" w:pos="8640"/>
      </w:tabs>
    </w:pPr>
  </w:style>
  <w:style w:type="character" w:customStyle="1" w:styleId="FooterChar">
    <w:name w:val="Footer Char"/>
    <w:basedOn w:val="DefaultParagraphFont"/>
    <w:link w:val="Footer"/>
    <w:uiPriority w:val="99"/>
    <w:locked/>
    <w:rsid w:val="0026113C"/>
    <w:rPr>
      <w:rFonts w:cs="Times New Roman"/>
      <w:sz w:val="24"/>
    </w:rPr>
  </w:style>
  <w:style w:type="table" w:styleId="TableGrid">
    <w:name w:val="Table Grid"/>
    <w:basedOn w:val="TableNormal"/>
    <w:uiPriority w:val="59"/>
    <w:rsid w:val="00AB11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2765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customStyle="1" w:styleId="Subheadings">
    <w:name w:val="Sub headings"/>
    <w:basedOn w:val="Normal"/>
    <w:rsid w:val="0032765F"/>
    <w:rPr>
      <w:rFonts w:ascii="Arial" w:hAnsi="Arial" w:cs="Arial"/>
      <w:b/>
      <w:caps/>
    </w:rPr>
  </w:style>
  <w:style w:type="character" w:styleId="Hyperlink">
    <w:name w:val="Hyperlink"/>
    <w:basedOn w:val="DefaultParagraphFont"/>
    <w:uiPriority w:val="99"/>
    <w:rsid w:val="00054B9D"/>
    <w:rPr>
      <w:rFonts w:cs="Times New Roman"/>
      <w:color w:val="0000FF"/>
      <w:u w:val="single"/>
    </w:rPr>
  </w:style>
  <w:style w:type="paragraph" w:styleId="BalloonText">
    <w:name w:val="Balloon Text"/>
    <w:basedOn w:val="Normal"/>
    <w:link w:val="BalloonTextChar"/>
    <w:uiPriority w:val="99"/>
    <w:semiHidden/>
    <w:rsid w:val="00CF053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styleId="FollowedHyperlink">
    <w:name w:val="FollowedHyperlink"/>
    <w:basedOn w:val="DefaultParagraphFont"/>
    <w:uiPriority w:val="99"/>
    <w:rsid w:val="00083A05"/>
    <w:rPr>
      <w:rFonts w:cs="Times New Roman"/>
      <w:color w:val="800080"/>
      <w:u w:val="single"/>
    </w:rPr>
  </w:style>
  <w:style w:type="paragraph" w:customStyle="1" w:styleId="ATitle">
    <w:name w:val="A Title"/>
    <w:basedOn w:val="Normal"/>
    <w:rsid w:val="006B4441"/>
    <w:pPr>
      <w:jc w:val="center"/>
    </w:pPr>
    <w:rPr>
      <w:rFonts w:ascii="Arial" w:hAnsi="Arial"/>
      <w:b/>
      <w:sz w:val="32"/>
    </w:rPr>
  </w:style>
  <w:style w:type="paragraph" w:styleId="NoSpacing">
    <w:name w:val="No Spacing"/>
    <w:uiPriority w:val="1"/>
    <w:qFormat/>
    <w:rsid w:val="00822289"/>
    <w:rPr>
      <w:rFonts w:ascii="Calibri" w:hAnsi="Calibri"/>
      <w:sz w:val="22"/>
      <w:szCs w:val="24"/>
    </w:rPr>
  </w:style>
  <w:style w:type="character" w:styleId="Strong">
    <w:name w:val="Strong"/>
    <w:basedOn w:val="DefaultParagraphFont"/>
    <w:uiPriority w:val="22"/>
    <w:qFormat/>
    <w:rsid w:val="0062576C"/>
    <w:rPr>
      <w:rFonts w:cs="Times New Roman"/>
      <w:b/>
      <w:bCs/>
    </w:rPr>
  </w:style>
  <w:style w:type="paragraph" w:styleId="NormalWeb">
    <w:name w:val="Normal (Web)"/>
    <w:basedOn w:val="Normal"/>
    <w:uiPriority w:val="99"/>
    <w:unhideWhenUsed/>
    <w:rsid w:val="009D584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1880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BA22EAEB12FF64CAEAE3DA80342CD7B" ma:contentTypeVersion="15" ma:contentTypeDescription="Create a new document." ma:contentTypeScope="" ma:versionID="ce5bd4d35f3b098a3f9e23d9f67c8264">
  <xsd:schema xmlns:xsd="http://www.w3.org/2001/XMLSchema" xmlns:xs="http://www.w3.org/2001/XMLSchema" xmlns:p="http://schemas.microsoft.com/office/2006/metadata/properties" xmlns:ns3="e617183a-328b-4e29-ba57-5f5b514b113c" xmlns:ns4="2ad9b1cb-21ce-4974-8169-345bbd52cd17" targetNamespace="http://schemas.microsoft.com/office/2006/metadata/properties" ma:root="true" ma:fieldsID="64259217bf7351e48be9b546cfffbf61" ns3:_="" ns4:_="">
    <xsd:import namespace="e617183a-328b-4e29-ba57-5f5b514b113c"/>
    <xsd:import namespace="2ad9b1cb-21ce-4974-8169-345bbd52cd1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7183a-328b-4e29-ba57-5f5b514b11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d9b1cb-21ce-4974-8169-345bbd52cd1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617183a-328b-4e29-ba57-5f5b514b113c" xsi:nil="true"/>
  </documentManagement>
</p:properties>
</file>

<file path=customXml/itemProps1.xml><?xml version="1.0" encoding="utf-8"?>
<ds:datastoreItem xmlns:ds="http://schemas.openxmlformats.org/officeDocument/2006/customXml" ds:itemID="{7C5F4B71-511B-4D2B-B490-84D067B2B17E}">
  <ds:schemaRefs>
    <ds:schemaRef ds:uri="http://schemas.openxmlformats.org/officeDocument/2006/bibliography"/>
  </ds:schemaRefs>
</ds:datastoreItem>
</file>

<file path=customXml/itemProps2.xml><?xml version="1.0" encoding="utf-8"?>
<ds:datastoreItem xmlns:ds="http://schemas.openxmlformats.org/officeDocument/2006/customXml" ds:itemID="{2CAC2C5E-A246-406D-B87F-4CE3BBEED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17183a-328b-4e29-ba57-5f5b514b113c"/>
    <ds:schemaRef ds:uri="2ad9b1cb-21ce-4974-8169-345bbd52c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9FD9D1-ACB3-4E44-9EE1-BFD959247527}">
  <ds:schemaRefs>
    <ds:schemaRef ds:uri="http://schemas.microsoft.com/sharepoint/v3/contenttype/forms"/>
  </ds:schemaRefs>
</ds:datastoreItem>
</file>

<file path=customXml/itemProps4.xml><?xml version="1.0" encoding="utf-8"?>
<ds:datastoreItem xmlns:ds="http://schemas.openxmlformats.org/officeDocument/2006/customXml" ds:itemID="{5B465AA7-7470-49CA-BB9C-44A1DED7FF60}">
  <ds:schemaRef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 ds:uri="http://purl.org/dc/dcmitype/"/>
    <ds:schemaRef ds:uri="http://purl.org/dc/terms/"/>
    <ds:schemaRef ds:uri="2ad9b1cb-21ce-4974-8169-345bbd52cd17"/>
    <ds:schemaRef ds:uri="http://schemas.microsoft.com/office/infopath/2007/PartnerControls"/>
    <ds:schemaRef ds:uri="e617183a-328b-4e29-ba57-5f5b514b113c"/>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hotdocs</Template>
  <TotalTime>0</TotalTime>
  <Pages>13</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legal aid</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Minnesota Short Form Powers of Attorney</dc:title>
  <dc:subject/>
  <dc:creator>Marshall, Elsa</dc:creator>
  <cp:keywords/>
  <dc:description/>
  <cp:lastModifiedBy>Sauber, Amanda</cp:lastModifiedBy>
  <cp:revision>2</cp:revision>
  <cp:lastPrinted>2013-12-31T15:56:00Z</cp:lastPrinted>
  <dcterms:created xsi:type="dcterms:W3CDTF">2023-08-22T19:50:00Z</dcterms:created>
  <dcterms:modified xsi:type="dcterms:W3CDTF">2023-08-22T19:50:00Z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0x0101004BA22EAEB12FF64CAEAE3DA80342CD7B</vt:lpwstr>
  </property>
</Properties>
</file>